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97B5" w14:textId="11AB14A0" w:rsidR="006A5CE8" w:rsidRDefault="007C75DB" w:rsidP="006A5CE8">
      <w:pPr>
        <w:pStyle w:val="Otsikko1"/>
        <w:rPr>
          <w:lang w:val="en-US"/>
        </w:rPr>
      </w:pPr>
      <w:r>
        <w:rPr>
          <w:lang w:val="en-US"/>
        </w:rPr>
        <w:t xml:space="preserve">H4 </w:t>
      </w:r>
      <w:proofErr w:type="spellStart"/>
      <w:r>
        <w:rPr>
          <w:lang w:val="en-US"/>
        </w:rPr>
        <w:t>BitCoin</w:t>
      </w:r>
      <w:proofErr w:type="spellEnd"/>
      <w:r>
        <w:rPr>
          <w:lang w:val="en-US"/>
        </w:rPr>
        <w:t xml:space="preserve"> intro</w:t>
      </w:r>
    </w:p>
    <w:p w14:paraId="6B42EE27" w14:textId="57AF8F0B" w:rsidR="007C75DB" w:rsidRDefault="003047E9" w:rsidP="003047E9">
      <w:pPr>
        <w:pStyle w:val="Otsikko2"/>
        <w:rPr>
          <w:lang w:val="en-US"/>
        </w:rPr>
      </w:pPr>
      <w:r>
        <w:rPr>
          <w:lang w:val="en-US"/>
        </w:rPr>
        <w:t>Bitcoin: A peer</w:t>
      </w:r>
      <w:r w:rsidR="008174AA">
        <w:rPr>
          <w:lang w:val="en-US"/>
        </w:rPr>
        <w:t>-to-Peer Electronic Cash System</w:t>
      </w:r>
      <w:r w:rsidR="006B0042">
        <w:rPr>
          <w:lang w:val="en-US"/>
        </w:rPr>
        <w:t xml:space="preserve"> </w:t>
      </w:r>
      <w:r w:rsidR="00ED3177">
        <w:rPr>
          <w:lang w:val="en-US"/>
        </w:rPr>
        <w:t>(Nakamoto 2008)</w:t>
      </w:r>
    </w:p>
    <w:p w14:paraId="52F4602F" w14:textId="77777777" w:rsidR="00CD55B1" w:rsidRDefault="0006519F" w:rsidP="00CD55B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Peer-to-</w:t>
      </w:r>
      <w:r w:rsidR="00DD0604">
        <w:rPr>
          <w:lang w:val="en-US"/>
        </w:rPr>
        <w:t xml:space="preserve">peer </w:t>
      </w:r>
      <w:r w:rsidR="007127EA">
        <w:rPr>
          <w:lang w:val="en-US"/>
        </w:rPr>
        <w:t xml:space="preserve">electronic cash system </w:t>
      </w:r>
      <w:r w:rsidR="0007396C">
        <w:rPr>
          <w:lang w:val="en-US"/>
        </w:rPr>
        <w:t xml:space="preserve">directly to one party to another without </w:t>
      </w:r>
      <w:r w:rsidR="005668F8">
        <w:rPr>
          <w:lang w:val="en-US"/>
        </w:rPr>
        <w:t xml:space="preserve">financial institution. </w:t>
      </w:r>
    </w:p>
    <w:p w14:paraId="2D3E8AEB" w14:textId="66B5690F" w:rsidR="004E4421" w:rsidRDefault="00CD55B1" w:rsidP="00CD55B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Digital signatures </w:t>
      </w:r>
      <w:r w:rsidR="00730A92">
        <w:rPr>
          <w:lang w:val="en-US"/>
        </w:rPr>
        <w:t xml:space="preserve">without the double-spending </w:t>
      </w:r>
      <w:r>
        <w:rPr>
          <w:lang w:val="en-US"/>
        </w:rPr>
        <w:t>are part of the solution.</w:t>
      </w:r>
    </w:p>
    <w:p w14:paraId="4CB5EC5C" w14:textId="1962E9D9" w:rsidR="00E428A0" w:rsidRDefault="005B16E7" w:rsidP="00CD55B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Trust based model is still weakness </w:t>
      </w:r>
      <w:r w:rsidR="003C096D">
        <w:rPr>
          <w:lang w:val="en-US"/>
        </w:rPr>
        <w:t>in</w:t>
      </w:r>
      <w:r>
        <w:rPr>
          <w:lang w:val="en-US"/>
        </w:rPr>
        <w:t xml:space="preserve"> online paymen</w:t>
      </w:r>
      <w:r w:rsidR="0031241E">
        <w:rPr>
          <w:lang w:val="en-US"/>
        </w:rPr>
        <w:t>t</w:t>
      </w:r>
      <w:r w:rsidR="00885751">
        <w:rPr>
          <w:lang w:val="en-US"/>
        </w:rPr>
        <w:t>.</w:t>
      </w:r>
    </w:p>
    <w:p w14:paraId="36D0EA9F" w14:textId="25B0F6A7" w:rsidR="0031241E" w:rsidRDefault="0065428A" w:rsidP="00CD55B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Peer-to-peer </w:t>
      </w:r>
      <w:r w:rsidR="00F7206B">
        <w:rPr>
          <w:lang w:val="en-US"/>
        </w:rPr>
        <w:t>distributed timestamp server to resolve the double-spending</w:t>
      </w:r>
      <w:r w:rsidR="00093DE5">
        <w:rPr>
          <w:lang w:val="en-US"/>
        </w:rPr>
        <w:t xml:space="preserve"> problem</w:t>
      </w:r>
      <w:r w:rsidR="00885751">
        <w:rPr>
          <w:lang w:val="en-US"/>
        </w:rPr>
        <w:t>.</w:t>
      </w:r>
    </w:p>
    <w:p w14:paraId="3862A87C" w14:textId="522E15F1" w:rsidR="00093DE5" w:rsidRDefault="00F413B8" w:rsidP="00CD55B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Electronic coin is a chain of digital signatures</w:t>
      </w:r>
      <w:r w:rsidR="00C920E8">
        <w:rPr>
          <w:lang w:val="en-US"/>
        </w:rPr>
        <w:t xml:space="preserve">. </w:t>
      </w:r>
      <w:r w:rsidR="00C750C6">
        <w:rPr>
          <w:lang w:val="en-US"/>
        </w:rPr>
        <w:t>A c</w:t>
      </w:r>
      <w:r w:rsidR="00C920E8">
        <w:rPr>
          <w:lang w:val="en-US"/>
        </w:rPr>
        <w:t>oin is transferred</w:t>
      </w:r>
      <w:r w:rsidR="00FB55D3">
        <w:rPr>
          <w:lang w:val="en-US"/>
        </w:rPr>
        <w:t xml:space="preserve"> to each owner using digital signing with hash</w:t>
      </w:r>
      <w:r w:rsidR="00C750C6">
        <w:rPr>
          <w:lang w:val="en-US"/>
        </w:rPr>
        <w:t xml:space="preserve"> </w:t>
      </w:r>
      <w:r w:rsidR="00301EEC">
        <w:rPr>
          <w:lang w:val="en-US"/>
        </w:rPr>
        <w:t>and</w:t>
      </w:r>
      <w:r w:rsidR="00C750C6">
        <w:rPr>
          <w:lang w:val="en-US"/>
        </w:rPr>
        <w:t xml:space="preserve"> public key.</w:t>
      </w:r>
    </w:p>
    <w:p w14:paraId="4D0CA521" w14:textId="0CD02F1C" w:rsidR="0086335B" w:rsidRDefault="0083181A" w:rsidP="00CD55B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Timestamp server </w:t>
      </w:r>
      <w:r w:rsidR="00BF527A">
        <w:rPr>
          <w:lang w:val="en-US"/>
        </w:rPr>
        <w:t>takes a hash from block</w:t>
      </w:r>
      <w:r w:rsidR="00606AD3">
        <w:rPr>
          <w:lang w:val="en-US"/>
        </w:rPr>
        <w:t>, sign it and</w:t>
      </w:r>
      <w:r w:rsidR="00640ED4">
        <w:rPr>
          <w:lang w:val="en-US"/>
        </w:rPr>
        <w:t xml:space="preserve"> </w:t>
      </w:r>
      <w:r w:rsidR="00606AD3">
        <w:rPr>
          <w:lang w:val="en-US"/>
        </w:rPr>
        <w:t>publish</w:t>
      </w:r>
      <w:r w:rsidR="00BA2291">
        <w:rPr>
          <w:lang w:val="en-US"/>
        </w:rPr>
        <w:t xml:space="preserve">. </w:t>
      </w:r>
    </w:p>
    <w:p w14:paraId="6BA815FF" w14:textId="4051B709" w:rsidR="00F413B8" w:rsidRDefault="00AF7158" w:rsidP="00CD55B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Timestamp server </w:t>
      </w:r>
      <w:r w:rsidR="00C00165">
        <w:rPr>
          <w:lang w:val="en-US"/>
        </w:rPr>
        <w:t xml:space="preserve">forms a process </w:t>
      </w:r>
      <w:r w:rsidR="00AD521F">
        <w:rPr>
          <w:lang w:val="en-US"/>
        </w:rPr>
        <w:t xml:space="preserve">using </w:t>
      </w:r>
      <w:r w:rsidR="00127419">
        <w:rPr>
          <w:lang w:val="en-US"/>
        </w:rPr>
        <w:t xml:space="preserve">signing and </w:t>
      </w:r>
      <w:r w:rsidR="00AD521F">
        <w:rPr>
          <w:lang w:val="en-US"/>
        </w:rPr>
        <w:t xml:space="preserve">the hashes </w:t>
      </w:r>
      <w:r w:rsidR="00127419">
        <w:rPr>
          <w:lang w:val="en-US"/>
        </w:rPr>
        <w:t xml:space="preserve">to </w:t>
      </w:r>
      <w:r w:rsidR="004E3FE5">
        <w:rPr>
          <w:lang w:val="en-US"/>
        </w:rPr>
        <w:t>be creating</w:t>
      </w:r>
      <w:r w:rsidR="00127419">
        <w:rPr>
          <w:lang w:val="en-US"/>
        </w:rPr>
        <w:t xml:space="preserve"> block</w:t>
      </w:r>
      <w:r w:rsidR="00C62901">
        <w:rPr>
          <w:lang w:val="en-US"/>
        </w:rPr>
        <w:t xml:space="preserve"> chains. </w:t>
      </w:r>
    </w:p>
    <w:p w14:paraId="1949B82F" w14:textId="3463A4EE" w:rsidR="0006766F" w:rsidRDefault="00DB3EAF" w:rsidP="00CD55B1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First transaction in a block </w:t>
      </w:r>
      <w:r w:rsidR="00D16FEF">
        <w:rPr>
          <w:lang w:val="en-US"/>
        </w:rPr>
        <w:t>that starts a new coin</w:t>
      </w:r>
      <w:r w:rsidR="009B213C">
        <w:rPr>
          <w:lang w:val="en-US"/>
        </w:rPr>
        <w:t xml:space="preserve"> is a special transaction</w:t>
      </w:r>
      <w:r w:rsidR="00AF1C95">
        <w:rPr>
          <w:lang w:val="en-US"/>
        </w:rPr>
        <w:t xml:space="preserve"> owned by the creator</w:t>
      </w:r>
      <w:r w:rsidR="00083D04">
        <w:rPr>
          <w:lang w:val="en-US"/>
        </w:rPr>
        <w:t xml:space="preserve">. this adds incentive for nodes to </w:t>
      </w:r>
      <w:r w:rsidR="00885751">
        <w:rPr>
          <w:lang w:val="en-US"/>
        </w:rPr>
        <w:t>support the network and initially distribute coins into circulation.</w:t>
      </w:r>
      <w:r w:rsidR="000B401C">
        <w:rPr>
          <w:lang w:val="en-US"/>
        </w:rPr>
        <w:t xml:space="preserve"> </w:t>
      </w:r>
    </w:p>
    <w:p w14:paraId="224E1B0C" w14:textId="3BDFF1C2" w:rsidR="0068751B" w:rsidRPr="00ED3177" w:rsidRDefault="008457EA" w:rsidP="00ED3177">
      <w:pPr>
        <w:pStyle w:val="Body"/>
        <w:numPr>
          <w:ilvl w:val="0"/>
          <w:numId w:val="6"/>
        </w:numPr>
        <w:rPr>
          <w:lang w:val="en-US"/>
        </w:rPr>
      </w:pPr>
      <w:r>
        <w:rPr>
          <w:lang w:val="en-US"/>
        </w:rPr>
        <w:t>Block chain is possible break</w:t>
      </w:r>
      <w:r w:rsidR="0068751B">
        <w:rPr>
          <w:lang w:val="en-US"/>
        </w:rPr>
        <w:t xml:space="preserve"> in</w:t>
      </w:r>
      <w:r>
        <w:rPr>
          <w:lang w:val="en-US"/>
        </w:rPr>
        <w:t xml:space="preserve"> with luck and fast </w:t>
      </w:r>
      <w:r w:rsidR="0068751B">
        <w:rPr>
          <w:lang w:val="en-US"/>
        </w:rPr>
        <w:t>computers.</w:t>
      </w:r>
      <w:r w:rsidR="001D3A8E">
        <w:rPr>
          <w:lang w:val="en-US"/>
        </w:rPr>
        <w:t xml:space="preserve"> This </w:t>
      </w:r>
      <w:r w:rsidR="00401919">
        <w:rPr>
          <w:lang w:val="en-US"/>
        </w:rPr>
        <w:t>behavior is</w:t>
      </w:r>
      <w:r w:rsidR="003845F3">
        <w:rPr>
          <w:lang w:val="en-US"/>
        </w:rPr>
        <w:t xml:space="preserve"> controllable </w:t>
      </w:r>
      <w:r w:rsidR="00B75A72">
        <w:rPr>
          <w:lang w:val="en-US"/>
        </w:rPr>
        <w:t>by honest nodes which are set to control CPU power</w:t>
      </w:r>
      <w:r w:rsidR="00ED3177">
        <w:rPr>
          <w:lang w:val="en-US"/>
        </w:rPr>
        <w:t>.</w:t>
      </w:r>
    </w:p>
    <w:p w14:paraId="11E1E0F0" w14:textId="77777777" w:rsidR="003A322F" w:rsidRDefault="003A322F" w:rsidP="008174AA">
      <w:pPr>
        <w:pStyle w:val="Body"/>
        <w:rPr>
          <w:lang w:val="en-US"/>
        </w:rPr>
      </w:pPr>
    </w:p>
    <w:p w14:paraId="2000A0E8" w14:textId="29E58431" w:rsidR="00F809D5" w:rsidRDefault="00F809D5" w:rsidP="00F809D5">
      <w:pPr>
        <w:pStyle w:val="Otsikko2"/>
        <w:rPr>
          <w:lang w:val="en-US"/>
        </w:rPr>
      </w:pPr>
      <w:r>
        <w:rPr>
          <w:lang w:val="en-US"/>
        </w:rPr>
        <w:t>Bitcoin and Cryptocurrency Tech</w:t>
      </w:r>
      <w:r w:rsidR="003A322F">
        <w:rPr>
          <w:lang w:val="en-US"/>
        </w:rPr>
        <w:t>nologies</w:t>
      </w:r>
      <w:r w:rsidR="00493678">
        <w:rPr>
          <w:lang w:val="en-US"/>
        </w:rPr>
        <w:t xml:space="preserve"> </w:t>
      </w:r>
      <w:r w:rsidR="00493678">
        <w:rPr>
          <w:lang w:val="en-US"/>
        </w:rPr>
        <w:t>(</w:t>
      </w:r>
      <w:proofErr w:type="spellStart"/>
      <w:r w:rsidR="00493678">
        <w:t>Felten</w:t>
      </w:r>
      <w:proofErr w:type="spellEnd"/>
      <w:r w:rsidR="00493678">
        <w:t xml:space="preserve"> 2015</w:t>
      </w:r>
      <w:r w:rsidR="00493678">
        <w:rPr>
          <w:lang w:val="en-US"/>
        </w:rPr>
        <w:t>)</w:t>
      </w:r>
    </w:p>
    <w:p w14:paraId="7250CE2C" w14:textId="3E5CE652" w:rsidR="009D6E3F" w:rsidRDefault="00DF4EE2" w:rsidP="009D6E3F">
      <w:pPr>
        <w:pStyle w:val="Body"/>
        <w:rPr>
          <w:lang w:val="en-US"/>
        </w:rPr>
      </w:pPr>
      <w:r>
        <w:rPr>
          <w:lang w:val="en-US"/>
        </w:rPr>
        <w:t xml:space="preserve">Learn about </w:t>
      </w:r>
      <w:r w:rsidR="00A61318">
        <w:rPr>
          <w:lang w:val="en-US"/>
        </w:rPr>
        <w:t>cryptographic building blocks</w:t>
      </w:r>
      <w:r w:rsidR="006761C8">
        <w:rPr>
          <w:lang w:val="en-US"/>
        </w:rPr>
        <w:t>:</w:t>
      </w:r>
      <w:r w:rsidR="00A61318">
        <w:rPr>
          <w:lang w:val="en-US"/>
        </w:rPr>
        <w:t xml:space="preserve"> </w:t>
      </w:r>
      <w:r w:rsidR="00A86F74">
        <w:rPr>
          <w:lang w:val="en-US"/>
        </w:rPr>
        <w:t>Crypto background, h</w:t>
      </w:r>
      <w:r w:rsidR="001E0B8E">
        <w:rPr>
          <w:lang w:val="en-US"/>
        </w:rPr>
        <w:t>ash functions, digital signatures</w:t>
      </w:r>
      <w:r w:rsidR="00A56B72">
        <w:rPr>
          <w:lang w:val="en-US"/>
        </w:rPr>
        <w:t xml:space="preserve"> and applications.</w:t>
      </w:r>
    </w:p>
    <w:p w14:paraId="39A6C929" w14:textId="55473A06" w:rsidR="00751F77" w:rsidRDefault="00797691" w:rsidP="003078E4">
      <w:pPr>
        <w:pStyle w:val="Body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Cryptographic </w:t>
      </w:r>
      <w:r>
        <w:rPr>
          <w:lang w:val="en-US"/>
        </w:rPr>
        <w:t>hash functions</w:t>
      </w:r>
      <w:r w:rsidR="00731EDC">
        <w:rPr>
          <w:lang w:val="en-US"/>
        </w:rPr>
        <w:t xml:space="preserve"> </w:t>
      </w:r>
    </w:p>
    <w:p w14:paraId="19BD3A57" w14:textId="72C2E3B7" w:rsidR="005B5E15" w:rsidRDefault="00591306" w:rsidP="00751F77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Ma</w:t>
      </w:r>
      <w:r w:rsidR="003413A9">
        <w:rPr>
          <w:lang w:val="en-US"/>
        </w:rPr>
        <w:t xml:space="preserve">thematical function which takes </w:t>
      </w:r>
      <w:r w:rsidR="00447C86">
        <w:rPr>
          <w:lang w:val="en-US"/>
        </w:rPr>
        <w:t>whatever</w:t>
      </w:r>
      <w:r w:rsidR="003413A9">
        <w:rPr>
          <w:lang w:val="en-US"/>
        </w:rPr>
        <w:t xml:space="preserve"> string as</w:t>
      </w:r>
      <w:r w:rsidR="00AC30FC">
        <w:rPr>
          <w:lang w:val="en-US"/>
        </w:rPr>
        <w:t xml:space="preserve"> an</w:t>
      </w:r>
      <w:r w:rsidR="003413A9">
        <w:rPr>
          <w:lang w:val="en-US"/>
        </w:rPr>
        <w:t xml:space="preserve"> in</w:t>
      </w:r>
      <w:r w:rsidR="00447C86">
        <w:rPr>
          <w:lang w:val="en-US"/>
        </w:rPr>
        <w:t>put.</w:t>
      </w:r>
      <w:r w:rsidR="00BF6355">
        <w:rPr>
          <w:lang w:val="en-US"/>
        </w:rPr>
        <w:t xml:space="preserve"> </w:t>
      </w:r>
      <w:r w:rsidR="001C71DE">
        <w:rPr>
          <w:lang w:val="en-US"/>
        </w:rPr>
        <w:t xml:space="preserve">Collision free, meaning that </w:t>
      </w:r>
      <w:r w:rsidR="00A679DF">
        <w:rPr>
          <w:lang w:val="en-US"/>
        </w:rPr>
        <w:t>no</w:t>
      </w:r>
      <w:r w:rsidR="004B33A4">
        <w:rPr>
          <w:lang w:val="en-US"/>
        </w:rPr>
        <w:t xml:space="preserve"> </w:t>
      </w:r>
      <w:r w:rsidR="00A679DF">
        <w:rPr>
          <w:lang w:val="en-US"/>
        </w:rPr>
        <w:t xml:space="preserve">one can </w:t>
      </w:r>
      <w:r w:rsidR="006B49C8">
        <w:rPr>
          <w:lang w:val="en-US"/>
        </w:rPr>
        <w:t>find values of</w:t>
      </w:r>
      <w:r w:rsidR="00A679DF">
        <w:rPr>
          <w:lang w:val="en-US"/>
        </w:rPr>
        <w:t xml:space="preserve"> </w:t>
      </w:r>
      <w:r w:rsidR="004B33A4">
        <w:rPr>
          <w:lang w:val="en-US"/>
        </w:rPr>
        <w:t>x or y</w:t>
      </w:r>
      <w:r w:rsidR="00CF4ADF">
        <w:rPr>
          <w:lang w:val="en-US"/>
        </w:rPr>
        <w:t>, hash values.</w:t>
      </w:r>
      <w:r w:rsidR="001A0B6F">
        <w:rPr>
          <w:lang w:val="en-US"/>
        </w:rPr>
        <w:t xml:space="preserve"> </w:t>
      </w:r>
      <w:r w:rsidR="00502ADF">
        <w:rPr>
          <w:lang w:val="en-US"/>
        </w:rPr>
        <w:t xml:space="preserve">Theoretically </w:t>
      </w:r>
      <w:r w:rsidR="001A0B6F">
        <w:rPr>
          <w:lang w:val="en-US"/>
        </w:rPr>
        <w:t xml:space="preserve">the collision is possible to open, </w:t>
      </w:r>
      <w:r w:rsidR="00502ADF">
        <w:rPr>
          <w:lang w:val="en-US"/>
        </w:rPr>
        <w:t xml:space="preserve">but in practice it’s </w:t>
      </w:r>
      <w:r w:rsidR="00983599">
        <w:rPr>
          <w:lang w:val="en-US"/>
        </w:rPr>
        <w:t xml:space="preserve">infinitesimally small. </w:t>
      </w:r>
      <w:r w:rsidR="006436D0">
        <w:rPr>
          <w:lang w:val="en-US"/>
        </w:rPr>
        <w:t>Bit coin uses SHA-256 hash function.</w:t>
      </w:r>
      <w:r w:rsidR="001B398E">
        <w:rPr>
          <w:lang w:val="en-US"/>
        </w:rPr>
        <w:t xml:space="preserve"> </w:t>
      </w:r>
      <w:r w:rsidR="00D668AD">
        <w:rPr>
          <w:lang w:val="en-US"/>
        </w:rPr>
        <w:t xml:space="preserve">In a </w:t>
      </w:r>
      <w:r w:rsidR="006761C8">
        <w:rPr>
          <w:lang w:val="en-US"/>
        </w:rPr>
        <w:t>nutshell</w:t>
      </w:r>
      <w:r w:rsidR="00D668AD">
        <w:rPr>
          <w:lang w:val="en-US"/>
        </w:rPr>
        <w:t>, bitcoin uses the collision free hash functions to securely hide the</w:t>
      </w:r>
      <w:r w:rsidR="00423ADE">
        <w:rPr>
          <w:lang w:val="en-US"/>
        </w:rPr>
        <w:t xml:space="preserve"> functions</w:t>
      </w:r>
      <w:r w:rsidR="008F38B9">
        <w:rPr>
          <w:lang w:val="en-US"/>
        </w:rPr>
        <w:t xml:space="preserve"> it uses</w:t>
      </w:r>
      <w:r w:rsidR="00423ADE">
        <w:rPr>
          <w:lang w:val="en-US"/>
        </w:rPr>
        <w:t>.</w:t>
      </w:r>
    </w:p>
    <w:p w14:paraId="6E1D06D4" w14:textId="14E02CB2" w:rsidR="00751F77" w:rsidRDefault="005B5E15" w:rsidP="00751F77">
      <w:pPr>
        <w:pStyle w:val="Body"/>
        <w:numPr>
          <w:ilvl w:val="0"/>
          <w:numId w:val="5"/>
        </w:numPr>
        <w:rPr>
          <w:lang w:val="en-US"/>
        </w:rPr>
      </w:pPr>
      <w:r>
        <w:rPr>
          <w:lang w:val="en-US"/>
        </w:rPr>
        <w:t>Hash Pointer and Data Structures</w:t>
      </w:r>
    </w:p>
    <w:p w14:paraId="1E557236" w14:textId="487C92EA" w:rsidR="00D27AF8" w:rsidRDefault="00D03967" w:rsidP="00751F77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Hash pointers are </w:t>
      </w:r>
      <w:r w:rsidR="00267399">
        <w:rPr>
          <w:lang w:val="en-US"/>
        </w:rPr>
        <w:t>pointers which indicates places where information is stored.</w:t>
      </w:r>
      <w:r w:rsidR="00B10C52">
        <w:rPr>
          <w:lang w:val="en-US"/>
        </w:rPr>
        <w:t xml:space="preserve"> Hash pointer </w:t>
      </w:r>
      <w:r w:rsidR="005C764B">
        <w:rPr>
          <w:lang w:val="en-US"/>
        </w:rPr>
        <w:t>let possibility to ask information back</w:t>
      </w:r>
      <w:r w:rsidR="001909CB">
        <w:rPr>
          <w:lang w:val="en-US"/>
        </w:rPr>
        <w:t xml:space="preserve"> </w:t>
      </w:r>
      <w:r w:rsidR="00817271">
        <w:rPr>
          <w:lang w:val="en-US"/>
        </w:rPr>
        <w:t xml:space="preserve">also </w:t>
      </w:r>
      <w:r w:rsidR="001909CB">
        <w:rPr>
          <w:lang w:val="en-US"/>
        </w:rPr>
        <w:t xml:space="preserve">verifying </w:t>
      </w:r>
      <w:r w:rsidR="00817271">
        <w:rPr>
          <w:lang w:val="en-US"/>
        </w:rPr>
        <w:t xml:space="preserve">that information has not </w:t>
      </w:r>
      <w:r w:rsidR="00817271">
        <w:rPr>
          <w:lang w:val="en-US"/>
        </w:rPr>
        <w:lastRenderedPageBreak/>
        <w:t>changed.</w:t>
      </w:r>
      <w:r w:rsidR="00056082">
        <w:rPr>
          <w:lang w:val="en-US"/>
        </w:rPr>
        <w:t xml:space="preserve"> </w:t>
      </w:r>
      <w:r w:rsidR="008F1B9A">
        <w:rPr>
          <w:lang w:val="en-US"/>
        </w:rPr>
        <w:t xml:space="preserve">It is possible to build different kind of </w:t>
      </w:r>
      <w:r w:rsidR="00E822D7">
        <w:rPr>
          <w:lang w:val="en-US"/>
        </w:rPr>
        <w:t>data structures using hash pointers and point</w:t>
      </w:r>
      <w:r w:rsidR="00B45F1C">
        <w:rPr>
          <w:lang w:val="en-US"/>
        </w:rPr>
        <w:t>ing</w:t>
      </w:r>
      <w:r w:rsidR="00E822D7">
        <w:rPr>
          <w:lang w:val="en-US"/>
        </w:rPr>
        <w:t xml:space="preserve"> to the structure using the pointers</w:t>
      </w:r>
      <w:r w:rsidR="00B45F1C">
        <w:rPr>
          <w:lang w:val="en-US"/>
        </w:rPr>
        <w:t xml:space="preserve"> after</w:t>
      </w:r>
      <w:r w:rsidR="00E822D7">
        <w:rPr>
          <w:lang w:val="en-US"/>
        </w:rPr>
        <w:t>.</w:t>
      </w:r>
    </w:p>
    <w:p w14:paraId="572CF77E" w14:textId="59298374" w:rsidR="00751F77" w:rsidRDefault="000A6EBB" w:rsidP="00751F77">
      <w:pPr>
        <w:pStyle w:val="Body"/>
        <w:numPr>
          <w:ilvl w:val="0"/>
          <w:numId w:val="5"/>
        </w:numPr>
        <w:rPr>
          <w:lang w:val="en-US"/>
        </w:rPr>
      </w:pPr>
      <w:r>
        <w:rPr>
          <w:lang w:val="en-US"/>
        </w:rPr>
        <w:t>Digital Signatures</w:t>
      </w:r>
    </w:p>
    <w:p w14:paraId="50E326C3" w14:textId="32B14EE8" w:rsidR="00797691" w:rsidRDefault="00CE0428" w:rsidP="00751F77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Basically</w:t>
      </w:r>
      <w:r w:rsidR="000133F2">
        <w:rPr>
          <w:lang w:val="en-US"/>
        </w:rPr>
        <w:t>,</w:t>
      </w:r>
      <w:r>
        <w:rPr>
          <w:lang w:val="en-US"/>
        </w:rPr>
        <w:t xml:space="preserve"> there two things what </w:t>
      </w:r>
      <w:r w:rsidR="00F566CF">
        <w:rPr>
          <w:lang w:val="en-US"/>
        </w:rPr>
        <w:t xml:space="preserve">digital signatures need to do: </w:t>
      </w:r>
      <w:r w:rsidR="00B82C71">
        <w:rPr>
          <w:lang w:val="en-US"/>
        </w:rPr>
        <w:t xml:space="preserve">Only you can assign the signature and </w:t>
      </w:r>
      <w:r w:rsidR="000E6155">
        <w:rPr>
          <w:lang w:val="en-US"/>
        </w:rPr>
        <w:t>anyone who sees it can verify that it’s valid</w:t>
      </w:r>
      <w:r w:rsidR="009C0141">
        <w:rPr>
          <w:lang w:val="en-US"/>
        </w:rPr>
        <w:t xml:space="preserve">. And the second one is that the signature is tied to </w:t>
      </w:r>
      <w:proofErr w:type="gramStart"/>
      <w:r w:rsidR="000133F2">
        <w:rPr>
          <w:lang w:val="en-US"/>
        </w:rPr>
        <w:t>particular document</w:t>
      </w:r>
      <w:proofErr w:type="gramEnd"/>
      <w:r w:rsidR="000133F2">
        <w:rPr>
          <w:lang w:val="en-US"/>
        </w:rPr>
        <w:t xml:space="preserve">. </w:t>
      </w:r>
      <w:r w:rsidR="00A80240">
        <w:rPr>
          <w:lang w:val="en-US"/>
        </w:rPr>
        <w:t>Meaning</w:t>
      </w:r>
      <w:r w:rsidR="00D22DA1">
        <w:rPr>
          <w:lang w:val="en-US"/>
        </w:rPr>
        <w:t>,</w:t>
      </w:r>
      <w:r w:rsidR="00A80240">
        <w:rPr>
          <w:lang w:val="en-US"/>
        </w:rPr>
        <w:t xml:space="preserve"> the signature can</w:t>
      </w:r>
      <w:r w:rsidR="00D22DA1">
        <w:rPr>
          <w:lang w:val="en-US"/>
        </w:rPr>
        <w:t>’</w:t>
      </w:r>
      <w:r w:rsidR="00A80240">
        <w:rPr>
          <w:lang w:val="en-US"/>
        </w:rPr>
        <w:t xml:space="preserve">t be used any other document. </w:t>
      </w:r>
      <w:r w:rsidR="00142ED1">
        <w:rPr>
          <w:lang w:val="en-US"/>
        </w:rPr>
        <w:t xml:space="preserve">On top of the previous ones, </w:t>
      </w:r>
      <w:r w:rsidR="00085064">
        <w:rPr>
          <w:lang w:val="en-US"/>
        </w:rPr>
        <w:t xml:space="preserve">one key element is that the signatures </w:t>
      </w:r>
      <w:r w:rsidR="008C136A">
        <w:rPr>
          <w:lang w:val="en-US"/>
        </w:rPr>
        <w:t>can’t forge</w:t>
      </w:r>
      <w:r w:rsidR="00D42AFD">
        <w:rPr>
          <w:lang w:val="en-US"/>
        </w:rPr>
        <w:t xml:space="preserve"> by any adversaries.</w:t>
      </w:r>
      <w:r w:rsidR="00415ED2">
        <w:rPr>
          <w:lang w:val="en-US"/>
        </w:rPr>
        <w:t xml:space="preserve"> Bitcoin uses </w:t>
      </w:r>
      <w:r w:rsidR="00582BA2">
        <w:rPr>
          <w:lang w:val="en-US"/>
        </w:rPr>
        <w:t>specific digital signature scheme called ECDSA</w:t>
      </w:r>
      <w:r w:rsidR="00632CB1">
        <w:rPr>
          <w:lang w:val="en-US"/>
        </w:rPr>
        <w:t xml:space="preserve"> which is also US government standard.</w:t>
      </w:r>
    </w:p>
    <w:p w14:paraId="19DAC6D6" w14:textId="43865998" w:rsidR="00751F77" w:rsidRDefault="00D35FDA" w:rsidP="00751F77">
      <w:pPr>
        <w:pStyle w:val="Body"/>
        <w:numPr>
          <w:ilvl w:val="0"/>
          <w:numId w:val="5"/>
        </w:numPr>
        <w:rPr>
          <w:lang w:val="en-US"/>
        </w:rPr>
      </w:pPr>
      <w:r>
        <w:rPr>
          <w:lang w:val="en-US"/>
        </w:rPr>
        <w:t>Public keys as Identities</w:t>
      </w:r>
    </w:p>
    <w:p w14:paraId="745D4FB2" w14:textId="241A23C3" w:rsidR="0076698F" w:rsidRDefault="00D93DB4" w:rsidP="00751F77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Using public keys </w:t>
      </w:r>
      <w:r w:rsidR="00A26175">
        <w:rPr>
          <w:lang w:val="en-US"/>
        </w:rPr>
        <w:t xml:space="preserve">with </w:t>
      </w:r>
      <w:r w:rsidR="00775FA3">
        <w:rPr>
          <w:lang w:val="en-US"/>
        </w:rPr>
        <w:t xml:space="preserve">secret keys </w:t>
      </w:r>
      <w:r>
        <w:rPr>
          <w:lang w:val="en-US"/>
        </w:rPr>
        <w:t>to assign digital signatures</w:t>
      </w:r>
      <w:r w:rsidR="00672D78">
        <w:rPr>
          <w:lang w:val="en-US"/>
        </w:rPr>
        <w:t xml:space="preserve"> is fairly simple process to give someone to access write </w:t>
      </w:r>
      <w:r w:rsidR="007E5BE7">
        <w:rPr>
          <w:lang w:val="en-US"/>
        </w:rPr>
        <w:t>the document.</w:t>
      </w:r>
      <w:r w:rsidR="005360B3">
        <w:rPr>
          <w:lang w:val="en-US"/>
        </w:rPr>
        <w:t xml:space="preserve"> </w:t>
      </w:r>
      <w:r w:rsidR="00FB3761">
        <w:rPr>
          <w:lang w:val="en-US"/>
        </w:rPr>
        <w:t xml:space="preserve">Giving access </w:t>
      </w:r>
      <w:r w:rsidR="00137464">
        <w:rPr>
          <w:lang w:val="en-US"/>
        </w:rPr>
        <w:t>to assi</w:t>
      </w:r>
      <w:r w:rsidR="00E247D0">
        <w:rPr>
          <w:lang w:val="en-US"/>
        </w:rPr>
        <w:t xml:space="preserve">gn digital documents </w:t>
      </w:r>
      <w:r w:rsidR="00FB3761">
        <w:rPr>
          <w:lang w:val="en-US"/>
        </w:rPr>
        <w:t>by generating the key pair</w:t>
      </w:r>
      <w:r w:rsidR="00935DA8">
        <w:rPr>
          <w:lang w:val="en-US"/>
        </w:rPr>
        <w:t xml:space="preserve"> and creating random</w:t>
      </w:r>
      <w:r w:rsidR="00C3022C">
        <w:rPr>
          <w:lang w:val="en-US"/>
        </w:rPr>
        <w:t xml:space="preserve"> identity</w:t>
      </w:r>
      <w:r w:rsidR="005364FA">
        <w:rPr>
          <w:lang w:val="en-US"/>
        </w:rPr>
        <w:t xml:space="preserve"> with decentralized identity management</w:t>
      </w:r>
      <w:r w:rsidR="00211208">
        <w:rPr>
          <w:lang w:val="en-US"/>
        </w:rPr>
        <w:t>.</w:t>
      </w:r>
      <w:r w:rsidR="005364FA">
        <w:rPr>
          <w:lang w:val="en-US"/>
        </w:rPr>
        <w:t xml:space="preserve"> </w:t>
      </w:r>
      <w:r w:rsidR="00F066FF">
        <w:rPr>
          <w:lang w:val="en-US"/>
        </w:rPr>
        <w:t xml:space="preserve">Bitcoin does identities this kind </w:t>
      </w:r>
      <w:r w:rsidR="00022635">
        <w:rPr>
          <w:lang w:val="en-US"/>
        </w:rPr>
        <w:t>of way.</w:t>
      </w:r>
    </w:p>
    <w:p w14:paraId="6D11594E" w14:textId="62D56F3B" w:rsidR="00751F77" w:rsidRDefault="003E7CDF" w:rsidP="00751F77">
      <w:pPr>
        <w:pStyle w:val="Body"/>
        <w:numPr>
          <w:ilvl w:val="0"/>
          <w:numId w:val="5"/>
        </w:numPr>
        <w:rPr>
          <w:lang w:val="en-US"/>
        </w:rPr>
      </w:pPr>
      <w:r>
        <w:rPr>
          <w:lang w:val="en-US"/>
        </w:rPr>
        <w:t>A Simple Crypto</w:t>
      </w:r>
      <w:r w:rsidR="00305007">
        <w:rPr>
          <w:lang w:val="en-US"/>
        </w:rPr>
        <w:t>currency</w:t>
      </w:r>
    </w:p>
    <w:p w14:paraId="3B958A43" w14:textId="6509B0B3" w:rsidR="003A322F" w:rsidRPr="00E7054B" w:rsidRDefault="002E7D7B" w:rsidP="00E7054B">
      <w:pPr>
        <w:pStyle w:val="Body"/>
        <w:numPr>
          <w:ilvl w:val="1"/>
          <w:numId w:val="5"/>
        </w:numPr>
        <w:rPr>
          <w:lang w:val="en-US"/>
        </w:rPr>
      </w:pPr>
      <w:r>
        <w:rPr>
          <w:lang w:val="en-US"/>
        </w:rPr>
        <w:t>H</w:t>
      </w:r>
      <w:r w:rsidR="00DC5FFC">
        <w:rPr>
          <w:lang w:val="en-US"/>
        </w:rPr>
        <w:t>ash functions and digital signatures rel</w:t>
      </w:r>
      <w:r w:rsidR="009128AD">
        <w:rPr>
          <w:lang w:val="en-US"/>
        </w:rPr>
        <w:t xml:space="preserve">ated to </w:t>
      </w:r>
      <w:r>
        <w:rPr>
          <w:lang w:val="en-US"/>
        </w:rPr>
        <w:t xml:space="preserve">cryptocurrency. </w:t>
      </w:r>
      <w:proofErr w:type="spellStart"/>
      <w:r w:rsidR="00D01467">
        <w:rPr>
          <w:lang w:val="en-US"/>
        </w:rPr>
        <w:t>Goofy</w:t>
      </w:r>
      <w:r w:rsidR="0007505F">
        <w:rPr>
          <w:lang w:val="en-US"/>
        </w:rPr>
        <w:t>C</w:t>
      </w:r>
      <w:r w:rsidR="00D01467">
        <w:rPr>
          <w:lang w:val="en-US"/>
        </w:rPr>
        <w:t>oin</w:t>
      </w:r>
      <w:proofErr w:type="spellEnd"/>
      <w:r w:rsidR="00D01467">
        <w:rPr>
          <w:lang w:val="en-US"/>
        </w:rPr>
        <w:t xml:space="preserve"> </w:t>
      </w:r>
      <w:r w:rsidR="0007505F">
        <w:rPr>
          <w:lang w:val="en-US"/>
        </w:rPr>
        <w:t xml:space="preserve">is </w:t>
      </w:r>
      <w:r w:rsidR="00D01467">
        <w:rPr>
          <w:lang w:val="en-US"/>
        </w:rPr>
        <w:t xml:space="preserve">the simplest cryptocurrency </w:t>
      </w:r>
      <w:r w:rsidR="00E1663C">
        <w:rPr>
          <w:lang w:val="en-US"/>
        </w:rPr>
        <w:t>there</w:t>
      </w:r>
      <w:r w:rsidR="004334B6">
        <w:rPr>
          <w:lang w:val="en-US"/>
        </w:rPr>
        <w:t xml:space="preserve"> is</w:t>
      </w:r>
      <w:r w:rsidR="00D01467">
        <w:rPr>
          <w:lang w:val="en-US"/>
        </w:rPr>
        <w:t>.</w:t>
      </w:r>
      <w:r w:rsidR="0007505F">
        <w:rPr>
          <w:lang w:val="en-US"/>
        </w:rPr>
        <w:t xml:space="preserve"> </w:t>
      </w:r>
      <w:r w:rsidR="00B441EB">
        <w:rPr>
          <w:lang w:val="en-US"/>
        </w:rPr>
        <w:t xml:space="preserve">Digital signature is </w:t>
      </w:r>
      <w:r w:rsidR="00FC05FB">
        <w:rPr>
          <w:lang w:val="en-US"/>
        </w:rPr>
        <w:t xml:space="preserve">generated to the </w:t>
      </w:r>
      <w:r w:rsidR="00C830B8">
        <w:rPr>
          <w:lang w:val="en-US"/>
        </w:rPr>
        <w:t>coin,</w:t>
      </w:r>
      <w:r w:rsidR="00FC05FB">
        <w:rPr>
          <w:lang w:val="en-US"/>
        </w:rPr>
        <w:t xml:space="preserve"> and it points out </w:t>
      </w:r>
      <w:r w:rsidR="00534F98">
        <w:rPr>
          <w:lang w:val="en-US"/>
        </w:rPr>
        <w:t>who’s</w:t>
      </w:r>
      <w:r w:rsidR="00FC05FB">
        <w:rPr>
          <w:lang w:val="en-US"/>
        </w:rPr>
        <w:t xml:space="preserve"> ever the coin is.</w:t>
      </w:r>
      <w:r w:rsidR="007475CC">
        <w:rPr>
          <w:lang w:val="en-US"/>
        </w:rPr>
        <w:t xml:space="preserve"> </w:t>
      </w:r>
      <w:r w:rsidR="005674E0">
        <w:rPr>
          <w:lang w:val="en-US"/>
        </w:rPr>
        <w:t xml:space="preserve">Passing the </w:t>
      </w:r>
      <w:r w:rsidR="00844C2A">
        <w:rPr>
          <w:lang w:val="en-US"/>
        </w:rPr>
        <w:t xml:space="preserve">coin to someone else </w:t>
      </w:r>
      <w:r w:rsidR="00C86A42">
        <w:rPr>
          <w:lang w:val="en-US"/>
        </w:rPr>
        <w:t>u</w:t>
      </w:r>
      <w:r w:rsidR="00FC6714">
        <w:rPr>
          <w:lang w:val="en-US"/>
        </w:rPr>
        <w:t>sing hash pointer</w:t>
      </w:r>
      <w:r w:rsidR="005D2D7D">
        <w:rPr>
          <w:lang w:val="en-US"/>
        </w:rPr>
        <w:t xml:space="preserve"> and public key.</w:t>
      </w:r>
      <w:r w:rsidR="00187F76">
        <w:rPr>
          <w:lang w:val="en-US"/>
        </w:rPr>
        <w:t xml:space="preserve"> </w:t>
      </w:r>
      <w:proofErr w:type="spellStart"/>
      <w:r w:rsidR="00F116DB">
        <w:rPr>
          <w:lang w:val="en-US"/>
        </w:rPr>
        <w:t>GoofyCoin</w:t>
      </w:r>
      <w:proofErr w:type="spellEnd"/>
      <w:r w:rsidR="00F116DB">
        <w:rPr>
          <w:lang w:val="en-US"/>
        </w:rPr>
        <w:t xml:space="preserve"> is not secure as it </w:t>
      </w:r>
      <w:r w:rsidR="00DA43E6">
        <w:rPr>
          <w:lang w:val="en-US"/>
        </w:rPr>
        <w:t xml:space="preserve">makes double-spending possible. </w:t>
      </w:r>
      <w:proofErr w:type="spellStart"/>
      <w:r w:rsidR="00BC5308">
        <w:rPr>
          <w:lang w:val="en-US"/>
        </w:rPr>
        <w:t>ScroogeCoin</w:t>
      </w:r>
      <w:proofErr w:type="spellEnd"/>
      <w:r w:rsidR="00BC5308">
        <w:rPr>
          <w:lang w:val="en-US"/>
        </w:rPr>
        <w:t xml:space="preserve"> solves the double-spen</w:t>
      </w:r>
      <w:r w:rsidR="00292CC5">
        <w:rPr>
          <w:lang w:val="en-US"/>
        </w:rPr>
        <w:t>ding problem by</w:t>
      </w:r>
      <w:r w:rsidR="00A84DBE">
        <w:rPr>
          <w:lang w:val="en-US"/>
        </w:rPr>
        <w:t xml:space="preserve"> publishing its transaction history</w:t>
      </w:r>
      <w:r w:rsidR="00B11D50">
        <w:rPr>
          <w:lang w:val="en-US"/>
        </w:rPr>
        <w:t xml:space="preserve"> and that will be a block chain.</w:t>
      </w:r>
      <w:r w:rsidR="00E3386A">
        <w:rPr>
          <w:lang w:val="en-US"/>
        </w:rPr>
        <w:t xml:space="preserve"> </w:t>
      </w:r>
      <w:proofErr w:type="spellStart"/>
      <w:r w:rsidR="00366C76">
        <w:rPr>
          <w:lang w:val="en-US"/>
        </w:rPr>
        <w:t>ScroogeCoin</w:t>
      </w:r>
      <w:proofErr w:type="spellEnd"/>
      <w:r w:rsidR="00366C76">
        <w:rPr>
          <w:lang w:val="en-US"/>
        </w:rPr>
        <w:t xml:space="preserve"> is thing that </w:t>
      </w:r>
      <w:r w:rsidR="00015D3F">
        <w:rPr>
          <w:lang w:val="en-US"/>
        </w:rPr>
        <w:t xml:space="preserve">it </w:t>
      </w:r>
      <w:r w:rsidR="00FA574A">
        <w:rPr>
          <w:lang w:val="en-US"/>
        </w:rPr>
        <w:t>does in practice.</w:t>
      </w:r>
      <w:r w:rsidR="00FA574A" w:rsidRPr="00E7054B">
        <w:rPr>
          <w:lang w:val="en-US"/>
        </w:rPr>
        <w:t xml:space="preserve"> </w:t>
      </w:r>
    </w:p>
    <w:p w14:paraId="1456DD22" w14:textId="13061B6F" w:rsidR="000A7FF3" w:rsidRDefault="001C67A6" w:rsidP="001C67A6">
      <w:pPr>
        <w:pStyle w:val="Otsikko2"/>
        <w:rPr>
          <w:lang w:val="en-US"/>
        </w:rPr>
      </w:pPr>
      <w:r>
        <w:rPr>
          <w:lang w:val="en-US"/>
        </w:rPr>
        <w:t>a) Really black Friday</w:t>
      </w:r>
    </w:p>
    <w:p w14:paraId="1B892074" w14:textId="6760CABB" w:rsidR="007044E7" w:rsidRDefault="00451446" w:rsidP="009105EB">
      <w:pPr>
        <w:pStyle w:val="Body"/>
        <w:rPr>
          <w:lang w:val="en-US"/>
        </w:rPr>
      </w:pPr>
      <w:r>
        <w:rPr>
          <w:lang w:val="en-US"/>
        </w:rPr>
        <w:t xml:space="preserve">How much is one </w:t>
      </w:r>
      <w:proofErr w:type="spellStart"/>
      <w:r>
        <w:rPr>
          <w:lang w:val="en-US"/>
        </w:rPr>
        <w:t>BitCoin</w:t>
      </w:r>
      <w:r w:rsidR="003207B2">
        <w:rPr>
          <w:lang w:val="en-US"/>
        </w:rPr>
        <w:t>’s</w:t>
      </w:r>
      <w:proofErr w:type="spellEnd"/>
      <w:r>
        <w:rPr>
          <w:lang w:val="en-US"/>
        </w:rPr>
        <w:t xml:space="preserve"> (BTC) worth now?</w:t>
      </w:r>
      <w:r w:rsidR="007044E7">
        <w:rPr>
          <w:lang w:val="en-US"/>
        </w:rPr>
        <w:t xml:space="preserve"> </w:t>
      </w:r>
      <w:r w:rsidR="008F0B3B">
        <w:rPr>
          <w:lang w:val="en-US"/>
        </w:rPr>
        <w:t>The value is:</w:t>
      </w:r>
      <w:r w:rsidR="007044E7">
        <w:rPr>
          <w:lang w:val="en-US"/>
        </w:rPr>
        <w:t>16</w:t>
      </w:r>
      <w:r w:rsidR="009B1120">
        <w:rPr>
          <w:lang w:val="en-US"/>
        </w:rPr>
        <w:t> 620.10</w:t>
      </w:r>
      <w:r w:rsidR="0076615B">
        <w:rPr>
          <w:lang w:val="en-US"/>
        </w:rPr>
        <w:t>$</w:t>
      </w:r>
    </w:p>
    <w:p w14:paraId="7145313C" w14:textId="21538D39" w:rsidR="00B268A9" w:rsidRDefault="00564D8E" w:rsidP="00B268A9">
      <w:pPr>
        <w:pStyle w:val="Body"/>
        <w:rPr>
          <w:lang w:val="en-US"/>
        </w:rPr>
      </w:pPr>
      <w:r>
        <w:rPr>
          <w:lang w:val="en-US"/>
        </w:rPr>
        <w:t>How much money could</w:t>
      </w:r>
      <w:r w:rsidR="00C74ACC">
        <w:rPr>
          <w:lang w:val="en-US"/>
        </w:rPr>
        <w:t xml:space="preserve"> </w:t>
      </w:r>
      <w:r w:rsidR="00C74ACC">
        <w:rPr>
          <w:lang w:val="en-US"/>
        </w:rPr>
        <w:t>I</w:t>
      </w:r>
      <w:r>
        <w:rPr>
          <w:lang w:val="en-US"/>
        </w:rPr>
        <w:t xml:space="preserve"> have </w:t>
      </w:r>
      <w:r w:rsidR="00DE6378">
        <w:rPr>
          <w:lang w:val="en-US"/>
        </w:rPr>
        <w:t>won</w:t>
      </w:r>
      <w:r>
        <w:rPr>
          <w:lang w:val="en-US"/>
        </w:rPr>
        <w:t xml:space="preserve"> invest</w:t>
      </w:r>
      <w:r w:rsidR="00AA5E31">
        <w:rPr>
          <w:lang w:val="en-US"/>
        </w:rPr>
        <w:t>ing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BitCoin</w:t>
      </w:r>
      <w:proofErr w:type="spellEnd"/>
      <w:r>
        <w:rPr>
          <w:lang w:val="en-US"/>
        </w:rPr>
        <w:t xml:space="preserve"> at the early phases:</w:t>
      </w:r>
      <w:r w:rsidR="00DE6378">
        <w:rPr>
          <w:lang w:val="en-US"/>
        </w:rPr>
        <w:t xml:space="preserve"> </w:t>
      </w:r>
      <w:r w:rsidR="000E02B6">
        <w:rPr>
          <w:lang w:val="en-US"/>
        </w:rPr>
        <w:t xml:space="preserve">One </w:t>
      </w:r>
      <w:proofErr w:type="spellStart"/>
      <w:r w:rsidR="000E02B6">
        <w:rPr>
          <w:lang w:val="en-US"/>
        </w:rPr>
        <w:t>Bi</w:t>
      </w:r>
      <w:r w:rsidR="00681D19">
        <w:rPr>
          <w:lang w:val="en-US"/>
        </w:rPr>
        <w:t>t</w:t>
      </w:r>
      <w:r w:rsidR="000E02B6">
        <w:rPr>
          <w:lang w:val="en-US"/>
        </w:rPr>
        <w:t>Coin</w:t>
      </w:r>
      <w:r w:rsidR="00DD02C1">
        <w:rPr>
          <w:lang w:val="en-US"/>
        </w:rPr>
        <w:t>’</w:t>
      </w:r>
      <w:r w:rsidR="00113D1E">
        <w:rPr>
          <w:lang w:val="en-US"/>
        </w:rPr>
        <w:t>s</w:t>
      </w:r>
      <w:proofErr w:type="spellEnd"/>
      <w:r w:rsidR="000E02B6">
        <w:rPr>
          <w:lang w:val="en-US"/>
        </w:rPr>
        <w:t xml:space="preserve"> value </w:t>
      </w:r>
      <w:r w:rsidR="00681D19">
        <w:rPr>
          <w:lang w:val="en-US"/>
        </w:rPr>
        <w:t>was 0.0009$</w:t>
      </w:r>
      <w:r w:rsidR="00194A63">
        <w:rPr>
          <w:lang w:val="en-US"/>
        </w:rPr>
        <w:t xml:space="preserve"> when the first transaction has made</w:t>
      </w:r>
      <w:r w:rsidR="002B7E2D" w:rsidRPr="002B7E2D">
        <w:rPr>
          <w:lang w:val="en-US"/>
        </w:rPr>
        <w:t xml:space="preserve"> </w:t>
      </w:r>
      <w:r w:rsidR="003A0CA6">
        <w:rPr>
          <w:lang w:val="en-US"/>
        </w:rPr>
        <w:t xml:space="preserve">in 2009 </w:t>
      </w:r>
      <w:r w:rsidR="002B7E2D">
        <w:rPr>
          <w:lang w:val="en-US"/>
        </w:rPr>
        <w:t>(</w:t>
      </w:r>
      <w:r w:rsidR="002B7E2D">
        <w:rPr>
          <w:lang w:val="en-US"/>
        </w:rPr>
        <w:t>Ashmore</w:t>
      </w:r>
      <w:r w:rsidR="0038024B">
        <w:rPr>
          <w:lang w:val="en-US"/>
        </w:rPr>
        <w:t xml:space="preserve">, </w:t>
      </w:r>
      <w:r w:rsidR="002B7E2D">
        <w:rPr>
          <w:lang w:val="en-US"/>
        </w:rPr>
        <w:t>Powell</w:t>
      </w:r>
      <w:r w:rsidR="0038024B">
        <w:rPr>
          <w:lang w:val="en-US"/>
        </w:rPr>
        <w:t xml:space="preserve"> </w:t>
      </w:r>
      <w:r w:rsidR="002B7E2D">
        <w:rPr>
          <w:lang w:val="en-US"/>
        </w:rPr>
        <w:t>2022</w:t>
      </w:r>
      <w:r w:rsidR="002B7E2D">
        <w:rPr>
          <w:lang w:val="en-US"/>
        </w:rPr>
        <w:t>)</w:t>
      </w:r>
      <w:r w:rsidR="00194A63">
        <w:rPr>
          <w:lang w:val="en-US"/>
        </w:rPr>
        <w:t>.</w:t>
      </w:r>
      <w:r w:rsidR="00771D6F">
        <w:rPr>
          <w:lang w:val="en-US"/>
        </w:rPr>
        <w:t xml:space="preserve"> Compering one </w:t>
      </w:r>
      <w:proofErr w:type="spellStart"/>
      <w:r w:rsidR="00771D6F">
        <w:rPr>
          <w:lang w:val="en-US"/>
        </w:rPr>
        <w:t>BitCoin</w:t>
      </w:r>
      <w:r w:rsidR="00586E73">
        <w:rPr>
          <w:lang w:val="en-US"/>
        </w:rPr>
        <w:t>’s</w:t>
      </w:r>
      <w:proofErr w:type="spellEnd"/>
      <w:r w:rsidR="00771D6F">
        <w:rPr>
          <w:lang w:val="en-US"/>
        </w:rPr>
        <w:t xml:space="preserve"> value </w:t>
      </w:r>
      <w:r w:rsidR="008649B8">
        <w:rPr>
          <w:lang w:val="en-US"/>
        </w:rPr>
        <w:t xml:space="preserve">in </w:t>
      </w:r>
      <w:r w:rsidR="00DA1BD3">
        <w:rPr>
          <w:lang w:val="en-US"/>
        </w:rPr>
        <w:t xml:space="preserve">October </w:t>
      </w:r>
      <w:r w:rsidR="008649B8">
        <w:rPr>
          <w:lang w:val="en-US"/>
        </w:rPr>
        <w:t xml:space="preserve">2009 </w:t>
      </w:r>
      <w:r w:rsidR="00771D6F">
        <w:rPr>
          <w:lang w:val="en-US"/>
        </w:rPr>
        <w:t>to current course</w:t>
      </w:r>
      <w:r w:rsidR="008649B8">
        <w:rPr>
          <w:lang w:val="en-US"/>
        </w:rPr>
        <w:t xml:space="preserve"> and value</w:t>
      </w:r>
      <w:r w:rsidR="00877EBD">
        <w:rPr>
          <w:lang w:val="en-US"/>
        </w:rPr>
        <w:t xml:space="preserve">, is </w:t>
      </w:r>
      <w:r w:rsidR="008649B8">
        <w:rPr>
          <w:lang w:val="en-US"/>
        </w:rPr>
        <w:t>the worth approximately</w:t>
      </w:r>
      <w:r w:rsidR="0025496E">
        <w:rPr>
          <w:lang w:val="en-US"/>
        </w:rPr>
        <w:t>:</w:t>
      </w:r>
      <w:r w:rsidR="00CD75C9">
        <w:rPr>
          <w:lang w:val="en-US"/>
        </w:rPr>
        <w:t xml:space="preserve"> 18</w:t>
      </w:r>
      <w:r w:rsidR="00D450AD">
        <w:rPr>
          <w:lang w:val="en-US"/>
        </w:rPr>
        <w:t> 466 593,11$</w:t>
      </w:r>
      <w:r w:rsidR="005D0D3B">
        <w:rPr>
          <w:lang w:val="en-US"/>
        </w:rPr>
        <w:t xml:space="preserve">. Using official calculator </w:t>
      </w:r>
      <w:r w:rsidR="003E6AB1">
        <w:rPr>
          <w:lang w:val="en-US"/>
        </w:rPr>
        <w:t xml:space="preserve">which starts counting the values from </w:t>
      </w:r>
      <w:r w:rsidR="00D75001">
        <w:rPr>
          <w:lang w:val="en-US"/>
        </w:rPr>
        <w:t>December 2015</w:t>
      </w:r>
      <w:r w:rsidR="0025496E">
        <w:rPr>
          <w:lang w:val="en-US"/>
        </w:rPr>
        <w:t xml:space="preserve"> to current. </w:t>
      </w:r>
      <w:r w:rsidR="00FD56E6">
        <w:rPr>
          <w:lang w:val="en-US"/>
        </w:rPr>
        <w:t>One bitcoin</w:t>
      </w:r>
      <w:r w:rsidR="00FA2B37">
        <w:rPr>
          <w:lang w:val="en-US"/>
        </w:rPr>
        <w:t>’s</w:t>
      </w:r>
      <w:r w:rsidR="00FD56E6">
        <w:rPr>
          <w:lang w:val="en-US"/>
        </w:rPr>
        <w:t xml:space="preserve"> value is </w:t>
      </w:r>
      <w:r w:rsidR="000A60CF">
        <w:rPr>
          <w:lang w:val="en-US"/>
        </w:rPr>
        <w:t xml:space="preserve">increased </w:t>
      </w:r>
      <w:r w:rsidR="003D57D2">
        <w:rPr>
          <w:lang w:val="en-US"/>
        </w:rPr>
        <w:t xml:space="preserve">from </w:t>
      </w:r>
      <w:r w:rsidR="000A60CF">
        <w:rPr>
          <w:lang w:val="en-US"/>
        </w:rPr>
        <w:t xml:space="preserve">that time </w:t>
      </w:r>
      <w:r w:rsidR="006F1154">
        <w:rPr>
          <w:lang w:val="en-US"/>
        </w:rPr>
        <w:t>55.7 times</w:t>
      </w:r>
      <w:r w:rsidR="008760E9">
        <w:rPr>
          <w:lang w:val="en-US"/>
        </w:rPr>
        <w:t xml:space="preserve"> (</w:t>
      </w:r>
      <w:proofErr w:type="spellStart"/>
      <w:r w:rsidR="00D0265D">
        <w:rPr>
          <w:lang w:val="en-US"/>
        </w:rPr>
        <w:t>Influencemarketinghub</w:t>
      </w:r>
      <w:proofErr w:type="spellEnd"/>
      <w:r w:rsidR="008760E9">
        <w:rPr>
          <w:lang w:val="en-US"/>
        </w:rPr>
        <w:t>)</w:t>
      </w:r>
      <w:r w:rsidR="000A60CF">
        <w:rPr>
          <w:lang w:val="en-US"/>
        </w:rPr>
        <w:t xml:space="preserve">. </w:t>
      </w:r>
      <w:proofErr w:type="spellStart"/>
      <w:r w:rsidR="00FD3EB4">
        <w:rPr>
          <w:lang w:val="en-US"/>
        </w:rPr>
        <w:t>BitCoin</w:t>
      </w:r>
      <w:r w:rsidR="00DA7317">
        <w:rPr>
          <w:lang w:val="en-US"/>
        </w:rPr>
        <w:t>’</w:t>
      </w:r>
      <w:r w:rsidR="00FD3EB4">
        <w:rPr>
          <w:lang w:val="en-US"/>
        </w:rPr>
        <w:t>s</w:t>
      </w:r>
      <w:proofErr w:type="spellEnd"/>
      <w:r w:rsidR="00FD3EB4">
        <w:rPr>
          <w:lang w:val="en-US"/>
        </w:rPr>
        <w:t xml:space="preserve"> value was 324.47$ in </w:t>
      </w:r>
      <w:r w:rsidR="00DA7317">
        <w:rPr>
          <w:lang w:val="en-US"/>
        </w:rPr>
        <w:t>2014 and compering that to current value 16</w:t>
      </w:r>
      <w:r w:rsidR="00E61238">
        <w:rPr>
          <w:lang w:val="en-US"/>
        </w:rPr>
        <w:t xml:space="preserve">620.10$ makes the difference </w:t>
      </w:r>
      <w:r w:rsidR="007A439A">
        <w:rPr>
          <w:lang w:val="en-US"/>
        </w:rPr>
        <w:t xml:space="preserve">approximately </w:t>
      </w:r>
      <w:r w:rsidR="00E61238">
        <w:rPr>
          <w:lang w:val="en-US"/>
        </w:rPr>
        <w:t>51.2</w:t>
      </w:r>
      <w:r w:rsidR="007A439A">
        <w:rPr>
          <w:lang w:val="en-US"/>
        </w:rPr>
        <w:t xml:space="preserve"> times.</w:t>
      </w:r>
      <w:r w:rsidR="00366CDD">
        <w:rPr>
          <w:lang w:val="en-US"/>
        </w:rPr>
        <w:t xml:space="preserve"> So, compering the early </w:t>
      </w:r>
      <w:r w:rsidR="005F21E6">
        <w:rPr>
          <w:lang w:val="en-US"/>
        </w:rPr>
        <w:t>stage</w:t>
      </w:r>
      <w:r w:rsidR="00366CDD">
        <w:rPr>
          <w:lang w:val="en-US"/>
        </w:rPr>
        <w:t xml:space="preserve"> when the investment </w:t>
      </w:r>
      <w:r w:rsidR="009710CB">
        <w:rPr>
          <w:lang w:val="en-US"/>
        </w:rPr>
        <w:t>was</w:t>
      </w:r>
      <w:r w:rsidR="00366CDD">
        <w:rPr>
          <w:lang w:val="en-US"/>
        </w:rPr>
        <w:t xml:space="preserve"> po</w:t>
      </w:r>
      <w:r w:rsidR="0000557F">
        <w:rPr>
          <w:lang w:val="en-US"/>
        </w:rPr>
        <w:t xml:space="preserve">ssible according to </w:t>
      </w:r>
      <w:proofErr w:type="spellStart"/>
      <w:r w:rsidR="0000557F">
        <w:rPr>
          <w:lang w:val="en-US"/>
        </w:rPr>
        <w:t>Coindesk.com</w:t>
      </w:r>
      <w:r w:rsidR="009D321F">
        <w:rPr>
          <w:lang w:val="en-US"/>
        </w:rPr>
        <w:t>’s</w:t>
      </w:r>
      <w:proofErr w:type="spellEnd"/>
      <w:r w:rsidR="0000557F">
        <w:rPr>
          <w:lang w:val="en-US"/>
        </w:rPr>
        <w:t xml:space="preserve"> page</w:t>
      </w:r>
      <w:r w:rsidR="009710CB">
        <w:rPr>
          <w:lang w:val="en-US"/>
        </w:rPr>
        <w:t>.</w:t>
      </w:r>
      <w:r w:rsidR="0000557F">
        <w:rPr>
          <w:lang w:val="en-US"/>
        </w:rPr>
        <w:t xml:space="preserve"> </w:t>
      </w:r>
      <w:r w:rsidR="00903FD3" w:rsidRPr="00903FD3">
        <w:rPr>
          <w:lang w:val="en-US"/>
        </w:rPr>
        <w:t xml:space="preserve">The win buying one </w:t>
      </w:r>
      <w:proofErr w:type="spellStart"/>
      <w:r w:rsidR="00903FD3" w:rsidRPr="00903FD3">
        <w:rPr>
          <w:lang w:val="en-US"/>
        </w:rPr>
        <w:t>BitCoin</w:t>
      </w:r>
      <w:proofErr w:type="spellEnd"/>
      <w:r w:rsidR="00903FD3" w:rsidRPr="00903FD3">
        <w:rPr>
          <w:lang w:val="en-US"/>
        </w:rPr>
        <w:t xml:space="preserve"> in 2014 could have been 16295,63$ to current</w:t>
      </w:r>
      <w:r w:rsidR="00BC305F">
        <w:rPr>
          <w:lang w:val="en-US"/>
        </w:rPr>
        <w:t>.</w:t>
      </w:r>
      <w:r w:rsidR="004A1017">
        <w:rPr>
          <w:lang w:val="en-US"/>
        </w:rPr>
        <w:t xml:space="preserve"> </w:t>
      </w:r>
      <w:r w:rsidR="002D5899" w:rsidRPr="002D5899">
        <w:rPr>
          <w:lang w:val="en-US"/>
        </w:rPr>
        <w:t xml:space="preserve">Based </w:t>
      </w:r>
      <w:r w:rsidR="002D5899" w:rsidRPr="002D5899">
        <w:rPr>
          <w:lang w:val="en-US"/>
        </w:rPr>
        <w:lastRenderedPageBreak/>
        <w:t xml:space="preserve">on </w:t>
      </w:r>
      <w:proofErr w:type="spellStart"/>
      <w:r w:rsidR="002D5899" w:rsidRPr="002D5899">
        <w:rPr>
          <w:lang w:val="en-US"/>
        </w:rPr>
        <w:t>Coindesk.com’s</w:t>
      </w:r>
      <w:proofErr w:type="spellEnd"/>
      <w:r w:rsidR="002D5899" w:rsidRPr="002D5899">
        <w:rPr>
          <w:lang w:val="en-US"/>
        </w:rPr>
        <w:t xml:space="preserve"> page the highest value for the </w:t>
      </w:r>
      <w:proofErr w:type="spellStart"/>
      <w:r w:rsidR="002D5899" w:rsidRPr="002D5899">
        <w:rPr>
          <w:lang w:val="en-US"/>
        </w:rPr>
        <w:t>BitCoin</w:t>
      </w:r>
      <w:proofErr w:type="spellEnd"/>
      <w:r w:rsidR="002D5899" w:rsidRPr="002D5899">
        <w:rPr>
          <w:lang w:val="en-US"/>
        </w:rPr>
        <w:t xml:space="preserve"> was in 2021 </w:t>
      </w:r>
      <w:r w:rsidR="001822BA">
        <w:rPr>
          <w:lang w:val="en-US"/>
        </w:rPr>
        <w:t>increasing up to</w:t>
      </w:r>
      <w:r w:rsidR="002D5899" w:rsidRPr="002D5899">
        <w:rPr>
          <w:lang w:val="en-US"/>
        </w:rPr>
        <w:t xml:space="preserve"> 67553.95$.</w:t>
      </w:r>
      <w:r w:rsidR="0059401E">
        <w:rPr>
          <w:lang w:val="en-US"/>
        </w:rPr>
        <w:t xml:space="preserve"> </w:t>
      </w:r>
      <w:r w:rsidR="00B268A9" w:rsidRPr="00B268A9">
        <w:rPr>
          <w:lang w:val="en-US"/>
        </w:rPr>
        <w:t xml:space="preserve">Buying one bitcoin at that time could cause </w:t>
      </w:r>
      <w:r w:rsidR="00AB36BB">
        <w:rPr>
          <w:lang w:val="en-US"/>
        </w:rPr>
        <w:t xml:space="preserve">a </w:t>
      </w:r>
      <w:r w:rsidR="00B268A9" w:rsidRPr="00B268A9">
        <w:rPr>
          <w:lang w:val="en-US"/>
        </w:rPr>
        <w:t>buyer as much as 50933,85$ lost.</w:t>
      </w:r>
    </w:p>
    <w:p w14:paraId="43614F71" w14:textId="77C23A58" w:rsidR="009D1E96" w:rsidRDefault="00E5724C" w:rsidP="00B268A9">
      <w:pPr>
        <w:pStyle w:val="Otsikko2"/>
        <w:rPr>
          <w:lang w:val="en-US"/>
        </w:rPr>
      </w:pPr>
      <w:r>
        <w:rPr>
          <w:lang w:val="en-US"/>
        </w:rPr>
        <w:t>b) What’s a block chain?</w:t>
      </w:r>
    </w:p>
    <w:p w14:paraId="03592960" w14:textId="75163127" w:rsidR="00E5724C" w:rsidRDefault="00D04D9B" w:rsidP="00E5724C">
      <w:pPr>
        <w:pStyle w:val="Body"/>
        <w:rPr>
          <w:lang w:val="en-US"/>
        </w:rPr>
      </w:pPr>
      <w:r>
        <w:rPr>
          <w:lang w:val="en-US"/>
        </w:rPr>
        <w:t>Block chain i</w:t>
      </w:r>
      <w:r w:rsidR="00765C72">
        <w:rPr>
          <w:lang w:val="en-US"/>
        </w:rPr>
        <w:t xml:space="preserve">s data storage which uses </w:t>
      </w:r>
      <w:r w:rsidR="003A362A">
        <w:rPr>
          <w:lang w:val="en-US"/>
        </w:rPr>
        <w:t>SHA-256 algorithm to secure data inside of the storage.</w:t>
      </w:r>
      <w:r w:rsidR="00F51C50">
        <w:rPr>
          <w:lang w:val="en-US"/>
        </w:rPr>
        <w:t xml:space="preserve"> The storage itself contains </w:t>
      </w:r>
      <w:r w:rsidR="00C31016">
        <w:rPr>
          <w:lang w:val="en-US"/>
        </w:rPr>
        <w:t>transaction</w:t>
      </w:r>
      <w:r w:rsidR="001220D6">
        <w:rPr>
          <w:lang w:val="en-US"/>
        </w:rPr>
        <w:t xml:space="preserve"> data</w:t>
      </w:r>
      <w:r w:rsidR="00C31016">
        <w:rPr>
          <w:lang w:val="en-US"/>
        </w:rPr>
        <w:t xml:space="preserve"> which </w:t>
      </w:r>
      <w:r w:rsidR="001220D6">
        <w:rPr>
          <w:lang w:val="en-US"/>
        </w:rPr>
        <w:t>is</w:t>
      </w:r>
      <w:r w:rsidR="00C31016">
        <w:rPr>
          <w:lang w:val="en-US"/>
        </w:rPr>
        <w:t xml:space="preserve"> secured by</w:t>
      </w:r>
      <w:r w:rsidR="003B6D05">
        <w:rPr>
          <w:lang w:val="en-US"/>
        </w:rPr>
        <w:t xml:space="preserve"> the</w:t>
      </w:r>
      <w:r w:rsidR="00C31016">
        <w:rPr>
          <w:lang w:val="en-US"/>
        </w:rPr>
        <w:t xml:space="preserve"> </w:t>
      </w:r>
      <w:r w:rsidR="00176585">
        <w:rPr>
          <w:lang w:val="en-US"/>
        </w:rPr>
        <w:t>encryption methods.</w:t>
      </w:r>
      <w:r w:rsidR="003B6D05">
        <w:rPr>
          <w:lang w:val="en-US"/>
        </w:rPr>
        <w:t xml:space="preserve"> </w:t>
      </w:r>
      <w:r w:rsidR="00DF71D2">
        <w:rPr>
          <w:lang w:val="en-US"/>
        </w:rPr>
        <w:t xml:space="preserve">As </w:t>
      </w:r>
      <w:r w:rsidR="00106584">
        <w:rPr>
          <w:lang w:val="en-US"/>
        </w:rPr>
        <w:t xml:space="preserve">a </w:t>
      </w:r>
      <w:r w:rsidR="00DF71D2">
        <w:rPr>
          <w:lang w:val="en-US"/>
        </w:rPr>
        <w:t xml:space="preserve">new transaction occurs a new block is </w:t>
      </w:r>
      <w:r w:rsidR="00E21118">
        <w:rPr>
          <w:lang w:val="en-US"/>
        </w:rPr>
        <w:t>created,</w:t>
      </w:r>
      <w:r w:rsidR="00DF71D2">
        <w:rPr>
          <w:lang w:val="en-US"/>
        </w:rPr>
        <w:t xml:space="preserve"> and </w:t>
      </w:r>
      <w:r w:rsidR="00502DD1">
        <w:rPr>
          <w:lang w:val="en-US"/>
        </w:rPr>
        <w:t xml:space="preserve">the systems </w:t>
      </w:r>
      <w:r w:rsidR="00074120">
        <w:rPr>
          <w:lang w:val="en-US"/>
        </w:rPr>
        <w:t>contains earlier transactions history.</w:t>
      </w:r>
      <w:r w:rsidR="00FB6497">
        <w:rPr>
          <w:lang w:val="en-US"/>
        </w:rPr>
        <w:t xml:space="preserve"> The Block chain is a way to manage </w:t>
      </w:r>
      <w:proofErr w:type="spellStart"/>
      <w:r w:rsidR="00FB6497">
        <w:rPr>
          <w:lang w:val="en-US"/>
        </w:rPr>
        <w:t>BitCoin</w:t>
      </w:r>
      <w:proofErr w:type="spellEnd"/>
      <w:r w:rsidR="00FB6497">
        <w:rPr>
          <w:lang w:val="en-US"/>
        </w:rPr>
        <w:t xml:space="preserve"> transactions.</w:t>
      </w:r>
    </w:p>
    <w:p w14:paraId="5F1CC983" w14:textId="208F1CB3" w:rsidR="00E21118" w:rsidRDefault="0082555A" w:rsidP="0082555A">
      <w:pPr>
        <w:pStyle w:val="Otsikko2"/>
        <w:rPr>
          <w:lang w:val="en-US"/>
        </w:rPr>
      </w:pPr>
      <w:r>
        <w:rPr>
          <w:lang w:val="en-US"/>
        </w:rPr>
        <w:t xml:space="preserve">c) Not a </w:t>
      </w:r>
      <w:proofErr w:type="spellStart"/>
      <w:r>
        <w:rPr>
          <w:lang w:val="en-US"/>
        </w:rPr>
        <w:t>BitCoin</w:t>
      </w:r>
      <w:proofErr w:type="spellEnd"/>
      <w:r>
        <w:rPr>
          <w:lang w:val="en-US"/>
        </w:rPr>
        <w:t>.</w:t>
      </w:r>
    </w:p>
    <w:p w14:paraId="2C87B832" w14:textId="1B02961E" w:rsidR="00407727" w:rsidRDefault="00407727" w:rsidP="00A72902">
      <w:pPr>
        <w:pStyle w:val="Body"/>
        <w:rPr>
          <w:lang w:val="en-US"/>
        </w:rPr>
      </w:pPr>
      <w:r>
        <w:rPr>
          <w:lang w:val="en-US"/>
        </w:rPr>
        <w:t xml:space="preserve">There are </w:t>
      </w:r>
      <w:r w:rsidR="0013223B">
        <w:rPr>
          <w:lang w:val="en-US"/>
        </w:rPr>
        <w:t xml:space="preserve">quite many other cryptocurrencies </w:t>
      </w:r>
      <w:r w:rsidR="00A65BC1">
        <w:rPr>
          <w:lang w:val="en-US"/>
        </w:rPr>
        <w:t>on the market</w:t>
      </w:r>
      <w:r w:rsidR="00E271A3">
        <w:rPr>
          <w:lang w:val="en-US"/>
        </w:rPr>
        <w:t xml:space="preserve"> </w:t>
      </w:r>
      <w:r w:rsidR="002347B3">
        <w:rPr>
          <w:lang w:val="en-US"/>
        </w:rPr>
        <w:t>now</w:t>
      </w:r>
      <w:r w:rsidR="00A65BC1">
        <w:rPr>
          <w:lang w:val="en-US"/>
        </w:rPr>
        <w:t>. Giving a couple of example</w:t>
      </w:r>
      <w:r w:rsidR="00E271A3">
        <w:rPr>
          <w:lang w:val="en-US"/>
        </w:rPr>
        <w:t>s</w:t>
      </w:r>
      <w:r w:rsidR="00A65BC1">
        <w:rPr>
          <w:lang w:val="en-US"/>
        </w:rPr>
        <w:t xml:space="preserve">: </w:t>
      </w:r>
      <w:proofErr w:type="spellStart"/>
      <w:r w:rsidR="005A03FF">
        <w:rPr>
          <w:lang w:val="en-US"/>
        </w:rPr>
        <w:t>Lite</w:t>
      </w:r>
      <w:r w:rsidR="00DF394D">
        <w:rPr>
          <w:lang w:val="en-US"/>
        </w:rPr>
        <w:t>Coin</w:t>
      </w:r>
      <w:proofErr w:type="spellEnd"/>
      <w:r w:rsidR="00A65BC1">
        <w:rPr>
          <w:lang w:val="en-US"/>
        </w:rPr>
        <w:t>, Ethereum</w:t>
      </w:r>
      <w:r w:rsidR="005E171C">
        <w:rPr>
          <w:lang w:val="en-US"/>
        </w:rPr>
        <w:t>,</w:t>
      </w:r>
      <w:r w:rsidR="00E21273">
        <w:rPr>
          <w:lang w:val="en-US"/>
        </w:rPr>
        <w:t xml:space="preserve"> Dash,</w:t>
      </w:r>
      <w:r w:rsidR="00DF394D">
        <w:rPr>
          <w:lang w:val="en-US"/>
        </w:rPr>
        <w:t xml:space="preserve"> </w:t>
      </w:r>
      <w:r w:rsidR="00E21273">
        <w:rPr>
          <w:lang w:val="en-US"/>
        </w:rPr>
        <w:t xml:space="preserve">and </w:t>
      </w:r>
      <w:proofErr w:type="spellStart"/>
      <w:r w:rsidR="00E21273">
        <w:rPr>
          <w:lang w:val="en-US"/>
        </w:rPr>
        <w:t>PeerCoin</w:t>
      </w:r>
      <w:proofErr w:type="spellEnd"/>
      <w:r w:rsidR="00E21273">
        <w:rPr>
          <w:lang w:val="en-US"/>
        </w:rPr>
        <w:t>.</w:t>
      </w:r>
      <w:r w:rsidR="00E271A3">
        <w:rPr>
          <w:lang w:val="en-US"/>
        </w:rPr>
        <w:t xml:space="preserve"> Most of the </w:t>
      </w:r>
      <w:r w:rsidR="00FB2B16">
        <w:rPr>
          <w:lang w:val="en-US"/>
        </w:rPr>
        <w:t>altcoins</w:t>
      </w:r>
      <w:r w:rsidR="00E271A3">
        <w:rPr>
          <w:lang w:val="en-US"/>
        </w:rPr>
        <w:t xml:space="preserve"> uses a similar </w:t>
      </w:r>
      <w:proofErr w:type="spellStart"/>
      <w:r w:rsidR="001E69B1">
        <w:rPr>
          <w:lang w:val="en-US"/>
        </w:rPr>
        <w:t>BlockChain</w:t>
      </w:r>
      <w:proofErr w:type="spellEnd"/>
      <w:r w:rsidR="001E69B1">
        <w:rPr>
          <w:lang w:val="en-US"/>
        </w:rPr>
        <w:t xml:space="preserve"> technology as </w:t>
      </w:r>
      <w:proofErr w:type="spellStart"/>
      <w:r w:rsidR="001E69B1">
        <w:rPr>
          <w:lang w:val="en-US"/>
        </w:rPr>
        <w:t>Bit</w:t>
      </w:r>
      <w:r w:rsidR="00F8519B">
        <w:rPr>
          <w:lang w:val="en-US"/>
        </w:rPr>
        <w:t>C</w:t>
      </w:r>
      <w:r w:rsidR="001E69B1">
        <w:rPr>
          <w:lang w:val="en-US"/>
        </w:rPr>
        <w:t>oin</w:t>
      </w:r>
      <w:proofErr w:type="spellEnd"/>
      <w:r w:rsidR="001E69B1">
        <w:rPr>
          <w:lang w:val="en-US"/>
        </w:rPr>
        <w:t>.</w:t>
      </w:r>
      <w:r w:rsidR="00FB2B16">
        <w:rPr>
          <w:lang w:val="en-US"/>
        </w:rPr>
        <w:t xml:space="preserve"> </w:t>
      </w:r>
      <w:proofErr w:type="spellStart"/>
      <w:r w:rsidR="00D71D7D">
        <w:rPr>
          <w:lang w:val="en-US"/>
        </w:rPr>
        <w:t>PeerCoin</w:t>
      </w:r>
      <w:proofErr w:type="spellEnd"/>
      <w:r w:rsidR="00D71D7D">
        <w:rPr>
          <w:lang w:val="en-US"/>
        </w:rPr>
        <w:t xml:space="preserve"> </w:t>
      </w:r>
      <w:r w:rsidR="00C02F54">
        <w:rPr>
          <w:lang w:val="en-US"/>
        </w:rPr>
        <w:t>offers</w:t>
      </w:r>
      <w:r w:rsidR="00D71D7D">
        <w:rPr>
          <w:lang w:val="en-US"/>
        </w:rPr>
        <w:t xml:space="preserve"> improve</w:t>
      </w:r>
      <w:r w:rsidR="00396D23">
        <w:rPr>
          <w:lang w:val="en-US"/>
        </w:rPr>
        <w:t>d</w:t>
      </w:r>
      <w:r w:rsidR="00D71D7D">
        <w:rPr>
          <w:lang w:val="en-US"/>
        </w:rPr>
        <w:t xml:space="preserve"> </w:t>
      </w:r>
      <w:r w:rsidR="00C02F54">
        <w:rPr>
          <w:lang w:val="en-US"/>
        </w:rPr>
        <w:t>the efficiency of mining</w:t>
      </w:r>
      <w:r w:rsidR="0038009F">
        <w:rPr>
          <w:lang w:val="en-US"/>
        </w:rPr>
        <w:t xml:space="preserve"> and better </w:t>
      </w:r>
      <w:r w:rsidR="003D1D26">
        <w:rPr>
          <w:lang w:val="en-US"/>
        </w:rPr>
        <w:t>currency</w:t>
      </w:r>
      <w:r w:rsidR="0038009F">
        <w:rPr>
          <w:lang w:val="en-US"/>
        </w:rPr>
        <w:t xml:space="preserve"> </w:t>
      </w:r>
      <w:r w:rsidR="003D1D26">
        <w:rPr>
          <w:lang w:val="en-US"/>
        </w:rPr>
        <w:t>security</w:t>
      </w:r>
      <w:r w:rsidR="0038009F">
        <w:rPr>
          <w:lang w:val="en-US"/>
        </w:rPr>
        <w:t xml:space="preserve">. Dash </w:t>
      </w:r>
      <w:r w:rsidR="000861F5">
        <w:rPr>
          <w:lang w:val="en-US"/>
        </w:rPr>
        <w:t xml:space="preserve">strives </w:t>
      </w:r>
      <w:r w:rsidR="00394C93">
        <w:rPr>
          <w:lang w:val="en-US"/>
        </w:rPr>
        <w:t xml:space="preserve">faster transactions </w:t>
      </w:r>
      <w:r w:rsidR="003D1D26">
        <w:rPr>
          <w:lang w:val="en-US"/>
        </w:rPr>
        <w:t>and</w:t>
      </w:r>
      <w:r w:rsidR="00116E04">
        <w:rPr>
          <w:lang w:val="en-US"/>
        </w:rPr>
        <w:t xml:space="preserve"> offers </w:t>
      </w:r>
      <w:r w:rsidR="00842293">
        <w:rPr>
          <w:lang w:val="en-US"/>
        </w:rPr>
        <w:t>enhanced privacy protection.</w:t>
      </w:r>
      <w:r w:rsidR="001A4BA0">
        <w:rPr>
          <w:lang w:val="en-US"/>
        </w:rPr>
        <w:t xml:space="preserve"> </w:t>
      </w:r>
      <w:r w:rsidR="0004289B">
        <w:rPr>
          <w:lang w:val="en-US"/>
        </w:rPr>
        <w:t xml:space="preserve">Ethereum and </w:t>
      </w:r>
      <w:proofErr w:type="spellStart"/>
      <w:r w:rsidR="0004289B">
        <w:rPr>
          <w:lang w:val="en-US"/>
        </w:rPr>
        <w:t>BitShares</w:t>
      </w:r>
      <w:proofErr w:type="spellEnd"/>
      <w:r w:rsidR="0004289B">
        <w:rPr>
          <w:lang w:val="en-US"/>
        </w:rPr>
        <w:t xml:space="preserve"> offer d</w:t>
      </w:r>
      <w:r w:rsidR="001A4BA0">
        <w:rPr>
          <w:lang w:val="en-US"/>
        </w:rPr>
        <w:t>igital platform</w:t>
      </w:r>
      <w:r w:rsidR="00FC31EA">
        <w:rPr>
          <w:lang w:val="en-US"/>
        </w:rPr>
        <w:t xml:space="preserve"> to make smart contracts</w:t>
      </w:r>
      <w:r w:rsidR="00DF394D">
        <w:rPr>
          <w:lang w:val="en-US"/>
        </w:rPr>
        <w:t xml:space="preserve">. </w:t>
      </w:r>
      <w:proofErr w:type="spellStart"/>
      <w:r w:rsidR="00DF394D">
        <w:rPr>
          <w:lang w:val="en-US"/>
        </w:rPr>
        <w:t>LiteCoin</w:t>
      </w:r>
      <w:proofErr w:type="spellEnd"/>
      <w:r w:rsidR="00DF394D">
        <w:rPr>
          <w:lang w:val="en-US"/>
        </w:rPr>
        <w:t xml:space="preserve"> </w:t>
      </w:r>
      <w:r w:rsidR="00172484">
        <w:rPr>
          <w:lang w:val="en-US"/>
        </w:rPr>
        <w:t xml:space="preserve">give </w:t>
      </w:r>
      <w:r w:rsidR="005F3924">
        <w:rPr>
          <w:lang w:val="en-US"/>
        </w:rPr>
        <w:t xml:space="preserve">a </w:t>
      </w:r>
      <w:r w:rsidR="005E4211">
        <w:rPr>
          <w:lang w:val="en-US"/>
        </w:rPr>
        <w:t>guarantee</w:t>
      </w:r>
      <w:r w:rsidR="00172484">
        <w:rPr>
          <w:lang w:val="en-US"/>
        </w:rPr>
        <w:t xml:space="preserve"> of improved computer power </w:t>
      </w:r>
      <w:r w:rsidR="005E4211">
        <w:rPr>
          <w:lang w:val="en-US"/>
        </w:rPr>
        <w:t>to</w:t>
      </w:r>
      <w:r w:rsidR="00172484">
        <w:rPr>
          <w:lang w:val="en-US"/>
        </w:rPr>
        <w:t xml:space="preserve"> </w:t>
      </w:r>
      <w:r w:rsidR="008B11A4">
        <w:rPr>
          <w:lang w:val="en-US"/>
        </w:rPr>
        <w:t>mining</w:t>
      </w:r>
      <w:r w:rsidR="00160BBF">
        <w:rPr>
          <w:lang w:val="en-US"/>
        </w:rPr>
        <w:t xml:space="preserve"> (</w:t>
      </w:r>
      <w:proofErr w:type="spellStart"/>
      <w:r w:rsidR="00160BBF">
        <w:t>Ciaian</w:t>
      </w:r>
      <w:proofErr w:type="spellEnd"/>
      <w:r w:rsidR="00160BBF">
        <w:t xml:space="preserve">, </w:t>
      </w:r>
      <w:proofErr w:type="spellStart"/>
      <w:r w:rsidR="00160BBF">
        <w:t>Rajcaniova</w:t>
      </w:r>
      <w:proofErr w:type="spellEnd"/>
      <w:r w:rsidR="002D6431">
        <w:t xml:space="preserve"> &amp;</w:t>
      </w:r>
      <w:r w:rsidR="00160BBF">
        <w:t xml:space="preserve"> </w:t>
      </w:r>
      <w:proofErr w:type="spellStart"/>
      <w:r w:rsidR="00160BBF">
        <w:t>Kancs</w:t>
      </w:r>
      <w:proofErr w:type="spellEnd"/>
      <w:r w:rsidR="00160BBF">
        <w:t xml:space="preserve"> 2018</w:t>
      </w:r>
      <w:r w:rsidR="00160BBF">
        <w:rPr>
          <w:lang w:val="en-US"/>
        </w:rPr>
        <w:t>)</w:t>
      </w:r>
      <w:r w:rsidR="0004289B">
        <w:rPr>
          <w:lang w:val="en-US"/>
        </w:rPr>
        <w:t>.</w:t>
      </w:r>
      <w:r w:rsidR="00174B0E">
        <w:rPr>
          <w:lang w:val="en-US"/>
        </w:rPr>
        <w:t xml:space="preserve"> </w:t>
      </w:r>
    </w:p>
    <w:p w14:paraId="175783DB" w14:textId="77777777" w:rsidR="0082555A" w:rsidRPr="0082555A" w:rsidRDefault="0082555A" w:rsidP="0082555A">
      <w:pPr>
        <w:pStyle w:val="Body"/>
        <w:rPr>
          <w:lang w:val="en-US"/>
        </w:rPr>
      </w:pPr>
    </w:p>
    <w:p w14:paraId="6B9097C3" w14:textId="2F58DA6F" w:rsidR="00143BFE" w:rsidRDefault="00143BFE">
      <w:pPr>
        <w:spacing w:after="160" w:line="259" w:lineRule="auto"/>
        <w:contextualSpacing w:val="0"/>
        <w:rPr>
          <w:lang w:val="en-US"/>
        </w:rPr>
      </w:pPr>
      <w:r>
        <w:rPr>
          <w:lang w:val="en-US"/>
        </w:rPr>
        <w:br w:type="page"/>
      </w:r>
    </w:p>
    <w:p w14:paraId="7EC0A4DE" w14:textId="6A151A6B" w:rsidR="00143BFE" w:rsidRDefault="00143BFE" w:rsidP="00143BFE">
      <w:pPr>
        <w:pStyle w:val="Otsikko2"/>
        <w:rPr>
          <w:lang w:val="en-US"/>
        </w:rPr>
      </w:pPr>
      <w:r>
        <w:rPr>
          <w:lang w:val="en-US"/>
        </w:rPr>
        <w:lastRenderedPageBreak/>
        <w:t>Sources:</w:t>
      </w:r>
    </w:p>
    <w:p w14:paraId="5AC460E1" w14:textId="77777777" w:rsidR="00831F95" w:rsidRDefault="00831F95" w:rsidP="003A5C6A">
      <w:pPr>
        <w:pStyle w:val="Body"/>
        <w:rPr>
          <w:lang w:val="en-US"/>
        </w:rPr>
      </w:pPr>
      <w:r>
        <w:rPr>
          <w:lang w:val="en-US"/>
        </w:rPr>
        <w:t xml:space="preserve">Ashmore, D. Powell, F., 2022, </w:t>
      </w:r>
      <w:r>
        <w:t>Readable:</w:t>
      </w:r>
      <w:r>
        <w:t xml:space="preserve"> </w:t>
      </w:r>
      <w:hyperlink r:id="rId11" w:history="1">
        <w:r w:rsidRPr="00FD4979">
          <w:rPr>
            <w:rStyle w:val="Hyperlinkki"/>
            <w:lang w:val="en-US"/>
          </w:rPr>
          <w:t>https://www.forbes.com/advisor/in/investing/cryptocurrency/bitcoin-price-history-chart/</w:t>
        </w:r>
      </w:hyperlink>
      <w:r>
        <w:rPr>
          <w:lang w:val="en-US"/>
        </w:rPr>
        <w:t xml:space="preserve"> Read: 20.11.2022</w:t>
      </w:r>
    </w:p>
    <w:p w14:paraId="3AC57EFD" w14:textId="77777777" w:rsidR="00831F95" w:rsidRPr="00A72902" w:rsidRDefault="00831F95" w:rsidP="00D570AF">
      <w:pPr>
        <w:pStyle w:val="Body"/>
        <w:rPr>
          <w:lang w:val="en-US"/>
        </w:rPr>
      </w:pPr>
      <w:proofErr w:type="spellStart"/>
      <w:r w:rsidRPr="00F706CE">
        <w:rPr>
          <w:lang w:val="fi-FI"/>
        </w:rPr>
        <w:t>Ciaian</w:t>
      </w:r>
      <w:proofErr w:type="spellEnd"/>
      <w:r w:rsidRPr="00F706CE">
        <w:rPr>
          <w:lang w:val="fi-FI"/>
        </w:rPr>
        <w:t>, P.</w:t>
      </w:r>
      <w:r>
        <w:rPr>
          <w:lang w:val="fi-FI"/>
        </w:rPr>
        <w:t>,</w:t>
      </w:r>
      <w:r w:rsidRPr="00F706CE">
        <w:rPr>
          <w:lang w:val="fi-FI"/>
        </w:rPr>
        <w:t xml:space="preserve"> </w:t>
      </w:r>
      <w:proofErr w:type="spellStart"/>
      <w:r w:rsidRPr="00F706CE">
        <w:rPr>
          <w:lang w:val="fi-FI"/>
        </w:rPr>
        <w:t>Rajcaniova</w:t>
      </w:r>
      <w:proofErr w:type="spellEnd"/>
      <w:r w:rsidRPr="00F706CE">
        <w:rPr>
          <w:lang w:val="fi-FI"/>
        </w:rPr>
        <w:t>, M.</w:t>
      </w:r>
      <w:r>
        <w:rPr>
          <w:lang w:val="fi-FI"/>
        </w:rPr>
        <w:t>,</w:t>
      </w:r>
      <w:r w:rsidRPr="00F706CE">
        <w:rPr>
          <w:lang w:val="fi-FI"/>
        </w:rPr>
        <w:t xml:space="preserve"> </w:t>
      </w:r>
      <w:proofErr w:type="spellStart"/>
      <w:r w:rsidRPr="00F706CE">
        <w:rPr>
          <w:lang w:val="fi-FI"/>
        </w:rPr>
        <w:t>Kancs</w:t>
      </w:r>
      <w:proofErr w:type="spellEnd"/>
      <w:r w:rsidRPr="00F706CE">
        <w:rPr>
          <w:lang w:val="fi-FI"/>
        </w:rPr>
        <w:t xml:space="preserve">, </w:t>
      </w:r>
      <w:proofErr w:type="spellStart"/>
      <w:r w:rsidRPr="00F706CE">
        <w:rPr>
          <w:lang w:val="fi-FI"/>
        </w:rPr>
        <w:t>d’A</w:t>
      </w:r>
      <w:proofErr w:type="spellEnd"/>
      <w:r w:rsidRPr="00F706CE">
        <w:rPr>
          <w:lang w:val="fi-FI"/>
        </w:rPr>
        <w:t xml:space="preserve">. </w:t>
      </w:r>
      <w:r w:rsidRPr="00F706CE">
        <w:rPr>
          <w:lang w:val="fi-FI"/>
        </w:rPr>
        <w:t>2018</w:t>
      </w:r>
      <w:r w:rsidRPr="00F706CE">
        <w:rPr>
          <w:lang w:val="fi-FI"/>
        </w:rPr>
        <w:t xml:space="preserve">. </w:t>
      </w:r>
      <w:r>
        <w:t xml:space="preserve">Journal of International Financial Markets, Institutions and Money, </w:t>
      </w:r>
      <w:r w:rsidRPr="0008659C">
        <w:t xml:space="preserve">Virtual relationships: Short- and long-run evidence from </w:t>
      </w:r>
      <w:proofErr w:type="spellStart"/>
      <w:r w:rsidRPr="0008659C">
        <w:t>BitCoin</w:t>
      </w:r>
      <w:proofErr w:type="spellEnd"/>
      <w:r w:rsidRPr="0008659C">
        <w:t xml:space="preserve"> and altcoin </w:t>
      </w:r>
      <w:proofErr w:type="gramStart"/>
      <w:r w:rsidRPr="0008659C">
        <w:t>markets</w:t>
      </w:r>
      <w:r w:rsidRPr="0008659C">
        <w:t xml:space="preserve"> </w:t>
      </w:r>
      <w:r>
        <w:t>,</w:t>
      </w:r>
      <w:proofErr w:type="gramEnd"/>
      <w:r>
        <w:t xml:space="preserve"> Readable: </w:t>
      </w:r>
      <w:hyperlink r:id="rId12" w:history="1">
        <w:r>
          <w:rPr>
            <w:rStyle w:val="Hyperlinkki"/>
          </w:rPr>
          <w:t xml:space="preserve">Virtual relationships: Short- and long-run evidence from </w:t>
        </w:r>
        <w:proofErr w:type="spellStart"/>
        <w:r>
          <w:rPr>
            <w:rStyle w:val="Hyperlinkki"/>
          </w:rPr>
          <w:t>BitCoin</w:t>
        </w:r>
        <w:proofErr w:type="spellEnd"/>
        <w:r>
          <w:rPr>
            <w:rStyle w:val="Hyperlinkki"/>
          </w:rPr>
          <w:t xml:space="preserve"> and altcoin markets - ScienceDirect</w:t>
        </w:r>
      </w:hyperlink>
      <w:r>
        <w:t xml:space="preserve"> Read: 22.11.2022</w:t>
      </w:r>
    </w:p>
    <w:p w14:paraId="45A5954A" w14:textId="77777777" w:rsidR="00831F95" w:rsidRDefault="00831F95" w:rsidP="00143BFE">
      <w:pPr>
        <w:pStyle w:val="Body"/>
        <w:rPr>
          <w:lang w:val="en-US"/>
        </w:rPr>
      </w:pPr>
      <w:r>
        <w:rPr>
          <w:lang w:val="en-US"/>
        </w:rPr>
        <w:t xml:space="preserve">Coindesk.com, </w:t>
      </w:r>
      <w:r>
        <w:t>Readable:</w:t>
      </w:r>
      <w:hyperlink r:id="rId13" w:history="1">
        <w:r w:rsidRPr="00FD4979">
          <w:rPr>
            <w:rStyle w:val="Hyperlinkki"/>
            <w:lang w:val="en-US"/>
          </w:rPr>
          <w:t>https://www.coindesk.com/price/bitcoin/</w:t>
        </w:r>
      </w:hyperlink>
      <w:r>
        <w:rPr>
          <w:lang w:val="en-US"/>
        </w:rPr>
        <w:t xml:space="preserve"> Read: 20.11.2022</w:t>
      </w:r>
    </w:p>
    <w:p w14:paraId="7C5D0881" w14:textId="77777777" w:rsidR="00831F95" w:rsidRDefault="00831F95" w:rsidP="003A5C6A">
      <w:pPr>
        <w:pStyle w:val="Body"/>
      </w:pPr>
      <w:proofErr w:type="spellStart"/>
      <w:r>
        <w:t>Felten</w:t>
      </w:r>
      <w:proofErr w:type="spellEnd"/>
      <w:r>
        <w:t xml:space="preserve"> W. E, 2015, Coursera, Bitcoin: A Peer-to-Peer Electronic Cash System, </w:t>
      </w:r>
      <w:r>
        <w:t>Readable:</w:t>
      </w:r>
      <w:r>
        <w:t xml:space="preserve"> </w:t>
      </w:r>
      <w:hyperlink r:id="rId14" w:history="1">
        <w:r>
          <w:rPr>
            <w:rStyle w:val="Hyperlinkki"/>
          </w:rPr>
          <w:t>A Simple Cryptocurrency | Coursera</w:t>
        </w:r>
      </w:hyperlink>
      <w:r>
        <w:t xml:space="preserve"> Read: 19.11.2022</w:t>
      </w:r>
    </w:p>
    <w:p w14:paraId="181C27CA" w14:textId="77777777" w:rsidR="00831F95" w:rsidRDefault="00831F95" w:rsidP="003A5C6A">
      <w:pPr>
        <w:pStyle w:val="Body"/>
        <w:rPr>
          <w:lang w:val="en-US"/>
        </w:rPr>
      </w:pPr>
      <w:r w:rsidRPr="00E942B3">
        <w:rPr>
          <w:lang w:val="en-US"/>
        </w:rPr>
        <w:t>Google financ</w:t>
      </w:r>
      <w:r>
        <w:rPr>
          <w:lang w:val="en-US"/>
        </w:rPr>
        <w:t xml:space="preserve">e, </w:t>
      </w:r>
      <w:proofErr w:type="spellStart"/>
      <w:r w:rsidRPr="00E942B3">
        <w:rPr>
          <w:lang w:val="en-US"/>
        </w:rPr>
        <w:t>Kryptovaluutta</w:t>
      </w:r>
      <w:proofErr w:type="spellEnd"/>
      <w:r w:rsidRPr="00E942B3">
        <w:rPr>
          <w:lang w:val="en-US"/>
        </w:rPr>
        <w:t xml:space="preserve">, </w:t>
      </w:r>
      <w:r>
        <w:t>Readable:</w:t>
      </w:r>
      <w:r>
        <w:t xml:space="preserve"> </w:t>
      </w:r>
      <w:hyperlink r:id="rId15" w:history="1">
        <w:r w:rsidRPr="00FD4979">
          <w:rPr>
            <w:rStyle w:val="Hyperlinkki"/>
            <w:lang w:val="en-US"/>
          </w:rPr>
          <w:t>https://www.google.com/finance/quote/BTC-EUR?sa=X&amp;ved=2ahUKEwjW06rUwLz7AhVBpIsKHWuxDusQ-fUHegQIBhAe&amp;window=MAX</w:t>
        </w:r>
      </w:hyperlink>
      <w:r w:rsidRPr="00E942B3">
        <w:rPr>
          <w:lang w:val="en-US"/>
        </w:rPr>
        <w:t xml:space="preserve"> </w:t>
      </w:r>
      <w:r>
        <w:rPr>
          <w:lang w:val="en-US"/>
        </w:rPr>
        <w:t>Read: 20.11.2022</w:t>
      </w:r>
    </w:p>
    <w:p w14:paraId="0B2F2BA8" w14:textId="77777777" w:rsidR="00831F95" w:rsidRPr="00E942B3" w:rsidRDefault="00831F95" w:rsidP="003A5C6A">
      <w:pPr>
        <w:pStyle w:val="Body"/>
        <w:rPr>
          <w:lang w:val="en-US"/>
        </w:rPr>
      </w:pPr>
      <w:r>
        <w:rPr>
          <w:lang w:val="en-US"/>
        </w:rPr>
        <w:t xml:space="preserve">Influencemarketinghub.com, Crypto Profit Calculator, 2022, </w:t>
      </w:r>
      <w:r>
        <w:t>Readable:</w:t>
      </w:r>
      <w:r>
        <w:t xml:space="preserve"> </w:t>
      </w:r>
      <w:hyperlink r:id="rId16" w:history="1">
        <w:r w:rsidRPr="00FD4979">
          <w:rPr>
            <w:rStyle w:val="Hyperlinkki"/>
            <w:lang w:val="en-US"/>
          </w:rPr>
          <w:t>https://influencermarketinghub.com/crypto-profit-calculator/</w:t>
        </w:r>
      </w:hyperlink>
      <w:r>
        <w:rPr>
          <w:lang w:val="en-US"/>
        </w:rPr>
        <w:t xml:space="preserve"> Read: 20.11.2022</w:t>
      </w:r>
    </w:p>
    <w:p w14:paraId="2BAA7325" w14:textId="77777777" w:rsidR="00831F95" w:rsidRDefault="00831F95" w:rsidP="003A5C6A">
      <w:pPr>
        <w:pStyle w:val="Body"/>
      </w:pPr>
      <w:r>
        <w:t xml:space="preserve">Nakamoto, S. </w:t>
      </w:r>
      <w:r>
        <w:rPr>
          <w:lang w:val="en-US"/>
        </w:rPr>
        <w:t>Bitcoin: A peer-to-Peer Electronic Cash System</w:t>
      </w:r>
      <w:r>
        <w:rPr>
          <w:lang w:val="en-US"/>
        </w:rPr>
        <w:t xml:space="preserve">, </w:t>
      </w:r>
      <w:r>
        <w:t>Readable:</w:t>
      </w:r>
      <w:r>
        <w:t xml:space="preserve"> </w:t>
      </w:r>
      <w:hyperlink r:id="rId17" w:history="1">
        <w:r>
          <w:rPr>
            <w:rStyle w:val="Hyperlinkki"/>
          </w:rPr>
          <w:t>bitcoin.pdf</w:t>
        </w:r>
      </w:hyperlink>
      <w:r>
        <w:t>, Read: 20.11.2022</w:t>
      </w:r>
    </w:p>
    <w:p w14:paraId="607E77B4" w14:textId="77777777" w:rsidR="00D570AF" w:rsidRPr="00E942B3" w:rsidRDefault="00D570AF" w:rsidP="00143BFE">
      <w:pPr>
        <w:pStyle w:val="Body"/>
        <w:rPr>
          <w:lang w:val="en-US"/>
        </w:rPr>
      </w:pPr>
    </w:p>
    <w:sectPr w:rsidR="00D570AF" w:rsidRPr="00E942B3" w:rsidSect="006F62E5">
      <w:headerReference w:type="default" r:id="rId18"/>
      <w:pgSz w:w="11906" w:h="16838" w:code="9"/>
      <w:pgMar w:top="2268" w:right="851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B6BB0" w14:textId="77777777" w:rsidR="000A66FC" w:rsidRDefault="000A66FC" w:rsidP="00850205">
      <w:pPr>
        <w:spacing w:after="0"/>
      </w:pPr>
      <w:r>
        <w:separator/>
      </w:r>
    </w:p>
  </w:endnote>
  <w:endnote w:type="continuationSeparator" w:id="0">
    <w:p w14:paraId="6FC371B0" w14:textId="77777777" w:rsidR="000A66FC" w:rsidRDefault="000A66FC" w:rsidP="00850205">
      <w:pPr>
        <w:spacing w:after="0"/>
      </w:pPr>
      <w:r>
        <w:continuationSeparator/>
      </w:r>
    </w:p>
  </w:endnote>
  <w:endnote w:type="continuationNotice" w:id="1">
    <w:p w14:paraId="2AB48D80" w14:textId="77777777" w:rsidR="000A66FC" w:rsidRDefault="000A66F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B2C8B" w14:textId="77777777" w:rsidR="000A66FC" w:rsidRDefault="000A66FC" w:rsidP="00850205">
      <w:pPr>
        <w:spacing w:after="0"/>
      </w:pPr>
      <w:r>
        <w:separator/>
      </w:r>
    </w:p>
  </w:footnote>
  <w:footnote w:type="continuationSeparator" w:id="0">
    <w:p w14:paraId="160835A0" w14:textId="77777777" w:rsidR="000A66FC" w:rsidRDefault="000A66FC" w:rsidP="00850205">
      <w:pPr>
        <w:spacing w:after="0"/>
      </w:pPr>
      <w:r>
        <w:continuationSeparator/>
      </w:r>
    </w:p>
  </w:footnote>
  <w:footnote w:type="continuationNotice" w:id="1">
    <w:p w14:paraId="4F38E14F" w14:textId="77777777" w:rsidR="000A66FC" w:rsidRDefault="000A66F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50723" w14:textId="51280B83" w:rsidR="00700F1C" w:rsidRPr="007C75DB" w:rsidRDefault="007C75DB" w:rsidP="00F45770">
    <w:pPr>
      <w:tabs>
        <w:tab w:val="left" w:pos="5216"/>
        <w:tab w:val="left" w:pos="9129"/>
      </w:tabs>
      <w:rPr>
        <w:lang w:val="fi-FI"/>
      </w:rPr>
    </w:pPr>
    <w:r>
      <w:rPr>
        <w:rStyle w:val="Syttkentt"/>
        <w:lang w:val="fi-FI"/>
      </w:rPr>
      <w:t>Matti Murtomäki</w:t>
    </w:r>
    <w:r w:rsidR="00700F1C" w:rsidRPr="007C75DB">
      <w:rPr>
        <w:lang w:val="fi-FI"/>
      </w:rPr>
      <w:tab/>
    </w:r>
    <w:proofErr w:type="spellStart"/>
    <w:r>
      <w:rPr>
        <w:rStyle w:val="Bold"/>
        <w:lang w:val="fi-FI"/>
      </w:rPr>
      <w:t>Practical</w:t>
    </w:r>
    <w:proofErr w:type="spellEnd"/>
    <w:r>
      <w:rPr>
        <w:rStyle w:val="Bold"/>
        <w:lang w:val="fi-FI"/>
      </w:rPr>
      <w:t xml:space="preserve"> </w:t>
    </w:r>
    <w:proofErr w:type="spellStart"/>
    <w:r>
      <w:rPr>
        <w:rStyle w:val="Bold"/>
        <w:lang w:val="fi-FI"/>
      </w:rPr>
      <w:t>work</w:t>
    </w:r>
    <w:proofErr w:type="spellEnd"/>
    <w:r w:rsidR="00700F1C" w:rsidRPr="007C75DB">
      <w:rPr>
        <w:b/>
        <w:bCs/>
        <w:lang w:val="fi-FI"/>
      </w:rPr>
      <w:tab/>
    </w:r>
    <w:r w:rsidR="00700F1C">
      <w:fldChar w:fldCharType="begin"/>
    </w:r>
    <w:r w:rsidR="00700F1C" w:rsidRPr="007C75DB">
      <w:rPr>
        <w:lang w:val="fi-FI"/>
      </w:rPr>
      <w:instrText xml:space="preserve"> PAGE   \* MERGEFORMAT </w:instrText>
    </w:r>
    <w:r w:rsidR="00700F1C">
      <w:fldChar w:fldCharType="separate"/>
    </w:r>
    <w:r w:rsidR="00700F1C" w:rsidRPr="007C75DB">
      <w:rPr>
        <w:lang w:val="fi-FI"/>
      </w:rPr>
      <w:t>1</w:t>
    </w:r>
    <w:r w:rsidR="00700F1C">
      <w:fldChar w:fldCharType="end"/>
    </w:r>
    <w:r w:rsidR="00700F1C" w:rsidRPr="007C75DB">
      <w:rPr>
        <w:lang w:val="fi-FI"/>
      </w:rPr>
      <w:t xml:space="preserve"> (</w:t>
    </w:r>
    <w:r w:rsidR="00227046">
      <w:fldChar w:fldCharType="begin"/>
    </w:r>
    <w:r w:rsidR="00227046" w:rsidRPr="007C75DB">
      <w:rPr>
        <w:lang w:val="fi-FI"/>
      </w:rPr>
      <w:instrText xml:space="preserve"> SECTIONPAGES   \* MERGEFORMAT </w:instrText>
    </w:r>
    <w:r w:rsidR="00227046">
      <w:fldChar w:fldCharType="separate"/>
    </w:r>
    <w:r w:rsidR="00831F95">
      <w:rPr>
        <w:noProof/>
        <w:lang w:val="fi-FI"/>
      </w:rPr>
      <w:t>4</w:t>
    </w:r>
    <w:r w:rsidR="00227046">
      <w:rPr>
        <w:noProof/>
      </w:rPr>
      <w:fldChar w:fldCharType="end"/>
    </w:r>
    <w:r w:rsidR="00700F1C" w:rsidRPr="007C75DB">
      <w:rPr>
        <w:lang w:val="fi-FI"/>
      </w:rPr>
      <w:t>)</w:t>
    </w:r>
  </w:p>
  <w:p w14:paraId="64EF8CB3" w14:textId="77777777" w:rsidR="00850205" w:rsidRPr="007C75DB" w:rsidRDefault="007B0697" w:rsidP="00F45770">
    <w:pPr>
      <w:tabs>
        <w:tab w:val="left" w:pos="5216"/>
        <w:tab w:val="left" w:pos="9129"/>
      </w:tabs>
      <w:rPr>
        <w:lang w:val="fi-FI"/>
      </w:rPr>
    </w:pPr>
    <w:r w:rsidRPr="007C75DB">
      <w:rPr>
        <w:lang w:val="fi-FI"/>
      </w:rPr>
      <w:t xml:space="preserve">Haaga-Helia </w:t>
    </w:r>
    <w:r w:rsidR="008744C3" w:rsidRPr="007C75DB">
      <w:rPr>
        <w:lang w:val="fi-FI"/>
      </w:rPr>
      <w:t>ammattikorkeakoulu</w:t>
    </w:r>
  </w:p>
  <w:p w14:paraId="54F597B4" w14:textId="611A4B93" w:rsidR="00850205" w:rsidRPr="002E7EDD" w:rsidRDefault="007C75DB" w:rsidP="00F45770">
    <w:pPr>
      <w:tabs>
        <w:tab w:val="left" w:pos="5216"/>
        <w:tab w:val="left" w:pos="9129"/>
      </w:tabs>
    </w:pPr>
    <w:r>
      <w:rPr>
        <w:rStyle w:val="Syttkentt"/>
      </w:rPr>
      <w:t>ICT4HM103-3004</w:t>
    </w:r>
  </w:p>
  <w:p w14:paraId="6CC9A4B6" w14:textId="77777777" w:rsidR="00670E03" w:rsidRPr="000F29E4" w:rsidRDefault="00670E03" w:rsidP="00F45770">
    <w:pPr>
      <w:tabs>
        <w:tab w:val="left" w:pos="5216"/>
        <w:tab w:val="left" w:pos="9129"/>
      </w:tabs>
      <w:rPr>
        <w:lang w:val="en-US"/>
      </w:rPr>
    </w:pPr>
    <w:r w:rsidRPr="002E7EDD">
      <w:tab/>
    </w:r>
    <w:r w:rsidR="000F29E4">
      <w:rPr>
        <w:lang w:val="en-US"/>
      </w:rPr>
      <w:fldChar w:fldCharType="begin"/>
    </w:r>
    <w:r w:rsidR="000F29E4">
      <w:instrText xml:space="preserve"> TIME \@ "d.M.yyyy" </w:instrText>
    </w:r>
    <w:r w:rsidR="000F29E4">
      <w:rPr>
        <w:lang w:val="en-US"/>
      </w:rPr>
      <w:fldChar w:fldCharType="separate"/>
    </w:r>
    <w:r w:rsidR="007C75DB">
      <w:rPr>
        <w:noProof/>
      </w:rPr>
      <w:t>19.11.2022</w:t>
    </w:r>
    <w:r w:rsidR="000F29E4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6161"/>
    <w:multiLevelType w:val="hybridMultilevel"/>
    <w:tmpl w:val="FDB6B9EE"/>
    <w:lvl w:ilvl="0" w:tplc="0CAEC1EC">
      <w:start w:val="1"/>
      <w:numFmt w:val="bullet"/>
      <w:pStyle w:val="Luettelokappale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1" w15:restartNumberingAfterBreak="0">
    <w:nsid w:val="0B370014"/>
    <w:multiLevelType w:val="hybridMultilevel"/>
    <w:tmpl w:val="7CE4ACDC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1B8D2E29"/>
    <w:multiLevelType w:val="hybridMultilevel"/>
    <w:tmpl w:val="90F20B1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3" w15:restartNumberingAfterBreak="0">
    <w:nsid w:val="5D89116D"/>
    <w:multiLevelType w:val="hybridMultilevel"/>
    <w:tmpl w:val="8BEA00FA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65720B9D"/>
    <w:multiLevelType w:val="hybridMultilevel"/>
    <w:tmpl w:val="64BA9764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7B455BED"/>
    <w:multiLevelType w:val="hybridMultilevel"/>
    <w:tmpl w:val="31B2030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 w16cid:durableId="1842163646">
    <w:abstractNumId w:val="3"/>
  </w:num>
  <w:num w:numId="2" w16cid:durableId="386883520">
    <w:abstractNumId w:val="4"/>
  </w:num>
  <w:num w:numId="3" w16cid:durableId="1328709540">
    <w:abstractNumId w:val="1"/>
  </w:num>
  <w:num w:numId="4" w16cid:durableId="2140301368">
    <w:abstractNumId w:val="0"/>
  </w:num>
  <w:num w:numId="5" w16cid:durableId="126550466">
    <w:abstractNumId w:val="2"/>
  </w:num>
  <w:num w:numId="6" w16cid:durableId="3099451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DB"/>
    <w:rsid w:val="0000557F"/>
    <w:rsid w:val="00006AE2"/>
    <w:rsid w:val="000133F2"/>
    <w:rsid w:val="00015D3F"/>
    <w:rsid w:val="00021EEF"/>
    <w:rsid w:val="00022635"/>
    <w:rsid w:val="00026E65"/>
    <w:rsid w:val="00037867"/>
    <w:rsid w:val="0004072B"/>
    <w:rsid w:val="0004289B"/>
    <w:rsid w:val="000518FD"/>
    <w:rsid w:val="0005230A"/>
    <w:rsid w:val="00056082"/>
    <w:rsid w:val="000625A7"/>
    <w:rsid w:val="0006519F"/>
    <w:rsid w:val="0006583A"/>
    <w:rsid w:val="0006766F"/>
    <w:rsid w:val="000704E2"/>
    <w:rsid w:val="00072462"/>
    <w:rsid w:val="0007396C"/>
    <w:rsid w:val="00073D3E"/>
    <w:rsid w:val="00074120"/>
    <w:rsid w:val="00074480"/>
    <w:rsid w:val="0007505F"/>
    <w:rsid w:val="0007699C"/>
    <w:rsid w:val="00083D04"/>
    <w:rsid w:val="00084382"/>
    <w:rsid w:val="00085064"/>
    <w:rsid w:val="000861F5"/>
    <w:rsid w:val="0008659C"/>
    <w:rsid w:val="000939ED"/>
    <w:rsid w:val="00093DE5"/>
    <w:rsid w:val="000A165F"/>
    <w:rsid w:val="000A3990"/>
    <w:rsid w:val="000A3B07"/>
    <w:rsid w:val="000A60CF"/>
    <w:rsid w:val="000A66FC"/>
    <w:rsid w:val="000A6EBB"/>
    <w:rsid w:val="000A7FF3"/>
    <w:rsid w:val="000B0BF1"/>
    <w:rsid w:val="000B1814"/>
    <w:rsid w:val="000B401C"/>
    <w:rsid w:val="000B5AC0"/>
    <w:rsid w:val="000B715C"/>
    <w:rsid w:val="000C1744"/>
    <w:rsid w:val="000C2E03"/>
    <w:rsid w:val="000C395B"/>
    <w:rsid w:val="000D186A"/>
    <w:rsid w:val="000D7599"/>
    <w:rsid w:val="000E02B6"/>
    <w:rsid w:val="000E1EBC"/>
    <w:rsid w:val="000E6155"/>
    <w:rsid w:val="000E7180"/>
    <w:rsid w:val="000F29E4"/>
    <w:rsid w:val="000F700A"/>
    <w:rsid w:val="001018DD"/>
    <w:rsid w:val="00104F40"/>
    <w:rsid w:val="001062CE"/>
    <w:rsid w:val="001062EF"/>
    <w:rsid w:val="00106584"/>
    <w:rsid w:val="00113D1E"/>
    <w:rsid w:val="00116E04"/>
    <w:rsid w:val="00116F19"/>
    <w:rsid w:val="00117A0C"/>
    <w:rsid w:val="00120BB5"/>
    <w:rsid w:val="001220D6"/>
    <w:rsid w:val="00122275"/>
    <w:rsid w:val="001228A4"/>
    <w:rsid w:val="00127419"/>
    <w:rsid w:val="00131B8D"/>
    <w:rsid w:val="0013223B"/>
    <w:rsid w:val="001352F5"/>
    <w:rsid w:val="00137464"/>
    <w:rsid w:val="001409D3"/>
    <w:rsid w:val="00142ED1"/>
    <w:rsid w:val="00143BFE"/>
    <w:rsid w:val="00144FED"/>
    <w:rsid w:val="0015066D"/>
    <w:rsid w:val="00151A4B"/>
    <w:rsid w:val="00157FB7"/>
    <w:rsid w:val="00160BBF"/>
    <w:rsid w:val="00163985"/>
    <w:rsid w:val="00172484"/>
    <w:rsid w:val="00174B0E"/>
    <w:rsid w:val="00176585"/>
    <w:rsid w:val="001822BA"/>
    <w:rsid w:val="00183597"/>
    <w:rsid w:val="001855A5"/>
    <w:rsid w:val="00185B3E"/>
    <w:rsid w:val="00187E9B"/>
    <w:rsid w:val="00187F76"/>
    <w:rsid w:val="001909CB"/>
    <w:rsid w:val="00191CA9"/>
    <w:rsid w:val="001942DB"/>
    <w:rsid w:val="00194A63"/>
    <w:rsid w:val="001A0B6F"/>
    <w:rsid w:val="001A1302"/>
    <w:rsid w:val="001A474D"/>
    <w:rsid w:val="001A4BA0"/>
    <w:rsid w:val="001B0334"/>
    <w:rsid w:val="001B21F2"/>
    <w:rsid w:val="001B398E"/>
    <w:rsid w:val="001B560A"/>
    <w:rsid w:val="001C67A6"/>
    <w:rsid w:val="001C71DE"/>
    <w:rsid w:val="001D3A8E"/>
    <w:rsid w:val="001D54CB"/>
    <w:rsid w:val="001E0B8E"/>
    <w:rsid w:val="001E1228"/>
    <w:rsid w:val="001E2737"/>
    <w:rsid w:val="001E2984"/>
    <w:rsid w:val="001E339B"/>
    <w:rsid w:val="001E5578"/>
    <w:rsid w:val="001E69B1"/>
    <w:rsid w:val="001F42A7"/>
    <w:rsid w:val="001F5667"/>
    <w:rsid w:val="001F7C2F"/>
    <w:rsid w:val="00203DE8"/>
    <w:rsid w:val="00210F39"/>
    <w:rsid w:val="00211024"/>
    <w:rsid w:val="00211208"/>
    <w:rsid w:val="00212C6F"/>
    <w:rsid w:val="002175FC"/>
    <w:rsid w:val="00220750"/>
    <w:rsid w:val="002257C1"/>
    <w:rsid w:val="002264DB"/>
    <w:rsid w:val="00227046"/>
    <w:rsid w:val="002318A2"/>
    <w:rsid w:val="00232F32"/>
    <w:rsid w:val="002344D8"/>
    <w:rsid w:val="002347B3"/>
    <w:rsid w:val="00234A01"/>
    <w:rsid w:val="00235EFB"/>
    <w:rsid w:val="002403E9"/>
    <w:rsid w:val="00241A7D"/>
    <w:rsid w:val="00245C20"/>
    <w:rsid w:val="00247773"/>
    <w:rsid w:val="00253F62"/>
    <w:rsid w:val="0025496E"/>
    <w:rsid w:val="00261E86"/>
    <w:rsid w:val="0026240E"/>
    <w:rsid w:val="00262604"/>
    <w:rsid w:val="00262D65"/>
    <w:rsid w:val="00267399"/>
    <w:rsid w:val="00270E8C"/>
    <w:rsid w:val="00271067"/>
    <w:rsid w:val="00276853"/>
    <w:rsid w:val="002901B9"/>
    <w:rsid w:val="0029099A"/>
    <w:rsid w:val="00292CC5"/>
    <w:rsid w:val="002930CA"/>
    <w:rsid w:val="00293B0E"/>
    <w:rsid w:val="002A28F1"/>
    <w:rsid w:val="002A315A"/>
    <w:rsid w:val="002A76BE"/>
    <w:rsid w:val="002B048E"/>
    <w:rsid w:val="002B0604"/>
    <w:rsid w:val="002B454C"/>
    <w:rsid w:val="002B7E2D"/>
    <w:rsid w:val="002C0C54"/>
    <w:rsid w:val="002C61FC"/>
    <w:rsid w:val="002C744E"/>
    <w:rsid w:val="002D53D3"/>
    <w:rsid w:val="002D5899"/>
    <w:rsid w:val="002D6431"/>
    <w:rsid w:val="002D76E4"/>
    <w:rsid w:val="002E46A6"/>
    <w:rsid w:val="002E7D7B"/>
    <w:rsid w:val="002E7EDD"/>
    <w:rsid w:val="00300B16"/>
    <w:rsid w:val="00301EEC"/>
    <w:rsid w:val="003047E9"/>
    <w:rsid w:val="00305007"/>
    <w:rsid w:val="003078E4"/>
    <w:rsid w:val="00310B74"/>
    <w:rsid w:val="00311ACA"/>
    <w:rsid w:val="0031241E"/>
    <w:rsid w:val="003129CC"/>
    <w:rsid w:val="003207B2"/>
    <w:rsid w:val="00335373"/>
    <w:rsid w:val="003356A0"/>
    <w:rsid w:val="00336876"/>
    <w:rsid w:val="00340C31"/>
    <w:rsid w:val="003413A9"/>
    <w:rsid w:val="00357C8B"/>
    <w:rsid w:val="00362079"/>
    <w:rsid w:val="003636A7"/>
    <w:rsid w:val="003646A5"/>
    <w:rsid w:val="00366C76"/>
    <w:rsid w:val="00366CDD"/>
    <w:rsid w:val="00372E83"/>
    <w:rsid w:val="0038009F"/>
    <w:rsid w:val="0038024B"/>
    <w:rsid w:val="003845F3"/>
    <w:rsid w:val="00394C93"/>
    <w:rsid w:val="00395AC4"/>
    <w:rsid w:val="00396A73"/>
    <w:rsid w:val="00396D23"/>
    <w:rsid w:val="003A0CA6"/>
    <w:rsid w:val="003A2FDC"/>
    <w:rsid w:val="003A322F"/>
    <w:rsid w:val="003A362A"/>
    <w:rsid w:val="003A38F4"/>
    <w:rsid w:val="003A5C6A"/>
    <w:rsid w:val="003B6D05"/>
    <w:rsid w:val="003C000B"/>
    <w:rsid w:val="003C096D"/>
    <w:rsid w:val="003C1541"/>
    <w:rsid w:val="003D1D26"/>
    <w:rsid w:val="003D4525"/>
    <w:rsid w:val="003D57D2"/>
    <w:rsid w:val="003D67A8"/>
    <w:rsid w:val="003E5FA3"/>
    <w:rsid w:val="003E5FC7"/>
    <w:rsid w:val="003E6AB1"/>
    <w:rsid w:val="003E7CDF"/>
    <w:rsid w:val="003F16A5"/>
    <w:rsid w:val="003F6815"/>
    <w:rsid w:val="003F68CB"/>
    <w:rsid w:val="00401919"/>
    <w:rsid w:val="004046B7"/>
    <w:rsid w:val="00404A78"/>
    <w:rsid w:val="00407727"/>
    <w:rsid w:val="00415DD0"/>
    <w:rsid w:val="00415ED2"/>
    <w:rsid w:val="0042002C"/>
    <w:rsid w:val="004206AF"/>
    <w:rsid w:val="00423ADE"/>
    <w:rsid w:val="004334B6"/>
    <w:rsid w:val="0043633D"/>
    <w:rsid w:val="004437EC"/>
    <w:rsid w:val="00445558"/>
    <w:rsid w:val="00447C86"/>
    <w:rsid w:val="00451446"/>
    <w:rsid w:val="004527E5"/>
    <w:rsid w:val="00464B8B"/>
    <w:rsid w:val="00465AC6"/>
    <w:rsid w:val="00467CAC"/>
    <w:rsid w:val="004759E9"/>
    <w:rsid w:val="0047705C"/>
    <w:rsid w:val="004919B5"/>
    <w:rsid w:val="00493678"/>
    <w:rsid w:val="004936DE"/>
    <w:rsid w:val="00493DD9"/>
    <w:rsid w:val="004A1017"/>
    <w:rsid w:val="004A107D"/>
    <w:rsid w:val="004A28DF"/>
    <w:rsid w:val="004B33A4"/>
    <w:rsid w:val="004B3EBA"/>
    <w:rsid w:val="004C673E"/>
    <w:rsid w:val="004E037B"/>
    <w:rsid w:val="004E3FE5"/>
    <w:rsid w:val="004E4421"/>
    <w:rsid w:val="004E78C6"/>
    <w:rsid w:val="004F1E84"/>
    <w:rsid w:val="004F6C82"/>
    <w:rsid w:val="00502ADF"/>
    <w:rsid w:val="00502DD1"/>
    <w:rsid w:val="005046DA"/>
    <w:rsid w:val="00504A88"/>
    <w:rsid w:val="005104EE"/>
    <w:rsid w:val="0051469E"/>
    <w:rsid w:val="00524267"/>
    <w:rsid w:val="0052596B"/>
    <w:rsid w:val="005269FE"/>
    <w:rsid w:val="00532B7B"/>
    <w:rsid w:val="00534F98"/>
    <w:rsid w:val="005360B3"/>
    <w:rsid w:val="005364FA"/>
    <w:rsid w:val="00547F8F"/>
    <w:rsid w:val="00552EDC"/>
    <w:rsid w:val="00564D8E"/>
    <w:rsid w:val="005653E4"/>
    <w:rsid w:val="005668F8"/>
    <w:rsid w:val="005674E0"/>
    <w:rsid w:val="00577F51"/>
    <w:rsid w:val="00582BA2"/>
    <w:rsid w:val="00583896"/>
    <w:rsid w:val="00584932"/>
    <w:rsid w:val="00584A55"/>
    <w:rsid w:val="00586E73"/>
    <w:rsid w:val="00591306"/>
    <w:rsid w:val="0059401E"/>
    <w:rsid w:val="005A02F1"/>
    <w:rsid w:val="005A03FF"/>
    <w:rsid w:val="005A2179"/>
    <w:rsid w:val="005A6C42"/>
    <w:rsid w:val="005B16E7"/>
    <w:rsid w:val="005B3BC8"/>
    <w:rsid w:val="005B5E15"/>
    <w:rsid w:val="005C38D1"/>
    <w:rsid w:val="005C4C17"/>
    <w:rsid w:val="005C4CA8"/>
    <w:rsid w:val="005C764B"/>
    <w:rsid w:val="005D0A84"/>
    <w:rsid w:val="005D0D3B"/>
    <w:rsid w:val="005D2D7D"/>
    <w:rsid w:val="005E171C"/>
    <w:rsid w:val="005E3B8F"/>
    <w:rsid w:val="005E4211"/>
    <w:rsid w:val="005F21E6"/>
    <w:rsid w:val="005F2983"/>
    <w:rsid w:val="005F3924"/>
    <w:rsid w:val="00606AD3"/>
    <w:rsid w:val="006076FD"/>
    <w:rsid w:val="0061038C"/>
    <w:rsid w:val="00611C05"/>
    <w:rsid w:val="0061560B"/>
    <w:rsid w:val="00624084"/>
    <w:rsid w:val="00632CB1"/>
    <w:rsid w:val="00634A39"/>
    <w:rsid w:val="00636079"/>
    <w:rsid w:val="00640ED4"/>
    <w:rsid w:val="006436D0"/>
    <w:rsid w:val="00643741"/>
    <w:rsid w:val="0064593B"/>
    <w:rsid w:val="0065428A"/>
    <w:rsid w:val="00654A73"/>
    <w:rsid w:val="00660788"/>
    <w:rsid w:val="0066088B"/>
    <w:rsid w:val="00665F66"/>
    <w:rsid w:val="00670423"/>
    <w:rsid w:val="00670E03"/>
    <w:rsid w:val="0067100E"/>
    <w:rsid w:val="006720BA"/>
    <w:rsid w:val="00672D78"/>
    <w:rsid w:val="006761C8"/>
    <w:rsid w:val="00677C96"/>
    <w:rsid w:val="00681D19"/>
    <w:rsid w:val="0068751B"/>
    <w:rsid w:val="006A0B59"/>
    <w:rsid w:val="006A5CE8"/>
    <w:rsid w:val="006B0042"/>
    <w:rsid w:val="006B1C60"/>
    <w:rsid w:val="006B49C8"/>
    <w:rsid w:val="006B5BE3"/>
    <w:rsid w:val="006C4A40"/>
    <w:rsid w:val="006C64D6"/>
    <w:rsid w:val="006C74D6"/>
    <w:rsid w:val="006D21A3"/>
    <w:rsid w:val="006D597E"/>
    <w:rsid w:val="006E2B75"/>
    <w:rsid w:val="006E32C7"/>
    <w:rsid w:val="006F0475"/>
    <w:rsid w:val="006F1154"/>
    <w:rsid w:val="006F62E5"/>
    <w:rsid w:val="00700F1C"/>
    <w:rsid w:val="007044E7"/>
    <w:rsid w:val="00710C48"/>
    <w:rsid w:val="00711F32"/>
    <w:rsid w:val="00712632"/>
    <w:rsid w:val="007127EA"/>
    <w:rsid w:val="0071478E"/>
    <w:rsid w:val="007259C0"/>
    <w:rsid w:val="00726EED"/>
    <w:rsid w:val="00727CF4"/>
    <w:rsid w:val="00730A92"/>
    <w:rsid w:val="00731EDC"/>
    <w:rsid w:val="007363DF"/>
    <w:rsid w:val="00737F51"/>
    <w:rsid w:val="007475CC"/>
    <w:rsid w:val="007476AD"/>
    <w:rsid w:val="00751F77"/>
    <w:rsid w:val="00762B50"/>
    <w:rsid w:val="00765C72"/>
    <w:rsid w:val="0076615B"/>
    <w:rsid w:val="007665B5"/>
    <w:rsid w:val="0076698F"/>
    <w:rsid w:val="00771D6F"/>
    <w:rsid w:val="00773233"/>
    <w:rsid w:val="00775FA3"/>
    <w:rsid w:val="007872E2"/>
    <w:rsid w:val="00787DDD"/>
    <w:rsid w:val="00795A24"/>
    <w:rsid w:val="00797691"/>
    <w:rsid w:val="00797BEB"/>
    <w:rsid w:val="007A1C21"/>
    <w:rsid w:val="007A439A"/>
    <w:rsid w:val="007B0697"/>
    <w:rsid w:val="007B41A7"/>
    <w:rsid w:val="007B6081"/>
    <w:rsid w:val="007C75DB"/>
    <w:rsid w:val="007D05B1"/>
    <w:rsid w:val="007E0685"/>
    <w:rsid w:val="007E5BE7"/>
    <w:rsid w:val="007F4116"/>
    <w:rsid w:val="007F532E"/>
    <w:rsid w:val="0081301E"/>
    <w:rsid w:val="00817271"/>
    <w:rsid w:val="008174AA"/>
    <w:rsid w:val="00817936"/>
    <w:rsid w:val="0082330D"/>
    <w:rsid w:val="008243E7"/>
    <w:rsid w:val="0082555A"/>
    <w:rsid w:val="00826FCD"/>
    <w:rsid w:val="008270FB"/>
    <w:rsid w:val="00830F41"/>
    <w:rsid w:val="0083181A"/>
    <w:rsid w:val="00831F95"/>
    <w:rsid w:val="008343DB"/>
    <w:rsid w:val="00836E95"/>
    <w:rsid w:val="00837696"/>
    <w:rsid w:val="0084054B"/>
    <w:rsid w:val="00842293"/>
    <w:rsid w:val="0084401F"/>
    <w:rsid w:val="00844C2A"/>
    <w:rsid w:val="008457EA"/>
    <w:rsid w:val="00850205"/>
    <w:rsid w:val="00853A21"/>
    <w:rsid w:val="00853D04"/>
    <w:rsid w:val="00856E38"/>
    <w:rsid w:val="008628F0"/>
    <w:rsid w:val="00862CC8"/>
    <w:rsid w:val="0086335B"/>
    <w:rsid w:val="008649B8"/>
    <w:rsid w:val="008679FC"/>
    <w:rsid w:val="008744C3"/>
    <w:rsid w:val="008760E9"/>
    <w:rsid w:val="00876C65"/>
    <w:rsid w:val="00876E61"/>
    <w:rsid w:val="008779FC"/>
    <w:rsid w:val="00877EBD"/>
    <w:rsid w:val="00885751"/>
    <w:rsid w:val="008967D5"/>
    <w:rsid w:val="00896ED8"/>
    <w:rsid w:val="00897988"/>
    <w:rsid w:val="008A3184"/>
    <w:rsid w:val="008B11A4"/>
    <w:rsid w:val="008B2445"/>
    <w:rsid w:val="008C136A"/>
    <w:rsid w:val="008D017B"/>
    <w:rsid w:val="008D253D"/>
    <w:rsid w:val="008D2A31"/>
    <w:rsid w:val="008D2F93"/>
    <w:rsid w:val="008D3C0F"/>
    <w:rsid w:val="008D6942"/>
    <w:rsid w:val="008E2CC6"/>
    <w:rsid w:val="008E4640"/>
    <w:rsid w:val="008E6B6A"/>
    <w:rsid w:val="008F0B3B"/>
    <w:rsid w:val="008F1B9A"/>
    <w:rsid w:val="008F23E4"/>
    <w:rsid w:val="008F38B9"/>
    <w:rsid w:val="008F54C4"/>
    <w:rsid w:val="008F5569"/>
    <w:rsid w:val="00900D38"/>
    <w:rsid w:val="00902674"/>
    <w:rsid w:val="00903FD3"/>
    <w:rsid w:val="00904245"/>
    <w:rsid w:val="009105EB"/>
    <w:rsid w:val="009128AD"/>
    <w:rsid w:val="00913D88"/>
    <w:rsid w:val="009144F1"/>
    <w:rsid w:val="0092423F"/>
    <w:rsid w:val="009243E4"/>
    <w:rsid w:val="00935DA8"/>
    <w:rsid w:val="009446AB"/>
    <w:rsid w:val="00946133"/>
    <w:rsid w:val="009467A9"/>
    <w:rsid w:val="009557A4"/>
    <w:rsid w:val="009636E7"/>
    <w:rsid w:val="00964042"/>
    <w:rsid w:val="009653BC"/>
    <w:rsid w:val="009710CB"/>
    <w:rsid w:val="00983599"/>
    <w:rsid w:val="00991F88"/>
    <w:rsid w:val="009A0658"/>
    <w:rsid w:val="009A4998"/>
    <w:rsid w:val="009B1120"/>
    <w:rsid w:val="009B12C1"/>
    <w:rsid w:val="009B213C"/>
    <w:rsid w:val="009B5211"/>
    <w:rsid w:val="009C0141"/>
    <w:rsid w:val="009C2A0D"/>
    <w:rsid w:val="009D0520"/>
    <w:rsid w:val="009D1E96"/>
    <w:rsid w:val="009D321F"/>
    <w:rsid w:val="009D6E3F"/>
    <w:rsid w:val="009D70DB"/>
    <w:rsid w:val="009E1E3C"/>
    <w:rsid w:val="009E3B4E"/>
    <w:rsid w:val="009F3319"/>
    <w:rsid w:val="009F7397"/>
    <w:rsid w:val="00A0411F"/>
    <w:rsid w:val="00A0478A"/>
    <w:rsid w:val="00A1016F"/>
    <w:rsid w:val="00A1284B"/>
    <w:rsid w:val="00A249B9"/>
    <w:rsid w:val="00A26175"/>
    <w:rsid w:val="00A30931"/>
    <w:rsid w:val="00A42202"/>
    <w:rsid w:val="00A43119"/>
    <w:rsid w:val="00A56B72"/>
    <w:rsid w:val="00A579B9"/>
    <w:rsid w:val="00A601C2"/>
    <w:rsid w:val="00A61318"/>
    <w:rsid w:val="00A641E5"/>
    <w:rsid w:val="00A65BC1"/>
    <w:rsid w:val="00A666AE"/>
    <w:rsid w:val="00A679DF"/>
    <w:rsid w:val="00A70025"/>
    <w:rsid w:val="00A70187"/>
    <w:rsid w:val="00A70C9A"/>
    <w:rsid w:val="00A72902"/>
    <w:rsid w:val="00A72F6E"/>
    <w:rsid w:val="00A7532E"/>
    <w:rsid w:val="00A75EC9"/>
    <w:rsid w:val="00A80240"/>
    <w:rsid w:val="00A83B94"/>
    <w:rsid w:val="00A84DBE"/>
    <w:rsid w:val="00A85147"/>
    <w:rsid w:val="00A86F74"/>
    <w:rsid w:val="00A91E04"/>
    <w:rsid w:val="00A93759"/>
    <w:rsid w:val="00A948E6"/>
    <w:rsid w:val="00AA5A4C"/>
    <w:rsid w:val="00AA5E31"/>
    <w:rsid w:val="00AA7643"/>
    <w:rsid w:val="00AB36BB"/>
    <w:rsid w:val="00AB3D24"/>
    <w:rsid w:val="00AB52B1"/>
    <w:rsid w:val="00AC30FC"/>
    <w:rsid w:val="00AD521F"/>
    <w:rsid w:val="00AF1C95"/>
    <w:rsid w:val="00AF7158"/>
    <w:rsid w:val="00B00EAE"/>
    <w:rsid w:val="00B04BFA"/>
    <w:rsid w:val="00B10C52"/>
    <w:rsid w:val="00B11D50"/>
    <w:rsid w:val="00B139C4"/>
    <w:rsid w:val="00B14200"/>
    <w:rsid w:val="00B1480B"/>
    <w:rsid w:val="00B23B10"/>
    <w:rsid w:val="00B268A9"/>
    <w:rsid w:val="00B313A5"/>
    <w:rsid w:val="00B315FD"/>
    <w:rsid w:val="00B34A2F"/>
    <w:rsid w:val="00B37970"/>
    <w:rsid w:val="00B43D58"/>
    <w:rsid w:val="00B441EB"/>
    <w:rsid w:val="00B45F1C"/>
    <w:rsid w:val="00B47EF1"/>
    <w:rsid w:val="00B52796"/>
    <w:rsid w:val="00B567BB"/>
    <w:rsid w:val="00B61A76"/>
    <w:rsid w:val="00B70202"/>
    <w:rsid w:val="00B75A72"/>
    <w:rsid w:val="00B81AF4"/>
    <w:rsid w:val="00B822EC"/>
    <w:rsid w:val="00B828D0"/>
    <w:rsid w:val="00B82C71"/>
    <w:rsid w:val="00B82D6E"/>
    <w:rsid w:val="00B859EA"/>
    <w:rsid w:val="00B879FB"/>
    <w:rsid w:val="00B94648"/>
    <w:rsid w:val="00B94D28"/>
    <w:rsid w:val="00B96219"/>
    <w:rsid w:val="00BA047F"/>
    <w:rsid w:val="00BA2291"/>
    <w:rsid w:val="00BA42AE"/>
    <w:rsid w:val="00BA4EB8"/>
    <w:rsid w:val="00BA7F14"/>
    <w:rsid w:val="00BB5378"/>
    <w:rsid w:val="00BC28E6"/>
    <w:rsid w:val="00BC2DD1"/>
    <w:rsid w:val="00BC305F"/>
    <w:rsid w:val="00BC5308"/>
    <w:rsid w:val="00BD29B7"/>
    <w:rsid w:val="00BD6E71"/>
    <w:rsid w:val="00BE4C4E"/>
    <w:rsid w:val="00BF206E"/>
    <w:rsid w:val="00BF527A"/>
    <w:rsid w:val="00BF6355"/>
    <w:rsid w:val="00C00165"/>
    <w:rsid w:val="00C02F54"/>
    <w:rsid w:val="00C050B6"/>
    <w:rsid w:val="00C0596C"/>
    <w:rsid w:val="00C12F08"/>
    <w:rsid w:val="00C14B04"/>
    <w:rsid w:val="00C167FE"/>
    <w:rsid w:val="00C3022C"/>
    <w:rsid w:val="00C31016"/>
    <w:rsid w:val="00C37C16"/>
    <w:rsid w:val="00C532CB"/>
    <w:rsid w:val="00C5494D"/>
    <w:rsid w:val="00C57208"/>
    <w:rsid w:val="00C611D6"/>
    <w:rsid w:val="00C62901"/>
    <w:rsid w:val="00C6326F"/>
    <w:rsid w:val="00C65B1D"/>
    <w:rsid w:val="00C74ACC"/>
    <w:rsid w:val="00C750C6"/>
    <w:rsid w:val="00C77238"/>
    <w:rsid w:val="00C82A9B"/>
    <w:rsid w:val="00C830B8"/>
    <w:rsid w:val="00C83B7D"/>
    <w:rsid w:val="00C86A42"/>
    <w:rsid w:val="00C914C0"/>
    <w:rsid w:val="00C920E8"/>
    <w:rsid w:val="00C927AC"/>
    <w:rsid w:val="00CA2B4E"/>
    <w:rsid w:val="00CA734A"/>
    <w:rsid w:val="00CB6B93"/>
    <w:rsid w:val="00CC120B"/>
    <w:rsid w:val="00CC31B0"/>
    <w:rsid w:val="00CC583D"/>
    <w:rsid w:val="00CD1B0C"/>
    <w:rsid w:val="00CD55B1"/>
    <w:rsid w:val="00CD75C9"/>
    <w:rsid w:val="00CD76BF"/>
    <w:rsid w:val="00CE0428"/>
    <w:rsid w:val="00CE21B8"/>
    <w:rsid w:val="00CE23D6"/>
    <w:rsid w:val="00CE61FB"/>
    <w:rsid w:val="00CE79AD"/>
    <w:rsid w:val="00CF4ADF"/>
    <w:rsid w:val="00D01467"/>
    <w:rsid w:val="00D0265D"/>
    <w:rsid w:val="00D0374B"/>
    <w:rsid w:val="00D03967"/>
    <w:rsid w:val="00D04D9B"/>
    <w:rsid w:val="00D04FC1"/>
    <w:rsid w:val="00D16FEF"/>
    <w:rsid w:val="00D21BF0"/>
    <w:rsid w:val="00D22DA1"/>
    <w:rsid w:val="00D277DA"/>
    <w:rsid w:val="00D27AF8"/>
    <w:rsid w:val="00D35184"/>
    <w:rsid w:val="00D35FDA"/>
    <w:rsid w:val="00D3740A"/>
    <w:rsid w:val="00D42AFD"/>
    <w:rsid w:val="00D450AD"/>
    <w:rsid w:val="00D46B84"/>
    <w:rsid w:val="00D570AF"/>
    <w:rsid w:val="00D654B5"/>
    <w:rsid w:val="00D66835"/>
    <w:rsid w:val="00D668AD"/>
    <w:rsid w:val="00D66931"/>
    <w:rsid w:val="00D707D0"/>
    <w:rsid w:val="00D71D7D"/>
    <w:rsid w:val="00D75001"/>
    <w:rsid w:val="00D75712"/>
    <w:rsid w:val="00D75DBA"/>
    <w:rsid w:val="00D77939"/>
    <w:rsid w:val="00D905B4"/>
    <w:rsid w:val="00D9194D"/>
    <w:rsid w:val="00D93DB4"/>
    <w:rsid w:val="00DA1BD3"/>
    <w:rsid w:val="00DA2B54"/>
    <w:rsid w:val="00DA43E6"/>
    <w:rsid w:val="00DA7317"/>
    <w:rsid w:val="00DB3EAF"/>
    <w:rsid w:val="00DB563D"/>
    <w:rsid w:val="00DB57D8"/>
    <w:rsid w:val="00DB5839"/>
    <w:rsid w:val="00DB7F66"/>
    <w:rsid w:val="00DC400E"/>
    <w:rsid w:val="00DC5FFC"/>
    <w:rsid w:val="00DD02C1"/>
    <w:rsid w:val="00DD0604"/>
    <w:rsid w:val="00DD357B"/>
    <w:rsid w:val="00DD7B5A"/>
    <w:rsid w:val="00DE03BB"/>
    <w:rsid w:val="00DE0511"/>
    <w:rsid w:val="00DE6378"/>
    <w:rsid w:val="00DF394D"/>
    <w:rsid w:val="00DF39BF"/>
    <w:rsid w:val="00DF4293"/>
    <w:rsid w:val="00DF4EE2"/>
    <w:rsid w:val="00DF71D2"/>
    <w:rsid w:val="00E14B41"/>
    <w:rsid w:val="00E1663C"/>
    <w:rsid w:val="00E16967"/>
    <w:rsid w:val="00E21118"/>
    <w:rsid w:val="00E21273"/>
    <w:rsid w:val="00E247D0"/>
    <w:rsid w:val="00E25D55"/>
    <w:rsid w:val="00E271A3"/>
    <w:rsid w:val="00E3089C"/>
    <w:rsid w:val="00E31E83"/>
    <w:rsid w:val="00E3386A"/>
    <w:rsid w:val="00E34A66"/>
    <w:rsid w:val="00E34B45"/>
    <w:rsid w:val="00E3569A"/>
    <w:rsid w:val="00E40929"/>
    <w:rsid w:val="00E428A0"/>
    <w:rsid w:val="00E45E9D"/>
    <w:rsid w:val="00E54748"/>
    <w:rsid w:val="00E5699F"/>
    <w:rsid w:val="00E5724C"/>
    <w:rsid w:val="00E61238"/>
    <w:rsid w:val="00E625C3"/>
    <w:rsid w:val="00E632F9"/>
    <w:rsid w:val="00E663D7"/>
    <w:rsid w:val="00E7054B"/>
    <w:rsid w:val="00E730EC"/>
    <w:rsid w:val="00E746B1"/>
    <w:rsid w:val="00E822D7"/>
    <w:rsid w:val="00E86E65"/>
    <w:rsid w:val="00E87860"/>
    <w:rsid w:val="00E942B3"/>
    <w:rsid w:val="00EA1B4F"/>
    <w:rsid w:val="00EB3F03"/>
    <w:rsid w:val="00EB6026"/>
    <w:rsid w:val="00EC0F48"/>
    <w:rsid w:val="00ED3177"/>
    <w:rsid w:val="00ED58C2"/>
    <w:rsid w:val="00EE0FA0"/>
    <w:rsid w:val="00EE318B"/>
    <w:rsid w:val="00EE4754"/>
    <w:rsid w:val="00EE496E"/>
    <w:rsid w:val="00EF62A8"/>
    <w:rsid w:val="00F0042C"/>
    <w:rsid w:val="00F015F2"/>
    <w:rsid w:val="00F066FF"/>
    <w:rsid w:val="00F116DB"/>
    <w:rsid w:val="00F1215D"/>
    <w:rsid w:val="00F17F84"/>
    <w:rsid w:val="00F220F9"/>
    <w:rsid w:val="00F2383E"/>
    <w:rsid w:val="00F343CD"/>
    <w:rsid w:val="00F36FB3"/>
    <w:rsid w:val="00F377FD"/>
    <w:rsid w:val="00F413B8"/>
    <w:rsid w:val="00F432B1"/>
    <w:rsid w:val="00F438F4"/>
    <w:rsid w:val="00F43A96"/>
    <w:rsid w:val="00F4480C"/>
    <w:rsid w:val="00F45770"/>
    <w:rsid w:val="00F50C28"/>
    <w:rsid w:val="00F51529"/>
    <w:rsid w:val="00F51C50"/>
    <w:rsid w:val="00F5272C"/>
    <w:rsid w:val="00F53BB9"/>
    <w:rsid w:val="00F566CF"/>
    <w:rsid w:val="00F6569E"/>
    <w:rsid w:val="00F706CE"/>
    <w:rsid w:val="00F7206B"/>
    <w:rsid w:val="00F7253D"/>
    <w:rsid w:val="00F732A4"/>
    <w:rsid w:val="00F768E3"/>
    <w:rsid w:val="00F809D5"/>
    <w:rsid w:val="00F8519B"/>
    <w:rsid w:val="00F97A9A"/>
    <w:rsid w:val="00FA2B37"/>
    <w:rsid w:val="00FA574A"/>
    <w:rsid w:val="00FA7D0B"/>
    <w:rsid w:val="00FB0E3A"/>
    <w:rsid w:val="00FB2B16"/>
    <w:rsid w:val="00FB3761"/>
    <w:rsid w:val="00FB4CE0"/>
    <w:rsid w:val="00FB55D3"/>
    <w:rsid w:val="00FB5FDD"/>
    <w:rsid w:val="00FB6497"/>
    <w:rsid w:val="00FC05FB"/>
    <w:rsid w:val="00FC27AB"/>
    <w:rsid w:val="00FC31EA"/>
    <w:rsid w:val="00FC6714"/>
    <w:rsid w:val="00FD11F3"/>
    <w:rsid w:val="00FD3EB4"/>
    <w:rsid w:val="00FD56E6"/>
    <w:rsid w:val="00FE262A"/>
    <w:rsid w:val="00FE4EB7"/>
    <w:rsid w:val="00FE5CDB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70DBE5"/>
  <w15:chartTrackingRefBased/>
  <w15:docId w15:val="{C0DF9A17-463B-4A57-BE6D-F2582EF52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uiPriority w:val="6"/>
    <w:qFormat/>
    <w:rsid w:val="00B567BB"/>
    <w:pPr>
      <w:spacing w:after="220" w:line="240" w:lineRule="auto"/>
      <w:contextualSpacing/>
    </w:pPr>
    <w:rPr>
      <w:rFonts w:ascii="Arial" w:hAnsi="Arial"/>
      <w:lang w:val="en-GB"/>
    </w:rPr>
  </w:style>
  <w:style w:type="paragraph" w:styleId="Otsikko1">
    <w:name w:val="heading 1"/>
    <w:basedOn w:val="Normaali"/>
    <w:next w:val="Body"/>
    <w:link w:val="Otsikko1Char"/>
    <w:uiPriority w:val="3"/>
    <w:qFormat/>
    <w:rsid w:val="00D77939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Otsikko2">
    <w:name w:val="heading 2"/>
    <w:basedOn w:val="Normaali"/>
    <w:next w:val="Body"/>
    <w:link w:val="Otsikko2Char"/>
    <w:uiPriority w:val="4"/>
    <w:qFormat/>
    <w:rsid w:val="00D77939"/>
    <w:pPr>
      <w:keepNext/>
      <w:keepLines/>
      <w:contextualSpacing w:val="0"/>
      <w:outlineLvl w:val="1"/>
    </w:pPr>
    <w:rPr>
      <w:rFonts w:eastAsiaTheme="majorEastAsia" w:cstheme="majorBidi"/>
      <w:szCs w:val="26"/>
    </w:rPr>
  </w:style>
  <w:style w:type="paragraph" w:styleId="Otsikko3">
    <w:name w:val="heading 3"/>
    <w:basedOn w:val="Normaali"/>
    <w:next w:val="Body"/>
    <w:link w:val="Otsikko3Char"/>
    <w:uiPriority w:val="9"/>
    <w:semiHidden/>
    <w:qFormat/>
    <w:rsid w:val="00CD1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3"/>
    <w:rsid w:val="008B2445"/>
    <w:rPr>
      <w:rFonts w:ascii="Arial" w:eastAsiaTheme="majorEastAsia" w:hAnsi="Arial" w:cstheme="majorBidi"/>
      <w:b/>
      <w:szCs w:val="32"/>
    </w:rPr>
  </w:style>
  <w:style w:type="character" w:customStyle="1" w:styleId="Otsikko2Char">
    <w:name w:val="Otsikko 2 Char"/>
    <w:basedOn w:val="Kappaleenoletusfontti"/>
    <w:link w:val="Otsikko2"/>
    <w:uiPriority w:val="4"/>
    <w:rsid w:val="008B2445"/>
    <w:rPr>
      <w:rFonts w:ascii="Arial" w:eastAsiaTheme="majorEastAsia" w:hAnsi="Arial" w:cstheme="majorBidi"/>
      <w:szCs w:val="26"/>
    </w:rPr>
  </w:style>
  <w:style w:type="paragraph" w:styleId="Luettelokappale">
    <w:name w:val="List Paragraph"/>
    <w:basedOn w:val="Normaali"/>
    <w:uiPriority w:val="6"/>
    <w:qFormat/>
    <w:rsid w:val="00FE262A"/>
    <w:pPr>
      <w:numPr>
        <w:numId w:val="4"/>
      </w:numPr>
      <w:ind w:left="2965" w:hanging="357"/>
    </w:pPr>
  </w:style>
  <w:style w:type="table" w:styleId="TaulukkoRuudukko">
    <w:name w:val="Table Grid"/>
    <w:basedOn w:val="Normaalitaulukko"/>
    <w:uiPriority w:val="39"/>
    <w:rsid w:val="00525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oimakas">
    <w:name w:val="Strong"/>
    <w:basedOn w:val="Kappaleenoletusfontti"/>
    <w:uiPriority w:val="22"/>
    <w:unhideWhenUsed/>
    <w:qFormat/>
    <w:rsid w:val="004A28DF"/>
    <w:rPr>
      <w:rFonts w:ascii="Arial" w:hAnsi="Arial"/>
      <w:b/>
      <w:bCs/>
      <w:sz w:val="22"/>
    </w:rPr>
  </w:style>
  <w:style w:type="paragraph" w:styleId="Yltunniste">
    <w:name w:val="header"/>
    <w:basedOn w:val="Normaali"/>
    <w:link w:val="YltunnisteChar"/>
    <w:uiPriority w:val="99"/>
    <w:unhideWhenUsed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00850205"/>
    <w:rPr>
      <w:rFonts w:ascii="Arial" w:hAnsi="Arial"/>
    </w:rPr>
  </w:style>
  <w:style w:type="paragraph" w:styleId="Alatunniste">
    <w:name w:val="footer"/>
    <w:basedOn w:val="Normaali"/>
    <w:link w:val="AlatunnisteChar"/>
    <w:uiPriority w:val="99"/>
    <w:semiHidden/>
    <w:rsid w:val="00850205"/>
    <w:pPr>
      <w:tabs>
        <w:tab w:val="center" w:pos="4819"/>
        <w:tab w:val="right" w:pos="9638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semiHidden/>
    <w:rsid w:val="007F4116"/>
    <w:rPr>
      <w:rFonts w:ascii="Arial" w:hAnsi="Arial"/>
    </w:rPr>
  </w:style>
  <w:style w:type="paragraph" w:customStyle="1" w:styleId="Body">
    <w:name w:val="Body"/>
    <w:basedOn w:val="Normaali"/>
    <w:link w:val="BodyChar"/>
    <w:qFormat/>
    <w:rsid w:val="00F45770"/>
    <w:pPr>
      <w:ind w:left="2608"/>
      <w:contextualSpacing w:val="0"/>
    </w:pPr>
  </w:style>
  <w:style w:type="character" w:customStyle="1" w:styleId="BodyChar">
    <w:name w:val="Body Char"/>
    <w:basedOn w:val="Kappaleenoletusfontti"/>
    <w:link w:val="Body"/>
    <w:rsid w:val="00F45770"/>
    <w:rPr>
      <w:rFonts w:ascii="Arial" w:hAnsi="Arial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7F41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Kommentinviite">
    <w:name w:val="annotation reference"/>
    <w:basedOn w:val="Kappaleenoletusfontti"/>
    <w:uiPriority w:val="99"/>
    <w:semiHidden/>
    <w:unhideWhenUsed/>
    <w:rsid w:val="00584932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84932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84932"/>
    <w:rPr>
      <w:rFonts w:ascii="Arial" w:hAnsi="Arial"/>
      <w:sz w:val="20"/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84932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84932"/>
    <w:rPr>
      <w:rFonts w:ascii="Arial" w:hAnsi="Arial"/>
      <w:b/>
      <w:bCs/>
      <w:sz w:val="20"/>
      <w:szCs w:val="20"/>
    </w:rPr>
  </w:style>
  <w:style w:type="paragraph" w:styleId="Kuvaotsikko">
    <w:name w:val="caption"/>
    <w:basedOn w:val="Body"/>
    <w:next w:val="Body"/>
    <w:uiPriority w:val="6"/>
    <w:unhideWhenUsed/>
    <w:qFormat/>
    <w:rsid w:val="00DA2B54"/>
    <w:pPr>
      <w:spacing w:after="120"/>
    </w:pPr>
    <w:rPr>
      <w:iCs/>
      <w:szCs w:val="18"/>
    </w:rPr>
  </w:style>
  <w:style w:type="paragraph" w:styleId="Eivli">
    <w:name w:val="No Spacing"/>
    <w:basedOn w:val="Body"/>
    <w:uiPriority w:val="99"/>
    <w:qFormat/>
    <w:rsid w:val="006A5CE8"/>
    <w:pPr>
      <w:spacing w:after="0"/>
      <w:contextualSpacing/>
    </w:pPr>
  </w:style>
  <w:style w:type="character" w:styleId="Paikkamerkkiteksti">
    <w:name w:val="Placeholder Text"/>
    <w:basedOn w:val="Kappaleenoletusfontti"/>
    <w:uiPriority w:val="99"/>
    <w:semiHidden/>
    <w:rsid w:val="00B859EA"/>
    <w:rPr>
      <w:color w:val="808080"/>
    </w:rPr>
  </w:style>
  <w:style w:type="character" w:customStyle="1" w:styleId="Syttkentt">
    <w:name w:val="Syöttökentät"/>
    <w:basedOn w:val="Kappaleenoletusfontti"/>
    <w:uiPriority w:val="1"/>
    <w:rsid w:val="00B859EA"/>
    <w:rPr>
      <w:rFonts w:ascii="Arial" w:hAnsi="Arial"/>
      <w:sz w:val="22"/>
    </w:rPr>
  </w:style>
  <w:style w:type="character" w:customStyle="1" w:styleId="Bold">
    <w:name w:val="Bold"/>
    <w:basedOn w:val="Kappaleenoletusfontti"/>
    <w:uiPriority w:val="1"/>
    <w:rsid w:val="00B859EA"/>
    <w:rPr>
      <w:rFonts w:ascii="Arial" w:hAnsi="Arial"/>
      <w:b/>
      <w:sz w:val="22"/>
    </w:rPr>
  </w:style>
  <w:style w:type="character" w:styleId="Hyperlinkki">
    <w:name w:val="Hyperlink"/>
    <w:basedOn w:val="Kappaleenoletusfontti"/>
    <w:uiPriority w:val="99"/>
    <w:unhideWhenUsed/>
    <w:rsid w:val="00143BFE"/>
    <w:rPr>
      <w:color w:val="0000FF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01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indesk.com/price/bitcoin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sciencedirect.com/science/article/pii/S1042443117302858" TargetMode="External"/><Relationship Id="rId17" Type="http://schemas.openxmlformats.org/officeDocument/2006/relationships/hyperlink" Target="https://bitcoin.org/bitcoin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influencermarketinghub.com/crypto-profit-calculator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orbes.com/advisor/in/investing/cryptocurrency/bitcoin-price-history-chart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google.com/finance/quote/BTC-EUR?sa=X&amp;ved=2ahUKEwjW06rUwLz7AhVBpIsKHWuxDusQ-fUHegQIBhAe&amp;window=MAX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coursera.org/learn/cryptocurrency/lecture/rJ8KJ/a-simple-cryptocurrenc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to\Downloads\Harjoitustyo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8F2F70E7C6F04E97ED7AC50A1A402F" ma:contentTypeVersion="7" ma:contentTypeDescription="Create a new document." ma:contentTypeScope="" ma:versionID="f6b0cdf980b7bbe4781486c5adaa75f2">
  <xsd:schema xmlns:xsd="http://www.w3.org/2001/XMLSchema" xmlns:xs="http://www.w3.org/2001/XMLSchema" xmlns:p="http://schemas.microsoft.com/office/2006/metadata/properties" xmlns:ns3="73cff6c0-0d59-4edc-af53-dfe087bfa594" targetNamespace="http://schemas.microsoft.com/office/2006/metadata/properties" ma:root="true" ma:fieldsID="ce254dcc43d496f78b9c3f966b013d84" ns3:_="">
    <xsd:import namespace="73cff6c0-0d59-4edc-af53-dfe087bfa5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ff6c0-0d59-4edc-af53-dfe087bfa5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FFE1BC-DE58-4A2A-8778-0BC0973C2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E6E4EF-8F79-4C67-80B7-4AE019C65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ff6c0-0d59-4edc-af53-dfe087bfa5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766E16-403B-4791-872D-C5E0FB2CCB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9E18AA-5852-4801-8787-96A924ABF8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Harjoitustyo-template (1)</Template>
  <TotalTime>1</TotalTime>
  <Pages>4</Pages>
  <Words>766</Words>
  <Characters>6212</Characters>
  <Application>Microsoft Office Word</Application>
  <DocSecurity>0</DocSecurity>
  <Lines>51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&lt;Päivitä tämä&gt;</dc:title>
  <dc:subject/>
  <dc:creator>Matti ...</dc:creator>
  <cp:keywords/>
  <dc:description/>
  <cp:lastModifiedBy>Murtomäki Matti</cp:lastModifiedBy>
  <cp:revision>3</cp:revision>
  <dcterms:created xsi:type="dcterms:W3CDTF">2022-11-22T16:11:00Z</dcterms:created>
  <dcterms:modified xsi:type="dcterms:W3CDTF">2022-11-22T16:12:00Z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0x010100378F2F70E7C6F04E97ED7AC50A1A402F</vt:lpwstr>
  </property>
</Properties>
</file>