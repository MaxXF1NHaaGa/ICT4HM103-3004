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8B58C" w14:textId="4E50A9DA" w:rsidR="006A5CE8" w:rsidRDefault="00C9367E" w:rsidP="00C9367E">
      <w:pPr>
        <w:pStyle w:val="Otsikko1"/>
      </w:pPr>
      <w:r>
        <w:t>H2 Hashes</w:t>
      </w:r>
    </w:p>
    <w:p w14:paraId="0790EC36" w14:textId="2D0E5B6D" w:rsidR="00515AB6" w:rsidRDefault="00075BFE" w:rsidP="00075BFE">
      <w:pPr>
        <w:pStyle w:val="Otsikko2"/>
      </w:pPr>
      <w:r>
        <w:t>Cha</w:t>
      </w:r>
      <w:r w:rsidR="009D7C37">
        <w:t>pter 2 – Protocol Building Blocks</w:t>
      </w:r>
    </w:p>
    <w:p w14:paraId="1AD624E4" w14:textId="7D33F38D" w:rsidR="00AF20AC" w:rsidRDefault="008B029B" w:rsidP="00AF20AC">
      <w:pPr>
        <w:pStyle w:val="Body"/>
      </w:pPr>
      <w:r>
        <w:t xml:space="preserve">Analysing One-Way Functions </w:t>
      </w:r>
      <w:r w:rsidR="00715CED">
        <w:t xml:space="preserve">in </w:t>
      </w:r>
      <w:r w:rsidR="009444EA">
        <w:t>S</w:t>
      </w:r>
      <w:r w:rsidR="0052183E">
        <w:t>cheide</w:t>
      </w:r>
      <w:r w:rsidR="00F361A4">
        <w:t>r’</w:t>
      </w:r>
      <w:r w:rsidR="0052183E">
        <w:t>s 2015 book</w:t>
      </w:r>
      <w:r w:rsidR="003F46E7">
        <w:t xml:space="preserve"> </w:t>
      </w:r>
      <w:r w:rsidR="003F46E7" w:rsidRPr="00297B41">
        <w:rPr>
          <w:i/>
          <w:iCs/>
        </w:rPr>
        <w:t>Applied Cryptography</w:t>
      </w:r>
      <w:r w:rsidR="003F46E7">
        <w:t xml:space="preserve">. </w:t>
      </w:r>
      <w:r w:rsidR="002C10AC">
        <w:t>According to the book, one-way function</w:t>
      </w:r>
      <w:r w:rsidR="006167EE">
        <w:t xml:space="preserve"> is quite easy compute, instead the </w:t>
      </w:r>
      <w:r w:rsidR="00A54003">
        <w:t>revers</w:t>
      </w:r>
      <w:r w:rsidR="005F3E7D">
        <w:t>e</w:t>
      </w:r>
      <w:r w:rsidR="00A54003">
        <w:t xml:space="preserve"> function is hard to implement.</w:t>
      </w:r>
      <w:r w:rsidR="0047066A">
        <w:t xml:space="preserve"> Basically</w:t>
      </w:r>
      <w:r w:rsidR="00C31FB8">
        <w:t>,</w:t>
      </w:r>
      <w:r w:rsidR="0047066A">
        <w:t xml:space="preserve"> one way function means that i</w:t>
      </w:r>
      <w:r w:rsidR="00804A8B">
        <w:t xml:space="preserve">t is possible to create it quite easily, but </w:t>
      </w:r>
      <w:r w:rsidR="00A70C47">
        <w:t>no one can reverse it back.</w:t>
      </w:r>
      <w:r w:rsidR="00447D4E">
        <w:t xml:space="preserve"> </w:t>
      </w:r>
      <w:r w:rsidR="004B4A12">
        <w:t xml:space="preserve">There are still ways to </w:t>
      </w:r>
      <w:r w:rsidR="00E174F9">
        <w:t xml:space="preserve">use the one-way functions as authentication to differentiate </w:t>
      </w:r>
      <w:r w:rsidR="00266B31">
        <w:t xml:space="preserve">the valid passwords from invalid passwords. </w:t>
      </w:r>
      <w:r w:rsidR="00AD3174">
        <w:t>Tra</w:t>
      </w:r>
      <w:r w:rsidR="00AE1B4B">
        <w:t xml:space="preserve">pdoor one-way function is a way to </w:t>
      </w:r>
      <w:r w:rsidR="00982306">
        <w:t xml:space="preserve">implement </w:t>
      </w:r>
      <w:r w:rsidR="00570E5F">
        <w:t>secret bidirectionally adding another value in the scope</w:t>
      </w:r>
      <w:r w:rsidR="00787F38">
        <w:t xml:space="preserve">. The so-called other function is </w:t>
      </w:r>
      <w:r w:rsidR="006F2F80">
        <w:t xml:space="preserve">known </w:t>
      </w:r>
      <w:r w:rsidR="003F7DB0">
        <w:t>secret</w:t>
      </w:r>
      <w:r w:rsidR="006610B7">
        <w:t xml:space="preserve"> given </w:t>
      </w:r>
      <w:r w:rsidR="00945732">
        <w:t>along with the deliver</w:t>
      </w:r>
      <w:r w:rsidR="00C0256F">
        <w:t>ed</w:t>
      </w:r>
      <w:r w:rsidR="00945732">
        <w:t xml:space="preserve"> </w:t>
      </w:r>
      <w:r w:rsidR="00C0256F">
        <w:t>function</w:t>
      </w:r>
      <w:r w:rsidR="00133A63">
        <w:t xml:space="preserve"> and the secret </w:t>
      </w:r>
      <w:r w:rsidR="00A52693">
        <w:t>gives a way to open the function</w:t>
      </w:r>
      <w:r w:rsidR="000C7FE3">
        <w:t xml:space="preserve"> (</w:t>
      </w:r>
      <w:r w:rsidR="00F35D2D">
        <w:t>Schneir 2015</w:t>
      </w:r>
      <w:r w:rsidR="000C7FE3">
        <w:t>)</w:t>
      </w:r>
      <w:r w:rsidR="00A52693">
        <w:t>.</w:t>
      </w:r>
    </w:p>
    <w:p w14:paraId="38568D48" w14:textId="033C3FC3" w:rsidR="00193380" w:rsidRDefault="0084486E" w:rsidP="00AF20AC">
      <w:pPr>
        <w:pStyle w:val="Body"/>
      </w:pPr>
      <w:r>
        <w:t xml:space="preserve">One-Way </w:t>
      </w:r>
      <w:r>
        <w:t xml:space="preserve">Hash </w:t>
      </w:r>
      <w:r>
        <w:t>Function</w:t>
      </w:r>
      <w:r w:rsidR="00D35436">
        <w:t xml:space="preserve"> on the other hand is </w:t>
      </w:r>
      <w:r w:rsidR="00483593">
        <w:t>known</w:t>
      </w:r>
      <w:r w:rsidR="00355AEA">
        <w:t xml:space="preserve"> as a </w:t>
      </w:r>
      <w:r w:rsidR="000A2D2A">
        <w:t>central of the modern cryptography</w:t>
      </w:r>
      <w:r w:rsidR="00BD57A0">
        <w:t xml:space="preserve">. </w:t>
      </w:r>
      <w:r w:rsidR="00433057">
        <w:t xml:space="preserve">The hash function logic is quite simple. It </w:t>
      </w:r>
      <w:r w:rsidR="00F11F30">
        <w:t>takes input string</w:t>
      </w:r>
      <w:r w:rsidR="002F0CB5">
        <w:t>(pre-image)</w:t>
      </w:r>
      <w:r w:rsidR="00F11F30">
        <w:t xml:space="preserve"> and converts it </w:t>
      </w:r>
      <w:r w:rsidR="00E75A5A">
        <w:t>as a hash value</w:t>
      </w:r>
      <w:r w:rsidR="00607201">
        <w:t xml:space="preserve">. </w:t>
      </w:r>
      <w:r w:rsidR="00483ED2">
        <w:t xml:space="preserve">The has </w:t>
      </w:r>
      <w:r w:rsidR="005F6D88">
        <w:t xml:space="preserve">function is public and the security of it </w:t>
      </w:r>
      <w:r w:rsidR="00F42442">
        <w:t>is its one-wayness.</w:t>
      </w:r>
      <w:r w:rsidR="00641694">
        <w:t xml:space="preserve"> It’s </w:t>
      </w:r>
      <w:r w:rsidR="001A75CA">
        <w:t xml:space="preserve">works as a fingerprint to one direction to ensure </w:t>
      </w:r>
      <w:r w:rsidR="00E037A7">
        <w:t>authenticity</w:t>
      </w:r>
      <w:r w:rsidR="00CB0420">
        <w:t xml:space="preserve"> sending </w:t>
      </w:r>
      <w:r w:rsidR="00656739">
        <w:t xml:space="preserve">one way hash value owning the value </w:t>
      </w:r>
      <w:r w:rsidR="00C970D0">
        <w:t xml:space="preserve">and sending it to </w:t>
      </w:r>
      <w:r w:rsidR="00CD7DCD">
        <w:t>recipient</w:t>
      </w:r>
      <w:r w:rsidR="00E25595">
        <w:t xml:space="preserve"> knowing the </w:t>
      </w:r>
      <w:r w:rsidR="00CD7DCD">
        <w:t>sender</w:t>
      </w:r>
      <w:r w:rsidR="00E037A7">
        <w:t>.</w:t>
      </w:r>
      <w:r w:rsidR="000A2D2A">
        <w:t xml:space="preserve"> </w:t>
      </w:r>
      <w:r w:rsidR="000F1EFA">
        <w:t>This is also possible to implement</w:t>
      </w:r>
      <w:r w:rsidR="005632A4">
        <w:t xml:space="preserve"> with secret key </w:t>
      </w:r>
      <w:r w:rsidR="00CD3B13">
        <w:t xml:space="preserve">as message authentication code (MAC) </w:t>
      </w:r>
      <w:r w:rsidR="00513CC2">
        <w:t xml:space="preserve">method </w:t>
      </w:r>
      <w:r w:rsidR="00CD3B13">
        <w:t>does</w:t>
      </w:r>
      <w:r w:rsidR="000C7FE3">
        <w:t xml:space="preserve"> (</w:t>
      </w:r>
      <w:r w:rsidR="00F35D2D">
        <w:t>Schneir 2015</w:t>
      </w:r>
      <w:r w:rsidR="000C7FE3">
        <w:t>)</w:t>
      </w:r>
      <w:r w:rsidR="00CD3B13">
        <w:t>.</w:t>
      </w:r>
      <w:r w:rsidR="003D7466">
        <w:t xml:space="preserve"> </w:t>
      </w:r>
    </w:p>
    <w:p w14:paraId="14C41B74" w14:textId="5B2BC16F" w:rsidR="00F87983" w:rsidRDefault="00193380" w:rsidP="00F87983">
      <w:pPr>
        <w:pStyle w:val="Otsikko2"/>
      </w:pPr>
      <w:r>
        <w:t xml:space="preserve">Cracking </w:t>
      </w:r>
      <w:r w:rsidR="00F87983">
        <w:t>Passwords with Hashcat</w:t>
      </w:r>
    </w:p>
    <w:p w14:paraId="38A8A680" w14:textId="2792FA51" w:rsidR="00F87983" w:rsidRDefault="000215F4" w:rsidP="00F87983">
      <w:pPr>
        <w:pStyle w:val="Body"/>
      </w:pPr>
      <w:r>
        <w:t xml:space="preserve">Cracking </w:t>
      </w:r>
      <w:r w:rsidR="00487DF3">
        <w:t xml:space="preserve">hashes bidirectionally </w:t>
      </w:r>
      <w:r w:rsidR="00DE64DF">
        <w:t xml:space="preserve">to turn values back </w:t>
      </w:r>
      <w:r w:rsidR="00A2361F">
        <w:t xml:space="preserve">to </w:t>
      </w:r>
      <w:r w:rsidR="00DE64DF">
        <w:t xml:space="preserve">the original one is not possible, but the hashes are </w:t>
      </w:r>
      <w:r w:rsidR="001875FD">
        <w:t>vulnerable turn</w:t>
      </w:r>
      <w:r w:rsidR="00F8428E">
        <w:t>ing</w:t>
      </w:r>
      <w:r w:rsidR="001875FD">
        <w:t xml:space="preserve"> the</w:t>
      </w:r>
      <w:r w:rsidR="00F8428E">
        <w:t xml:space="preserve"> values</w:t>
      </w:r>
      <w:r w:rsidR="001875FD">
        <w:t xml:space="preserve"> back</w:t>
      </w:r>
      <w:r w:rsidR="00C17FC7">
        <w:t xml:space="preserve"> using word dictionary </w:t>
      </w:r>
      <w:r w:rsidR="001F477A">
        <w:t>containing the correct password</w:t>
      </w:r>
      <w:r w:rsidR="00214A56">
        <w:t xml:space="preserve"> (Karvinen </w:t>
      </w:r>
      <w:r w:rsidR="00E12AAB">
        <w:t>2022</w:t>
      </w:r>
      <w:r w:rsidR="00214A56">
        <w:t>)</w:t>
      </w:r>
      <w:r w:rsidR="001F477A">
        <w:t>.</w:t>
      </w:r>
    </w:p>
    <w:p w14:paraId="5F525C28" w14:textId="0E314A17" w:rsidR="0033613F" w:rsidRDefault="0033613F" w:rsidP="0033613F">
      <w:pPr>
        <w:pStyle w:val="Otsikko2"/>
      </w:pPr>
      <w:r>
        <w:t>Command Line Basics Revisited</w:t>
      </w:r>
    </w:p>
    <w:p w14:paraId="4CDE978F" w14:textId="7F58B166" w:rsidR="009F3710" w:rsidRDefault="00BB76DE" w:rsidP="005A60B0">
      <w:pPr>
        <w:pStyle w:val="Body"/>
      </w:pPr>
      <w:r>
        <w:t xml:space="preserve">Linux command line tool which is existed long time </w:t>
      </w:r>
      <w:r w:rsidR="00AB2275">
        <w:t>in use and is still valid for the professional</w:t>
      </w:r>
      <w:r w:rsidR="003B0607">
        <w:t xml:space="preserve"> and other use.</w:t>
      </w:r>
      <w:r w:rsidR="009D23A8">
        <w:t xml:space="preserve"> Using Linux OS and some basic tools in it. </w:t>
      </w:r>
      <w:r w:rsidR="00FC7356">
        <w:t>For example, test editors</w:t>
      </w:r>
      <w:r w:rsidR="00245BA3">
        <w:t>’</w:t>
      </w:r>
      <w:r w:rsidR="00FC7356">
        <w:t xml:space="preserve"> </w:t>
      </w:r>
      <w:r w:rsidR="0080269F">
        <w:t>N</w:t>
      </w:r>
      <w:r w:rsidR="00FC7356">
        <w:t xml:space="preserve">ano and </w:t>
      </w:r>
      <w:r w:rsidR="0080269F">
        <w:t>P</w:t>
      </w:r>
      <w:r w:rsidR="00FC7356">
        <w:t>ico</w:t>
      </w:r>
      <w:r w:rsidR="00214A56">
        <w:t xml:space="preserve"> </w:t>
      </w:r>
      <w:r w:rsidR="00214A56">
        <w:t xml:space="preserve">(Karvinen </w:t>
      </w:r>
      <w:r w:rsidR="00E12AAB">
        <w:t>202</w:t>
      </w:r>
      <w:r w:rsidR="00E534C8">
        <w:t>0</w:t>
      </w:r>
      <w:r w:rsidR="00214A56">
        <w:t>)</w:t>
      </w:r>
      <w:r w:rsidR="00FC7356">
        <w:t>.</w:t>
      </w:r>
    </w:p>
    <w:p w14:paraId="13F4159F" w14:textId="5FD75A40" w:rsidR="005A60B0" w:rsidRDefault="00791FE8" w:rsidP="00050968">
      <w:pPr>
        <w:pStyle w:val="Otsikko2"/>
      </w:pPr>
      <w:r>
        <w:t xml:space="preserve"> </w:t>
      </w:r>
      <w:r w:rsidR="00B84DDB">
        <w:t>Security Penetration Testing – The Art of Hacking Series</w:t>
      </w:r>
    </w:p>
    <w:p w14:paraId="63AE3B4A" w14:textId="797E596C" w:rsidR="00B84DDB" w:rsidRDefault="0091411D" w:rsidP="00B84DDB">
      <w:pPr>
        <w:pStyle w:val="Body"/>
      </w:pPr>
      <w:r>
        <w:t xml:space="preserve">Learning objectives </w:t>
      </w:r>
      <w:r w:rsidR="00B8040F">
        <w:t>is</w:t>
      </w:r>
      <w:r w:rsidR="00FA656A">
        <w:t xml:space="preserve"> relat</w:t>
      </w:r>
      <w:r w:rsidR="00B8040F">
        <w:t xml:space="preserve">ing </w:t>
      </w:r>
      <w:r w:rsidR="00FA656A">
        <w:t xml:space="preserve">to password </w:t>
      </w:r>
      <w:r w:rsidR="00290A95">
        <w:t>weaknesses and password attacks.</w:t>
      </w:r>
      <w:r w:rsidR="00662DDA">
        <w:t xml:space="preserve"> </w:t>
      </w:r>
      <w:r w:rsidR="00A4756F">
        <w:t xml:space="preserve">Starting hacking from the easiest point of view to use </w:t>
      </w:r>
      <w:r w:rsidR="007D7C2C">
        <w:t>network to find default passwords from systems and using them to exploit</w:t>
      </w:r>
      <w:r w:rsidR="008E3DB1">
        <w:t xml:space="preserve"> target system vulnerability.</w:t>
      </w:r>
      <w:r w:rsidR="00DA0587">
        <w:t xml:space="preserve"> People may also use same passwords in systems and softwares, so using </w:t>
      </w:r>
      <w:r w:rsidR="00381556">
        <w:t>these vulnerabilities is fairly simple.</w:t>
      </w:r>
      <w:r w:rsidR="004D65E1">
        <w:t xml:space="preserve"> </w:t>
      </w:r>
      <w:r w:rsidR="00AC5B07">
        <w:t xml:space="preserve">It’s possible to sniff passwords </w:t>
      </w:r>
      <w:r w:rsidR="00DE521B">
        <w:t>via public hotspot</w:t>
      </w:r>
      <w:r w:rsidR="00CC7DAA">
        <w:t xml:space="preserve"> or using man-in-the-middle </w:t>
      </w:r>
      <w:r w:rsidR="00042123">
        <w:t>attack.</w:t>
      </w:r>
      <w:r w:rsidR="00845770">
        <w:t xml:space="preserve"> </w:t>
      </w:r>
      <w:r w:rsidR="00E41887">
        <w:t>Basically</w:t>
      </w:r>
      <w:r w:rsidR="00741762">
        <w:t>,</w:t>
      </w:r>
      <w:r w:rsidR="00E41887">
        <w:t xml:space="preserve"> </w:t>
      </w:r>
      <w:r w:rsidR="00741762">
        <w:t xml:space="preserve">cracking some devices network it is possible to sniff credentials inside of that network. </w:t>
      </w:r>
      <w:r w:rsidR="00A07D0E">
        <w:t xml:space="preserve">There </w:t>
      </w:r>
      <w:r w:rsidR="00CC3CDB">
        <w:t>are</w:t>
      </w:r>
      <w:r w:rsidR="00A07D0E">
        <w:t xml:space="preserve"> also many tools to </w:t>
      </w:r>
      <w:r w:rsidR="00CC3CDB">
        <w:t>build</w:t>
      </w:r>
      <w:r w:rsidR="00A07D0E">
        <w:t xml:space="preserve"> </w:t>
      </w:r>
      <w:r w:rsidR="00DB3E7A">
        <w:t xml:space="preserve">sniffing credentials and the tools are fairly simple to pick </w:t>
      </w:r>
      <w:r w:rsidR="00CC3CDB">
        <w:t>up</w:t>
      </w:r>
      <w:r w:rsidR="00DB3E7A">
        <w:t xml:space="preserve"> use from the net.</w:t>
      </w:r>
      <w:r w:rsidR="008416FF">
        <w:t xml:space="preserve"> </w:t>
      </w:r>
      <w:r w:rsidR="00C8747B">
        <w:t>Actually</w:t>
      </w:r>
      <w:r w:rsidR="001236FE">
        <w:t xml:space="preserve">, </w:t>
      </w:r>
      <w:r w:rsidR="00C8747B">
        <w:t xml:space="preserve">there are many tools using different kinds of methods to sniff </w:t>
      </w:r>
      <w:r w:rsidR="00BE3335">
        <w:t>user information from systems.</w:t>
      </w:r>
    </w:p>
    <w:p w14:paraId="7CDC8752" w14:textId="26E6AE6B" w:rsidR="001236FE" w:rsidRDefault="001F62BA" w:rsidP="00B84DDB">
      <w:pPr>
        <w:pStyle w:val="Body"/>
      </w:pPr>
      <w:r>
        <w:t>Modern technology makes easier to crack passwords</w:t>
      </w:r>
      <w:r w:rsidR="0026742F">
        <w:t xml:space="preserve"> with powerful machines</w:t>
      </w:r>
      <w:r w:rsidR="00726A89">
        <w:t xml:space="preserve"> and new techniques and tools</w:t>
      </w:r>
      <w:r w:rsidR="002A73E7">
        <w:t xml:space="preserve">. </w:t>
      </w:r>
      <w:r w:rsidR="00E45A7E">
        <w:t>Different service providers offe</w:t>
      </w:r>
      <w:r w:rsidR="00726A89">
        <w:t>rs</w:t>
      </w:r>
      <w:r w:rsidR="00E45A7E">
        <w:t xml:space="preserve"> different services to </w:t>
      </w:r>
      <w:r w:rsidR="00C1787D">
        <w:t xml:space="preserve">make passwords more difficult to crack. </w:t>
      </w:r>
      <w:r w:rsidR="00F00659">
        <w:t xml:space="preserve">For example, </w:t>
      </w:r>
      <w:r w:rsidR="00F00659">
        <w:lastRenderedPageBreak/>
        <w:t xml:space="preserve">Linux offers salting </w:t>
      </w:r>
      <w:r w:rsidR="00BD00D2">
        <w:t>servic</w:t>
      </w:r>
      <w:r w:rsidR="00F00659">
        <w:t xml:space="preserve">e which </w:t>
      </w:r>
      <w:r w:rsidR="00C073A2">
        <w:t>add some difficulty into passwords</w:t>
      </w:r>
      <w:r w:rsidR="00AE79A3">
        <w:t xml:space="preserve">. It </w:t>
      </w:r>
      <w:r w:rsidR="00E92323">
        <w:t xml:space="preserve">makes cracking more difficult to use </w:t>
      </w:r>
      <w:r w:rsidR="00E70C33">
        <w:t>password dictionaries to resolve passwords.</w:t>
      </w:r>
      <w:r w:rsidR="002316EA">
        <w:t xml:space="preserve"> In gen</w:t>
      </w:r>
      <w:r w:rsidR="00B811B8">
        <w:t xml:space="preserve">eral, using simple basic passwords is dangerous and </w:t>
      </w:r>
      <w:r w:rsidR="00076079">
        <w:t>increases risky to get hacked</w:t>
      </w:r>
      <w:r w:rsidR="00CE70C7">
        <w:t xml:space="preserve"> (</w:t>
      </w:r>
      <w:r w:rsidR="00CE70C7">
        <w:t>OREILLY 2022</w:t>
      </w:r>
      <w:r w:rsidR="00CE70C7">
        <w:t>)</w:t>
      </w:r>
      <w:r w:rsidR="00076079">
        <w:t>.</w:t>
      </w:r>
    </w:p>
    <w:p w14:paraId="7ABE0321" w14:textId="486D03AE" w:rsidR="00FC112D" w:rsidRDefault="00A25DC2" w:rsidP="00FC112D">
      <w:pPr>
        <w:pStyle w:val="Otsikko2"/>
      </w:pPr>
      <w:r>
        <w:t xml:space="preserve">a) </w:t>
      </w:r>
      <w:r w:rsidR="00FC112D">
        <w:t xml:space="preserve">Install </w:t>
      </w:r>
      <w:r w:rsidR="00DC3CD2">
        <w:t>H</w:t>
      </w:r>
      <w:r w:rsidR="00FC112D">
        <w:t>as</w:t>
      </w:r>
      <w:r w:rsidR="004E2B71">
        <w:t>h</w:t>
      </w:r>
      <w:r w:rsidR="00FC112D">
        <w:t>cat</w:t>
      </w:r>
      <w:r w:rsidR="004E2B71">
        <w:t xml:space="preserve"> and test that it works</w:t>
      </w:r>
    </w:p>
    <w:p w14:paraId="251AEC17" w14:textId="7F2367B6" w:rsidR="003A7F0E" w:rsidRDefault="003A7F0E" w:rsidP="003A7F0E">
      <w:pPr>
        <w:pStyle w:val="Body"/>
        <w:keepNext/>
      </w:pPr>
    </w:p>
    <w:p w14:paraId="33986FCA" w14:textId="77777777" w:rsidR="00C324C3" w:rsidRDefault="00C324C3" w:rsidP="00C324C3">
      <w:pPr>
        <w:pStyle w:val="Body"/>
        <w:keepNext/>
      </w:pPr>
      <w:r>
        <w:rPr>
          <w:noProof/>
        </w:rPr>
        <w:drawing>
          <wp:inline distT="0" distB="0" distL="0" distR="0" wp14:anchorId="2DEA0ED4" wp14:editId="551087FD">
            <wp:extent cx="4766310" cy="3731472"/>
            <wp:effectExtent l="0" t="0" r="0" b="2540"/>
            <wp:docPr id="2" name="Kuva 2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teksti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0888" cy="373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D99A" w14:textId="26A8B963" w:rsidR="00C324C3" w:rsidRDefault="00C324C3" w:rsidP="00C324C3">
      <w:pPr>
        <w:pStyle w:val="Kuvaotsikko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E626B">
        <w:rPr>
          <w:noProof/>
        </w:rPr>
        <w:t>1</w:t>
      </w:r>
      <w:r>
        <w:fldChar w:fldCharType="end"/>
      </w:r>
      <w:r>
        <w:t xml:space="preserve">. </w:t>
      </w:r>
      <w:r w:rsidRPr="00440A3E">
        <w:t>Installing Hashcat and updating the apps</w:t>
      </w:r>
    </w:p>
    <w:p w14:paraId="0F3296A1" w14:textId="77777777" w:rsidR="00C70B92" w:rsidRDefault="006162DE" w:rsidP="00C70B92">
      <w:pPr>
        <w:pStyle w:val="Body"/>
        <w:keepNext/>
      </w:pPr>
      <w:r>
        <w:rPr>
          <w:noProof/>
        </w:rPr>
        <w:drawing>
          <wp:inline distT="0" distB="0" distL="0" distR="0" wp14:anchorId="727173BA" wp14:editId="182CF21F">
            <wp:extent cx="4752975" cy="1305020"/>
            <wp:effectExtent l="0" t="0" r="0" b="9525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928" cy="13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3785" w14:textId="429AA6DE" w:rsidR="006162DE" w:rsidRDefault="00C70B92" w:rsidP="00C70B92">
      <w:pPr>
        <w:pStyle w:val="Kuvaotsikko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E626B">
        <w:rPr>
          <w:noProof/>
        </w:rPr>
        <w:t>2</w:t>
      </w:r>
      <w:r>
        <w:fldChar w:fldCharType="end"/>
      </w:r>
      <w:r>
        <w:t>. Adding directory hashed</w:t>
      </w:r>
    </w:p>
    <w:p w14:paraId="62C44F37" w14:textId="77777777" w:rsidR="00D70C83" w:rsidRDefault="00D70C83" w:rsidP="00D70C83">
      <w:pPr>
        <w:pStyle w:val="Body"/>
        <w:keepNext/>
      </w:pPr>
      <w:r>
        <w:rPr>
          <w:noProof/>
        </w:rPr>
        <w:lastRenderedPageBreak/>
        <w:drawing>
          <wp:inline distT="0" distB="0" distL="0" distR="0" wp14:anchorId="6BE1F5DF" wp14:editId="45A0FDBF">
            <wp:extent cx="4754592" cy="914400"/>
            <wp:effectExtent l="0" t="0" r="8255" b="0"/>
            <wp:docPr id="4" name="Kuva 4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&#10;&#10;Kuvaus luotu automaattisesti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5119" cy="9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0F6F" w14:textId="10ECB6BF" w:rsidR="00D70C83" w:rsidRPr="00D70C83" w:rsidRDefault="00D70C83" w:rsidP="00D70C83">
      <w:pPr>
        <w:pStyle w:val="Kuvaotsikko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E626B">
        <w:rPr>
          <w:noProof/>
        </w:rPr>
        <w:t>3</w:t>
      </w:r>
      <w:r>
        <w:fldChar w:fldCharType="end"/>
      </w:r>
      <w:r>
        <w:t>. Nessessary settings</w:t>
      </w:r>
    </w:p>
    <w:p w14:paraId="54D17C35" w14:textId="77777777" w:rsidR="00946FA7" w:rsidRDefault="00946FA7" w:rsidP="00946FA7">
      <w:pPr>
        <w:pStyle w:val="Body"/>
        <w:keepNext/>
      </w:pPr>
      <w:r>
        <w:rPr>
          <w:noProof/>
        </w:rPr>
        <w:drawing>
          <wp:inline distT="0" distB="0" distL="0" distR="0" wp14:anchorId="7227C14F" wp14:editId="0B715808">
            <wp:extent cx="4809564" cy="2551430"/>
            <wp:effectExtent l="0" t="0" r="0" b="1270"/>
            <wp:docPr id="5" name="Kuva 5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va 5" descr="Kuva, joka sisältää kohteen teksti&#10;&#10;Kuvaus luotu automaattisesti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5055" cy="255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90F0" w14:textId="3B08E9E4" w:rsidR="004E2B71" w:rsidRDefault="00946FA7" w:rsidP="00112912">
      <w:pPr>
        <w:pStyle w:val="Kuvaotsikko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E626B">
        <w:rPr>
          <w:noProof/>
        </w:rPr>
        <w:t>4</w:t>
      </w:r>
      <w:r>
        <w:fldChar w:fldCharType="end"/>
      </w:r>
      <w:r>
        <w:t>. Identifying hash types</w:t>
      </w:r>
    </w:p>
    <w:p w14:paraId="741D37FB" w14:textId="77777777" w:rsidR="001C5D51" w:rsidRDefault="001C5D51" w:rsidP="001C5D51">
      <w:pPr>
        <w:pStyle w:val="Body"/>
        <w:keepNext/>
      </w:pPr>
      <w:r>
        <w:rPr>
          <w:noProof/>
        </w:rPr>
        <w:drawing>
          <wp:inline distT="0" distB="0" distL="0" distR="0" wp14:anchorId="2EDA1658" wp14:editId="3E117390">
            <wp:extent cx="4896596" cy="452593"/>
            <wp:effectExtent l="0" t="0" r="0" b="508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000" cy="47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2129" w14:textId="00EFB5CA" w:rsidR="00112912" w:rsidRDefault="001C5D51" w:rsidP="001C5D51">
      <w:pPr>
        <w:pStyle w:val="Kuvaotsikko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E626B">
        <w:rPr>
          <w:noProof/>
        </w:rPr>
        <w:t>5</w:t>
      </w:r>
      <w:r>
        <w:fldChar w:fldCharType="end"/>
      </w:r>
      <w:r>
        <w:t>. Cracking</w:t>
      </w:r>
      <w:r w:rsidR="00123296">
        <w:t xml:space="preserve"> the ha</w:t>
      </w:r>
      <w:r w:rsidR="00CC5012">
        <w:t>sh</w:t>
      </w:r>
    </w:p>
    <w:p w14:paraId="005CBB30" w14:textId="77777777" w:rsidR="009A1F6F" w:rsidRDefault="009A1F6F" w:rsidP="009A1F6F">
      <w:pPr>
        <w:pStyle w:val="Body"/>
        <w:keepNext/>
      </w:pPr>
      <w:r>
        <w:rPr>
          <w:noProof/>
        </w:rPr>
        <w:drawing>
          <wp:inline distT="0" distB="0" distL="0" distR="0" wp14:anchorId="27666BFB" wp14:editId="1F4948C3">
            <wp:extent cx="4467225" cy="828675"/>
            <wp:effectExtent l="0" t="0" r="9525" b="9525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5CBC" w14:textId="450B8AD1" w:rsidR="00CC5012" w:rsidRDefault="009A1F6F" w:rsidP="009A1F6F">
      <w:pPr>
        <w:pStyle w:val="Kuvaotsikko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E626B">
        <w:rPr>
          <w:noProof/>
        </w:rPr>
        <w:t>6</w:t>
      </w:r>
      <w:r>
        <w:fldChar w:fldCharType="end"/>
      </w:r>
      <w:r>
        <w:t>. Cat</w:t>
      </w:r>
      <w:r w:rsidR="0094528B">
        <w:t xml:space="preserve"> solved</w:t>
      </w:r>
    </w:p>
    <w:p w14:paraId="689B4371" w14:textId="3BB41E5C" w:rsidR="0094528B" w:rsidRDefault="00C921D2" w:rsidP="003D51E5">
      <w:pPr>
        <w:pStyle w:val="Otsikko2"/>
      </w:pPr>
      <w:r>
        <w:t>b) Crack this hash</w:t>
      </w:r>
    </w:p>
    <w:p w14:paraId="07FD793B" w14:textId="040445FE" w:rsidR="003D51E5" w:rsidRDefault="00E70913" w:rsidP="003D51E5">
      <w:pPr>
        <w:pStyle w:val="Body"/>
        <w:rPr>
          <w:rFonts w:cs="Arial"/>
          <w:color w:val="000000"/>
          <w:spacing w:val="3"/>
          <w:shd w:val="clear" w:color="auto" w:fill="FFFFFF"/>
        </w:rPr>
      </w:pPr>
      <w:r>
        <w:rPr>
          <w:rFonts w:cs="Arial"/>
          <w:color w:val="000000"/>
          <w:spacing w:val="3"/>
          <w:shd w:val="clear" w:color="auto" w:fill="FFFFFF"/>
        </w:rPr>
        <w:t xml:space="preserve">The hash: </w:t>
      </w:r>
      <w:r>
        <w:rPr>
          <w:rFonts w:cs="Arial"/>
          <w:color w:val="000000"/>
          <w:spacing w:val="3"/>
          <w:shd w:val="clear" w:color="auto" w:fill="FFFFFF"/>
        </w:rPr>
        <w:t>21232f297a57a5a743894a0e4a801fc3</w:t>
      </w:r>
    </w:p>
    <w:p w14:paraId="30867E95" w14:textId="77777777" w:rsidR="00086F00" w:rsidRDefault="00504D41" w:rsidP="00086F00">
      <w:pPr>
        <w:pStyle w:val="Body"/>
        <w:keepNext/>
      </w:pPr>
      <w:r>
        <w:rPr>
          <w:noProof/>
        </w:rPr>
        <w:drawing>
          <wp:inline distT="0" distB="0" distL="0" distR="0" wp14:anchorId="3C95EC19" wp14:editId="5E8F537F">
            <wp:extent cx="4429125" cy="838200"/>
            <wp:effectExtent l="0" t="0" r="9525" b="0"/>
            <wp:docPr id="10" name="Kuva 10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uva 10" descr="Kuva, joka sisältää kohteen teksti&#10;&#10;Kuvaus luotu automaattisesti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DB58" w14:textId="0C39A113" w:rsidR="00504D41" w:rsidRDefault="00086F00" w:rsidP="00086F00">
      <w:pPr>
        <w:pStyle w:val="Kuvaotsikko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E626B">
        <w:rPr>
          <w:noProof/>
        </w:rPr>
        <w:t>7</w:t>
      </w:r>
      <w:r>
        <w:fldChar w:fldCharType="end"/>
      </w:r>
      <w:r>
        <w:t>. Cat solved</w:t>
      </w:r>
    </w:p>
    <w:p w14:paraId="39F39062" w14:textId="5A97D95C" w:rsidR="00086F00" w:rsidRDefault="00410E23" w:rsidP="00047F54">
      <w:pPr>
        <w:pStyle w:val="Otsikko2"/>
      </w:pPr>
      <w:r>
        <w:lastRenderedPageBreak/>
        <w:t>c) Crack this Windows NTLM hash</w:t>
      </w:r>
    </w:p>
    <w:p w14:paraId="0E7A8E4B" w14:textId="29F18EDB" w:rsidR="00410E23" w:rsidRPr="00410E23" w:rsidRDefault="00410E23" w:rsidP="00410E23">
      <w:pPr>
        <w:pStyle w:val="Body"/>
      </w:pPr>
      <w:r>
        <w:t xml:space="preserve">The hash: </w:t>
      </w:r>
      <w:r w:rsidR="00A46A0E">
        <w:rPr>
          <w:rFonts w:cs="Arial"/>
          <w:color w:val="000000"/>
          <w:spacing w:val="3"/>
          <w:shd w:val="clear" w:color="auto" w:fill="FFFFFF"/>
        </w:rPr>
        <w:t>f2477a144dff4f216ab81f2ac3e3207d</w:t>
      </w:r>
    </w:p>
    <w:p w14:paraId="3C9BBB7C" w14:textId="77777777" w:rsidR="00CD1418" w:rsidRDefault="00CD1418" w:rsidP="00CD1418">
      <w:pPr>
        <w:pStyle w:val="Body"/>
        <w:keepNext/>
      </w:pPr>
      <w:r>
        <w:rPr>
          <w:noProof/>
        </w:rPr>
        <w:drawing>
          <wp:inline distT="0" distB="0" distL="0" distR="0" wp14:anchorId="7F65A06F" wp14:editId="09C3F00A">
            <wp:extent cx="4775835" cy="407253"/>
            <wp:effectExtent l="0" t="0" r="5715" b="0"/>
            <wp:docPr id="12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0119" cy="42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C27A" w14:textId="0B6C52DE" w:rsidR="00410E23" w:rsidRDefault="00CD1418" w:rsidP="00CD1418">
      <w:pPr>
        <w:pStyle w:val="Kuvaotsikko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E626B">
        <w:rPr>
          <w:noProof/>
        </w:rPr>
        <w:t>8</w:t>
      </w:r>
      <w:r>
        <w:fldChar w:fldCharType="end"/>
      </w:r>
      <w:r>
        <w:t>. Windows hash</w:t>
      </w:r>
    </w:p>
    <w:p w14:paraId="70322254" w14:textId="77777777" w:rsidR="00A411DE" w:rsidRDefault="00A411DE" w:rsidP="00A411DE">
      <w:pPr>
        <w:pStyle w:val="Body"/>
        <w:keepNext/>
      </w:pPr>
      <w:r>
        <w:rPr>
          <w:noProof/>
        </w:rPr>
        <w:drawing>
          <wp:inline distT="0" distB="0" distL="0" distR="0" wp14:anchorId="786C544C" wp14:editId="254011A8">
            <wp:extent cx="4429125" cy="1057275"/>
            <wp:effectExtent l="0" t="0" r="9525" b="9525"/>
            <wp:docPr id="13" name="Kuva 1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uva 13" descr="Kuva, joka sisältää kohteen teksti&#10;&#10;Kuvaus luotu automaattisesti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BE58" w14:textId="1F79C0A9" w:rsidR="00CD1418" w:rsidRDefault="00A411DE" w:rsidP="00A411DE">
      <w:pPr>
        <w:pStyle w:val="Kuvaotsikko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E626B">
        <w:rPr>
          <w:noProof/>
        </w:rPr>
        <w:t>9</w:t>
      </w:r>
      <w:r>
        <w:fldChar w:fldCharType="end"/>
      </w:r>
      <w:r>
        <w:t>. Cat solved</w:t>
      </w:r>
    </w:p>
    <w:p w14:paraId="4BA68736" w14:textId="0271437B" w:rsidR="00A411DE" w:rsidRDefault="00C10CE6" w:rsidP="00C10CE6">
      <w:pPr>
        <w:pStyle w:val="Otsikko2"/>
      </w:pPr>
      <w:r>
        <w:t>d) Try c</w:t>
      </w:r>
      <w:r w:rsidR="00163E39">
        <w:t>r</w:t>
      </w:r>
      <w:r>
        <w:t>acking this hash and comment on your hash rate</w:t>
      </w:r>
    </w:p>
    <w:p w14:paraId="203202D6" w14:textId="77777777" w:rsidR="00A500CD" w:rsidRDefault="0024474B" w:rsidP="00A500CD">
      <w:pPr>
        <w:pStyle w:val="Body"/>
        <w:keepNext/>
      </w:pPr>
      <w:r>
        <w:rPr>
          <w:noProof/>
        </w:rPr>
        <w:drawing>
          <wp:inline distT="0" distB="0" distL="0" distR="0" wp14:anchorId="2F969CA8" wp14:editId="6FA39884">
            <wp:extent cx="4680585" cy="272220"/>
            <wp:effectExtent l="0" t="0" r="0" b="0"/>
            <wp:docPr id="14" name="Kuv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1626" cy="27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8EEF" w14:textId="2F2DA168" w:rsidR="00163E39" w:rsidRDefault="00A500CD" w:rsidP="00A500CD">
      <w:pPr>
        <w:pStyle w:val="Kuvaotsikko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E626B">
        <w:rPr>
          <w:noProof/>
        </w:rPr>
        <w:t>10</w:t>
      </w:r>
      <w:r>
        <w:fldChar w:fldCharType="end"/>
      </w:r>
      <w:r>
        <w:t>. Installing Cudo miner</w:t>
      </w:r>
    </w:p>
    <w:p w14:paraId="1137B34A" w14:textId="77777777" w:rsidR="00413973" w:rsidRDefault="00413973" w:rsidP="00413973">
      <w:pPr>
        <w:pStyle w:val="Body"/>
        <w:keepNext/>
      </w:pPr>
      <w:r>
        <w:rPr>
          <w:noProof/>
        </w:rPr>
        <w:drawing>
          <wp:inline distT="0" distB="0" distL="0" distR="0" wp14:anchorId="0EC1E473" wp14:editId="0EFE0A26">
            <wp:extent cx="4688428" cy="2327910"/>
            <wp:effectExtent l="0" t="0" r="0" b="0"/>
            <wp:docPr id="15" name="Kuva 15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uva 15" descr="Kuva, joka sisältää kohteen teksti&#10;&#10;Kuvaus luotu automaattisesti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6927" cy="23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6321" w14:textId="7C294338" w:rsidR="00616E54" w:rsidRDefault="00413973" w:rsidP="00413973">
      <w:pPr>
        <w:pStyle w:val="Kuvaotsikko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E626B">
        <w:rPr>
          <w:noProof/>
        </w:rPr>
        <w:t>11</w:t>
      </w:r>
      <w:r>
        <w:fldChar w:fldCharType="end"/>
      </w:r>
      <w:r>
        <w:t>. The Cudo Miner tool</w:t>
      </w:r>
    </w:p>
    <w:p w14:paraId="051D2180" w14:textId="77777777" w:rsidR="008E626B" w:rsidRDefault="008E626B" w:rsidP="008E626B">
      <w:pPr>
        <w:pStyle w:val="Body"/>
        <w:keepNext/>
      </w:pPr>
      <w:r>
        <w:rPr>
          <w:noProof/>
        </w:rPr>
        <w:drawing>
          <wp:inline distT="0" distB="0" distL="0" distR="0" wp14:anchorId="114EC414" wp14:editId="7A74BF82">
            <wp:extent cx="4839496" cy="904875"/>
            <wp:effectExtent l="0" t="0" r="0" b="0"/>
            <wp:docPr id="16" name="Kuva 16" descr="Kuva, joka sisältää kohteen pöyt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uva 16" descr="Kuva, joka sisältää kohteen pöytä&#10;&#10;Kuvaus luotu automaattisesti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3404" cy="90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99B5" w14:textId="25D1DFA0" w:rsidR="00437AC9" w:rsidRPr="00437AC9" w:rsidRDefault="008E626B" w:rsidP="008E626B">
      <w:pPr>
        <w:pStyle w:val="Kuvaotsikko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. Hash rate</w:t>
      </w:r>
    </w:p>
    <w:p w14:paraId="4F3BB1EA" w14:textId="77777777" w:rsidR="00413973" w:rsidRPr="00616E54" w:rsidRDefault="00413973" w:rsidP="00616E54">
      <w:pPr>
        <w:pStyle w:val="Body"/>
      </w:pPr>
    </w:p>
    <w:p w14:paraId="02EC1E4C" w14:textId="77777777" w:rsidR="0024474B" w:rsidRPr="00163E39" w:rsidRDefault="0024474B" w:rsidP="00163E39">
      <w:pPr>
        <w:pStyle w:val="Body"/>
      </w:pPr>
    </w:p>
    <w:p w14:paraId="36EC4DA4" w14:textId="77777777" w:rsidR="00E70913" w:rsidRPr="003D51E5" w:rsidRDefault="00E70913" w:rsidP="003D51E5">
      <w:pPr>
        <w:pStyle w:val="Body"/>
      </w:pPr>
    </w:p>
    <w:p w14:paraId="61C77EAB" w14:textId="77777777" w:rsidR="008E512F" w:rsidRPr="00B84DDB" w:rsidRDefault="008E512F" w:rsidP="00B84DDB">
      <w:pPr>
        <w:pStyle w:val="Body"/>
      </w:pPr>
    </w:p>
    <w:p w14:paraId="54CC3E41" w14:textId="680F7029" w:rsidR="0084486E" w:rsidRPr="00AF20AC" w:rsidRDefault="0084486E" w:rsidP="00193380">
      <w:pPr>
        <w:pStyle w:val="Otsikko2"/>
      </w:pPr>
    </w:p>
    <w:p w14:paraId="71E9E5BF" w14:textId="61DC2F1C" w:rsidR="00E019CC" w:rsidRDefault="00E019CC">
      <w:pPr>
        <w:spacing w:after="160" w:line="259" w:lineRule="auto"/>
        <w:contextualSpacing w:val="0"/>
      </w:pPr>
      <w:r>
        <w:br w:type="page"/>
      </w:r>
    </w:p>
    <w:p w14:paraId="749C3398" w14:textId="582A1136" w:rsidR="009D7C37" w:rsidRDefault="00E019CC" w:rsidP="00E019CC">
      <w:pPr>
        <w:pStyle w:val="Otsikko2"/>
      </w:pPr>
      <w:r>
        <w:lastRenderedPageBreak/>
        <w:t>Sources:</w:t>
      </w:r>
    </w:p>
    <w:p w14:paraId="60E3336F" w14:textId="177CF7BA" w:rsidR="00B877F9" w:rsidRDefault="000B257B" w:rsidP="00B877F9">
      <w:pPr>
        <w:pStyle w:val="Body"/>
      </w:pPr>
      <w:r>
        <w:t>Sch</w:t>
      </w:r>
      <w:r w:rsidR="00911001">
        <w:t xml:space="preserve">neir 2015, </w:t>
      </w:r>
      <w:r w:rsidR="00EE4441">
        <w:t>OREILLY</w:t>
      </w:r>
      <w:r w:rsidR="000C7FE3">
        <w:t xml:space="preserve"> </w:t>
      </w:r>
      <w:r w:rsidR="00EE4441">
        <w:t xml:space="preserve">, </w:t>
      </w:r>
      <w:r w:rsidR="00B877F9">
        <w:t>Part 1: Cryptogra</w:t>
      </w:r>
      <w:r w:rsidR="00EE4441">
        <w:t xml:space="preserve">phic Protocols, </w:t>
      </w:r>
      <w:hyperlink r:id="rId23" w:anchor="chap02-sec003" w:history="1">
        <w:r w:rsidR="00B877F9">
          <w:rPr>
            <w:rStyle w:val="Hyperlinkki"/>
          </w:rPr>
          <w:t>CHAPTER 2: Protocol Building Blocks | Applied Cryptography: Protocols, Algorithms and Source Code in C, 20th Anniversary Edition (oreilly.com)</w:t>
        </w:r>
      </w:hyperlink>
      <w:r w:rsidR="009D065A">
        <w:t xml:space="preserve"> </w:t>
      </w:r>
      <w:r w:rsidR="009D065A">
        <w:t>Read: 5.11.2022</w:t>
      </w:r>
    </w:p>
    <w:p w14:paraId="56E86669" w14:textId="1706CE28" w:rsidR="00E12AAB" w:rsidRDefault="00E12AAB" w:rsidP="00B877F9">
      <w:pPr>
        <w:pStyle w:val="Body"/>
      </w:pPr>
      <w:r>
        <w:t xml:space="preserve">Karvinen, T. 2022, Cracking Passwords with Hashcat, </w:t>
      </w:r>
      <w:hyperlink r:id="rId24" w:history="1">
        <w:r w:rsidR="003370E5">
          <w:rPr>
            <w:rStyle w:val="Hyperlinkki"/>
          </w:rPr>
          <w:t>Cracking Passwords with Hashcat (terokarvinen.com)</w:t>
        </w:r>
      </w:hyperlink>
      <w:r w:rsidR="009D065A">
        <w:t xml:space="preserve"> </w:t>
      </w:r>
      <w:r w:rsidR="009D065A">
        <w:t>Read: 5.11.2022</w:t>
      </w:r>
    </w:p>
    <w:p w14:paraId="27AAF1A2" w14:textId="647AEBF3" w:rsidR="004C13C1" w:rsidRDefault="004C13C1" w:rsidP="00B877F9">
      <w:pPr>
        <w:pStyle w:val="Body"/>
      </w:pPr>
      <w:r>
        <w:t>Karvinen, T. 202</w:t>
      </w:r>
      <w:r>
        <w:t>0</w:t>
      </w:r>
      <w:r>
        <w:t xml:space="preserve">, </w:t>
      </w:r>
      <w:r>
        <w:t>Command Line Basics Revisited</w:t>
      </w:r>
      <w:r w:rsidR="009D065A">
        <w:t xml:space="preserve">, </w:t>
      </w:r>
      <w:r>
        <w:t>,</w:t>
      </w:r>
      <w:hyperlink r:id="rId25" w:history="1">
        <w:r>
          <w:rPr>
            <w:rStyle w:val="Hyperlinkki"/>
          </w:rPr>
          <w:t>Command Line Basics Revisited (terokarvinen.com)</w:t>
        </w:r>
      </w:hyperlink>
      <w:r w:rsidR="009D065A">
        <w:t xml:space="preserve"> Read: 5.11.2022</w:t>
      </w:r>
    </w:p>
    <w:p w14:paraId="5ABABF4A" w14:textId="64830097" w:rsidR="007A5411" w:rsidRDefault="00DF59C9" w:rsidP="00B877F9">
      <w:pPr>
        <w:pStyle w:val="Body"/>
      </w:pPr>
      <w:r>
        <w:t xml:space="preserve">OREILLY, </w:t>
      </w:r>
      <w:r w:rsidR="008E512F">
        <w:t>2022 ,</w:t>
      </w:r>
      <w:r w:rsidR="003C4CCB">
        <w:t xml:space="preserve">6.0 </w:t>
      </w:r>
      <w:r w:rsidR="00D667E1">
        <w:t xml:space="preserve">Learning Objectives, </w:t>
      </w:r>
      <w:hyperlink r:id="rId26" w:history="1">
        <w:r w:rsidR="007A5411">
          <w:rPr>
            <w:rStyle w:val="Hyperlinkki"/>
          </w:rPr>
          <w:t>6.1 Understanding Authentication and Authorization Mechanisms | Security Penetration Testing The Art of Hacking Series LiveLessons (oreilly.com)</w:t>
        </w:r>
      </w:hyperlink>
      <w:r w:rsidR="00CE70C7">
        <w:t xml:space="preserve"> </w:t>
      </w:r>
      <w:r w:rsidR="00CE70C7">
        <w:t>Read: 5.11.2022</w:t>
      </w:r>
    </w:p>
    <w:p w14:paraId="09932A33" w14:textId="77777777" w:rsidR="004C13C1" w:rsidRPr="00B877F9" w:rsidRDefault="004C13C1" w:rsidP="00B877F9">
      <w:pPr>
        <w:pStyle w:val="Body"/>
      </w:pPr>
    </w:p>
    <w:p w14:paraId="0382326C" w14:textId="77777777" w:rsidR="00C9367E" w:rsidRPr="00C9367E" w:rsidRDefault="00C9367E" w:rsidP="00C9367E">
      <w:pPr>
        <w:pStyle w:val="Body"/>
      </w:pPr>
    </w:p>
    <w:sectPr w:rsidR="00C9367E" w:rsidRPr="00C9367E" w:rsidSect="006F62E5">
      <w:headerReference w:type="default" r:id="rId27"/>
      <w:pgSz w:w="11906" w:h="16838" w:code="9"/>
      <w:pgMar w:top="2268" w:right="851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3D53D" w14:textId="77777777" w:rsidR="00C9367E" w:rsidRDefault="00C9367E" w:rsidP="00850205">
      <w:pPr>
        <w:spacing w:after="0"/>
      </w:pPr>
      <w:r>
        <w:separator/>
      </w:r>
    </w:p>
  </w:endnote>
  <w:endnote w:type="continuationSeparator" w:id="0">
    <w:p w14:paraId="4AA65DDF" w14:textId="77777777" w:rsidR="00C9367E" w:rsidRDefault="00C9367E" w:rsidP="00850205">
      <w:pPr>
        <w:spacing w:after="0"/>
      </w:pPr>
      <w:r>
        <w:continuationSeparator/>
      </w:r>
    </w:p>
  </w:endnote>
  <w:endnote w:type="continuationNotice" w:id="1">
    <w:p w14:paraId="2A25C3D6" w14:textId="77777777" w:rsidR="00C9367E" w:rsidRDefault="00C9367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98584" w14:textId="77777777" w:rsidR="00C9367E" w:rsidRDefault="00C9367E" w:rsidP="00850205">
      <w:pPr>
        <w:spacing w:after="0"/>
      </w:pPr>
      <w:r>
        <w:separator/>
      </w:r>
    </w:p>
  </w:footnote>
  <w:footnote w:type="continuationSeparator" w:id="0">
    <w:p w14:paraId="2523E509" w14:textId="77777777" w:rsidR="00C9367E" w:rsidRDefault="00C9367E" w:rsidP="00850205">
      <w:pPr>
        <w:spacing w:after="0"/>
      </w:pPr>
      <w:r>
        <w:continuationSeparator/>
      </w:r>
    </w:p>
  </w:footnote>
  <w:footnote w:type="continuationNotice" w:id="1">
    <w:p w14:paraId="0CACD323" w14:textId="77777777" w:rsidR="00C9367E" w:rsidRDefault="00C9367E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BAB4" w14:textId="34A30075" w:rsidR="00700F1C" w:rsidRPr="00C9367E" w:rsidRDefault="00C9367E" w:rsidP="00F45770">
    <w:pPr>
      <w:tabs>
        <w:tab w:val="left" w:pos="5216"/>
        <w:tab w:val="left" w:pos="9129"/>
      </w:tabs>
      <w:rPr>
        <w:lang w:val="fi-FI"/>
      </w:rPr>
    </w:pPr>
    <w:r>
      <w:rPr>
        <w:rStyle w:val="Syttkentt"/>
        <w:lang w:val="fi-FI"/>
      </w:rPr>
      <w:t>Matti Murtomäki</w:t>
    </w:r>
    <w:r w:rsidR="00700F1C" w:rsidRPr="00C9367E">
      <w:rPr>
        <w:lang w:val="fi-FI"/>
      </w:rPr>
      <w:tab/>
    </w:r>
    <w:r>
      <w:rPr>
        <w:rStyle w:val="Bold"/>
        <w:lang w:val="fi-FI"/>
      </w:rPr>
      <w:t>Practical work</w:t>
    </w:r>
    <w:r w:rsidR="00700F1C" w:rsidRPr="00C9367E">
      <w:rPr>
        <w:b/>
        <w:bCs/>
        <w:lang w:val="fi-FI"/>
      </w:rPr>
      <w:tab/>
    </w:r>
    <w:r w:rsidR="00700F1C">
      <w:fldChar w:fldCharType="begin"/>
    </w:r>
    <w:r w:rsidR="00700F1C" w:rsidRPr="00C9367E">
      <w:rPr>
        <w:lang w:val="fi-FI"/>
      </w:rPr>
      <w:instrText xml:space="preserve"> PAGE   \* MERGEFORMAT </w:instrText>
    </w:r>
    <w:r w:rsidR="00700F1C">
      <w:fldChar w:fldCharType="separate"/>
    </w:r>
    <w:r w:rsidR="00700F1C" w:rsidRPr="00C9367E">
      <w:rPr>
        <w:lang w:val="fi-FI"/>
      </w:rPr>
      <w:t>1</w:t>
    </w:r>
    <w:r w:rsidR="00700F1C">
      <w:fldChar w:fldCharType="end"/>
    </w:r>
    <w:r w:rsidR="00700F1C" w:rsidRPr="00C9367E">
      <w:rPr>
        <w:lang w:val="fi-FI"/>
      </w:rPr>
      <w:t xml:space="preserve"> (</w:t>
    </w:r>
    <w:r w:rsidR="00227046">
      <w:fldChar w:fldCharType="begin"/>
    </w:r>
    <w:r w:rsidR="00227046" w:rsidRPr="00C9367E">
      <w:rPr>
        <w:lang w:val="fi-FI"/>
      </w:rPr>
      <w:instrText xml:space="preserve"> SECTIONPAGES   \* MERGEFORMAT </w:instrText>
    </w:r>
    <w:r w:rsidR="00227046">
      <w:fldChar w:fldCharType="separate"/>
    </w:r>
    <w:r w:rsidR="006D0A1D">
      <w:rPr>
        <w:noProof/>
        <w:lang w:val="fi-FI"/>
      </w:rPr>
      <w:t>6</w:t>
    </w:r>
    <w:r w:rsidR="00227046">
      <w:rPr>
        <w:noProof/>
      </w:rPr>
      <w:fldChar w:fldCharType="end"/>
    </w:r>
    <w:r w:rsidR="00700F1C" w:rsidRPr="00C9367E">
      <w:rPr>
        <w:lang w:val="fi-FI"/>
      </w:rPr>
      <w:t>)</w:t>
    </w:r>
  </w:p>
  <w:p w14:paraId="76104B9A" w14:textId="77777777" w:rsidR="00850205" w:rsidRPr="00C9367E" w:rsidRDefault="007B0697" w:rsidP="00F45770">
    <w:pPr>
      <w:tabs>
        <w:tab w:val="left" w:pos="5216"/>
        <w:tab w:val="left" w:pos="9129"/>
      </w:tabs>
      <w:rPr>
        <w:lang w:val="fi-FI"/>
      </w:rPr>
    </w:pPr>
    <w:r w:rsidRPr="00C9367E">
      <w:rPr>
        <w:lang w:val="fi-FI"/>
      </w:rPr>
      <w:t xml:space="preserve">Haaga-Helia </w:t>
    </w:r>
    <w:r w:rsidR="008744C3" w:rsidRPr="00C9367E">
      <w:rPr>
        <w:lang w:val="fi-FI"/>
      </w:rPr>
      <w:t>ammattikorkeakoulu</w:t>
    </w:r>
  </w:p>
  <w:p w14:paraId="6A314655" w14:textId="2C7185D2" w:rsidR="00850205" w:rsidRPr="002E7EDD" w:rsidRDefault="00C9367E" w:rsidP="00F45770">
    <w:pPr>
      <w:tabs>
        <w:tab w:val="left" w:pos="5216"/>
        <w:tab w:val="left" w:pos="9129"/>
      </w:tabs>
    </w:pPr>
    <w:r>
      <w:rPr>
        <w:rStyle w:val="Syttkentt"/>
      </w:rPr>
      <w:t>ICT4HM103-3004</w:t>
    </w:r>
  </w:p>
  <w:p w14:paraId="7F642096" w14:textId="77777777" w:rsidR="00670E03" w:rsidRPr="000F29E4" w:rsidRDefault="00670E03" w:rsidP="00F45770">
    <w:pPr>
      <w:tabs>
        <w:tab w:val="left" w:pos="5216"/>
        <w:tab w:val="left" w:pos="9129"/>
      </w:tabs>
      <w:rPr>
        <w:lang w:val="en-US"/>
      </w:rPr>
    </w:pPr>
    <w:r w:rsidRPr="002E7EDD">
      <w:tab/>
    </w:r>
    <w:r w:rsidR="000F29E4">
      <w:rPr>
        <w:lang w:val="en-US"/>
      </w:rPr>
      <w:fldChar w:fldCharType="begin"/>
    </w:r>
    <w:r w:rsidR="000F29E4">
      <w:instrText xml:space="preserve"> TIME \@ "d.M.yyyy" </w:instrText>
    </w:r>
    <w:r w:rsidR="000F29E4">
      <w:rPr>
        <w:lang w:val="en-US"/>
      </w:rPr>
      <w:fldChar w:fldCharType="separate"/>
    </w:r>
    <w:r w:rsidR="00C9367E">
      <w:rPr>
        <w:noProof/>
      </w:rPr>
      <w:t>5.11.2022</w:t>
    </w:r>
    <w:r w:rsidR="000F29E4"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6161"/>
    <w:multiLevelType w:val="hybridMultilevel"/>
    <w:tmpl w:val="FDB6B9EE"/>
    <w:lvl w:ilvl="0" w:tplc="0CAEC1EC">
      <w:start w:val="1"/>
      <w:numFmt w:val="bullet"/>
      <w:pStyle w:val="Luettelokappale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1" w15:restartNumberingAfterBreak="0">
    <w:nsid w:val="0B370014"/>
    <w:multiLevelType w:val="hybridMultilevel"/>
    <w:tmpl w:val="7CE4ACDC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2" w15:restartNumberingAfterBreak="0">
    <w:nsid w:val="5D89116D"/>
    <w:multiLevelType w:val="hybridMultilevel"/>
    <w:tmpl w:val="8BEA00FA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3" w15:restartNumberingAfterBreak="0">
    <w:nsid w:val="65720B9D"/>
    <w:multiLevelType w:val="hybridMultilevel"/>
    <w:tmpl w:val="64BA9764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num w:numId="1" w16cid:durableId="1842163646">
    <w:abstractNumId w:val="2"/>
  </w:num>
  <w:num w:numId="2" w16cid:durableId="386883520">
    <w:abstractNumId w:val="3"/>
  </w:num>
  <w:num w:numId="3" w16cid:durableId="1328709540">
    <w:abstractNumId w:val="1"/>
  </w:num>
  <w:num w:numId="4" w16cid:durableId="2140301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7E"/>
    <w:rsid w:val="000215F4"/>
    <w:rsid w:val="00021EEF"/>
    <w:rsid w:val="000240E3"/>
    <w:rsid w:val="00026E65"/>
    <w:rsid w:val="00037867"/>
    <w:rsid w:val="0004072B"/>
    <w:rsid w:val="00042123"/>
    <w:rsid w:val="00047F54"/>
    <w:rsid w:val="00050968"/>
    <w:rsid w:val="000518FD"/>
    <w:rsid w:val="0005230A"/>
    <w:rsid w:val="000625A7"/>
    <w:rsid w:val="0006583A"/>
    <w:rsid w:val="000704E2"/>
    <w:rsid w:val="00074480"/>
    <w:rsid w:val="00075BFE"/>
    <w:rsid w:val="00076079"/>
    <w:rsid w:val="0007699C"/>
    <w:rsid w:val="00084382"/>
    <w:rsid w:val="00086D38"/>
    <w:rsid w:val="00086F00"/>
    <w:rsid w:val="000939ED"/>
    <w:rsid w:val="000A165F"/>
    <w:rsid w:val="000A2D2A"/>
    <w:rsid w:val="000A3990"/>
    <w:rsid w:val="000A3B07"/>
    <w:rsid w:val="000B0BF1"/>
    <w:rsid w:val="000B257B"/>
    <w:rsid w:val="000B5AC0"/>
    <w:rsid w:val="000C1744"/>
    <w:rsid w:val="000C2E03"/>
    <w:rsid w:val="000C7FE3"/>
    <w:rsid w:val="000D186A"/>
    <w:rsid w:val="000D7599"/>
    <w:rsid w:val="000E1EBC"/>
    <w:rsid w:val="000E7180"/>
    <w:rsid w:val="000F1EFA"/>
    <w:rsid w:val="000F29E4"/>
    <w:rsid w:val="000F467F"/>
    <w:rsid w:val="000F700A"/>
    <w:rsid w:val="001018DD"/>
    <w:rsid w:val="00104F40"/>
    <w:rsid w:val="001062EF"/>
    <w:rsid w:val="00112912"/>
    <w:rsid w:val="00116F19"/>
    <w:rsid w:val="00117A0C"/>
    <w:rsid w:val="00120BB5"/>
    <w:rsid w:val="00122275"/>
    <w:rsid w:val="00123296"/>
    <w:rsid w:val="001236FE"/>
    <w:rsid w:val="00131B8D"/>
    <w:rsid w:val="00133A63"/>
    <w:rsid w:val="0014048E"/>
    <w:rsid w:val="001409D3"/>
    <w:rsid w:val="00144FED"/>
    <w:rsid w:val="00151A4B"/>
    <w:rsid w:val="00157FB7"/>
    <w:rsid w:val="00163E39"/>
    <w:rsid w:val="00183597"/>
    <w:rsid w:val="001855A5"/>
    <w:rsid w:val="00185B3E"/>
    <w:rsid w:val="001875FD"/>
    <w:rsid w:val="00191CA9"/>
    <w:rsid w:val="00193380"/>
    <w:rsid w:val="001942DB"/>
    <w:rsid w:val="001A1302"/>
    <w:rsid w:val="001A3BCB"/>
    <w:rsid w:val="001A474D"/>
    <w:rsid w:val="001A75CA"/>
    <w:rsid w:val="001B0334"/>
    <w:rsid w:val="001B21F2"/>
    <w:rsid w:val="001B560A"/>
    <w:rsid w:val="001B6996"/>
    <w:rsid w:val="001C5D51"/>
    <w:rsid w:val="001C71CB"/>
    <w:rsid w:val="001D4D8D"/>
    <w:rsid w:val="001D54CB"/>
    <w:rsid w:val="001E1228"/>
    <w:rsid w:val="001E1F12"/>
    <w:rsid w:val="001E2737"/>
    <w:rsid w:val="001E2984"/>
    <w:rsid w:val="001E339B"/>
    <w:rsid w:val="001E5BB2"/>
    <w:rsid w:val="001F42A7"/>
    <w:rsid w:val="001F477A"/>
    <w:rsid w:val="001F5667"/>
    <w:rsid w:val="001F62BA"/>
    <w:rsid w:val="00203DE8"/>
    <w:rsid w:val="00211024"/>
    <w:rsid w:val="00212C6F"/>
    <w:rsid w:val="00214A56"/>
    <w:rsid w:val="00220750"/>
    <w:rsid w:val="002257C1"/>
    <w:rsid w:val="002264DB"/>
    <w:rsid w:val="00227046"/>
    <w:rsid w:val="002316EA"/>
    <w:rsid w:val="002318A2"/>
    <w:rsid w:val="00231AC7"/>
    <w:rsid w:val="00232F32"/>
    <w:rsid w:val="00233296"/>
    <w:rsid w:val="002344D8"/>
    <w:rsid w:val="00235EFB"/>
    <w:rsid w:val="002403E9"/>
    <w:rsid w:val="00241A7D"/>
    <w:rsid w:val="0024474B"/>
    <w:rsid w:val="00245BA3"/>
    <w:rsid w:val="00245C20"/>
    <w:rsid w:val="00247773"/>
    <w:rsid w:val="00253F62"/>
    <w:rsid w:val="00261386"/>
    <w:rsid w:val="0026240E"/>
    <w:rsid w:val="00262604"/>
    <w:rsid w:val="00262D65"/>
    <w:rsid w:val="00266B31"/>
    <w:rsid w:val="0026742F"/>
    <w:rsid w:val="00276853"/>
    <w:rsid w:val="002901B9"/>
    <w:rsid w:val="00290A95"/>
    <w:rsid w:val="00293B0E"/>
    <w:rsid w:val="00297B41"/>
    <w:rsid w:val="002A1841"/>
    <w:rsid w:val="002A28F1"/>
    <w:rsid w:val="002A315A"/>
    <w:rsid w:val="002A73E7"/>
    <w:rsid w:val="002A76BE"/>
    <w:rsid w:val="002B454C"/>
    <w:rsid w:val="002C0853"/>
    <w:rsid w:val="002C0C54"/>
    <w:rsid w:val="002C10AC"/>
    <w:rsid w:val="002C61FC"/>
    <w:rsid w:val="002C744E"/>
    <w:rsid w:val="002C7FE6"/>
    <w:rsid w:val="002D53D3"/>
    <w:rsid w:val="002D76E4"/>
    <w:rsid w:val="002E46A6"/>
    <w:rsid w:val="002E7EDD"/>
    <w:rsid w:val="002F0CB5"/>
    <w:rsid w:val="002F5760"/>
    <w:rsid w:val="00300B16"/>
    <w:rsid w:val="00310B74"/>
    <w:rsid w:val="003129CC"/>
    <w:rsid w:val="0033347E"/>
    <w:rsid w:val="00335373"/>
    <w:rsid w:val="0033613F"/>
    <w:rsid w:val="003370E5"/>
    <w:rsid w:val="00340C31"/>
    <w:rsid w:val="00355AEA"/>
    <w:rsid w:val="00355C70"/>
    <w:rsid w:val="00362079"/>
    <w:rsid w:val="003646A5"/>
    <w:rsid w:val="00372E83"/>
    <w:rsid w:val="00381556"/>
    <w:rsid w:val="00395AC4"/>
    <w:rsid w:val="003A2FDC"/>
    <w:rsid w:val="003A38F4"/>
    <w:rsid w:val="003A4953"/>
    <w:rsid w:val="003A7F0E"/>
    <w:rsid w:val="003B0607"/>
    <w:rsid w:val="003C000B"/>
    <w:rsid w:val="003C1541"/>
    <w:rsid w:val="003C327A"/>
    <w:rsid w:val="003C4CCB"/>
    <w:rsid w:val="003D4525"/>
    <w:rsid w:val="003D51E5"/>
    <w:rsid w:val="003D5D59"/>
    <w:rsid w:val="003D67A8"/>
    <w:rsid w:val="003D7466"/>
    <w:rsid w:val="003E5FA3"/>
    <w:rsid w:val="003F16A5"/>
    <w:rsid w:val="003F46E7"/>
    <w:rsid w:val="003F6815"/>
    <w:rsid w:val="003F68CB"/>
    <w:rsid w:val="003F7DB0"/>
    <w:rsid w:val="004046B7"/>
    <w:rsid w:val="00404A78"/>
    <w:rsid w:val="00410E23"/>
    <w:rsid w:val="00413973"/>
    <w:rsid w:val="00415DD0"/>
    <w:rsid w:val="0042002C"/>
    <w:rsid w:val="004206AF"/>
    <w:rsid w:val="00433057"/>
    <w:rsid w:val="0043633D"/>
    <w:rsid w:val="00436D73"/>
    <w:rsid w:val="0043797E"/>
    <w:rsid w:val="00437AC9"/>
    <w:rsid w:val="00445558"/>
    <w:rsid w:val="00447D4E"/>
    <w:rsid w:val="00465AC6"/>
    <w:rsid w:val="00467CAC"/>
    <w:rsid w:val="0047066A"/>
    <w:rsid w:val="004759E9"/>
    <w:rsid w:val="0047705C"/>
    <w:rsid w:val="00483593"/>
    <w:rsid w:val="00483ED2"/>
    <w:rsid w:val="00487DF3"/>
    <w:rsid w:val="004919B5"/>
    <w:rsid w:val="0049288B"/>
    <w:rsid w:val="004936DE"/>
    <w:rsid w:val="00493BBB"/>
    <w:rsid w:val="00493DD9"/>
    <w:rsid w:val="004A107D"/>
    <w:rsid w:val="004A28DF"/>
    <w:rsid w:val="004B3EBA"/>
    <w:rsid w:val="004B4A12"/>
    <w:rsid w:val="004C13C1"/>
    <w:rsid w:val="004C673E"/>
    <w:rsid w:val="004D65E1"/>
    <w:rsid w:val="004E2B71"/>
    <w:rsid w:val="004F1360"/>
    <w:rsid w:val="004F1E84"/>
    <w:rsid w:val="004F6C82"/>
    <w:rsid w:val="005046DA"/>
    <w:rsid w:val="00504A88"/>
    <w:rsid w:val="00504D41"/>
    <w:rsid w:val="005104EE"/>
    <w:rsid w:val="00513CC2"/>
    <w:rsid w:val="0051469E"/>
    <w:rsid w:val="00515AB6"/>
    <w:rsid w:val="0052183E"/>
    <w:rsid w:val="00524267"/>
    <w:rsid w:val="0052596B"/>
    <w:rsid w:val="005269FE"/>
    <w:rsid w:val="00532B7B"/>
    <w:rsid w:val="00547F8F"/>
    <w:rsid w:val="00552EDC"/>
    <w:rsid w:val="005632A4"/>
    <w:rsid w:val="005653E4"/>
    <w:rsid w:val="00570E5F"/>
    <w:rsid w:val="00577F51"/>
    <w:rsid w:val="00583896"/>
    <w:rsid w:val="00584932"/>
    <w:rsid w:val="00584A55"/>
    <w:rsid w:val="005A2179"/>
    <w:rsid w:val="005A60B0"/>
    <w:rsid w:val="005A6C42"/>
    <w:rsid w:val="005B3BC8"/>
    <w:rsid w:val="005C4C17"/>
    <w:rsid w:val="005D0A84"/>
    <w:rsid w:val="005E3B8F"/>
    <w:rsid w:val="005F2938"/>
    <w:rsid w:val="005F2983"/>
    <w:rsid w:val="005F3E7D"/>
    <w:rsid w:val="005F6D88"/>
    <w:rsid w:val="00607201"/>
    <w:rsid w:val="0061038C"/>
    <w:rsid w:val="00611C05"/>
    <w:rsid w:val="0061560B"/>
    <w:rsid w:val="006162DE"/>
    <w:rsid w:val="006167EE"/>
    <w:rsid w:val="00616E54"/>
    <w:rsid w:val="00632D4C"/>
    <w:rsid w:val="00634A39"/>
    <w:rsid w:val="00636079"/>
    <w:rsid w:val="00641694"/>
    <w:rsid w:val="00643741"/>
    <w:rsid w:val="0064593B"/>
    <w:rsid w:val="00656739"/>
    <w:rsid w:val="00660289"/>
    <w:rsid w:val="0066088B"/>
    <w:rsid w:val="006610B7"/>
    <w:rsid w:val="00662DDA"/>
    <w:rsid w:val="00665F66"/>
    <w:rsid w:val="00670423"/>
    <w:rsid w:val="00670E03"/>
    <w:rsid w:val="006743E1"/>
    <w:rsid w:val="00677C96"/>
    <w:rsid w:val="006849F0"/>
    <w:rsid w:val="006925B1"/>
    <w:rsid w:val="006A0B59"/>
    <w:rsid w:val="006A5CE8"/>
    <w:rsid w:val="006B1C60"/>
    <w:rsid w:val="006C4A40"/>
    <w:rsid w:val="006C6467"/>
    <w:rsid w:val="006C64D6"/>
    <w:rsid w:val="006C74D6"/>
    <w:rsid w:val="006D0A1D"/>
    <w:rsid w:val="006D21A3"/>
    <w:rsid w:val="006E2B75"/>
    <w:rsid w:val="006E32C7"/>
    <w:rsid w:val="006F2F80"/>
    <w:rsid w:val="006F62E5"/>
    <w:rsid w:val="00700F1C"/>
    <w:rsid w:val="00702544"/>
    <w:rsid w:val="00705BCA"/>
    <w:rsid w:val="00710C48"/>
    <w:rsid w:val="00711F32"/>
    <w:rsid w:val="00712632"/>
    <w:rsid w:val="0071478E"/>
    <w:rsid w:val="007150AB"/>
    <w:rsid w:val="00715CED"/>
    <w:rsid w:val="007259C0"/>
    <w:rsid w:val="00726A89"/>
    <w:rsid w:val="00726EED"/>
    <w:rsid w:val="00727CF4"/>
    <w:rsid w:val="007363DF"/>
    <w:rsid w:val="00737F51"/>
    <w:rsid w:val="00741762"/>
    <w:rsid w:val="007476AD"/>
    <w:rsid w:val="00765B45"/>
    <w:rsid w:val="007665B5"/>
    <w:rsid w:val="00773233"/>
    <w:rsid w:val="0077348C"/>
    <w:rsid w:val="00783050"/>
    <w:rsid w:val="007872E2"/>
    <w:rsid w:val="00787DDD"/>
    <w:rsid w:val="00787F38"/>
    <w:rsid w:val="00791FE8"/>
    <w:rsid w:val="00795A24"/>
    <w:rsid w:val="00797BEB"/>
    <w:rsid w:val="007A1C21"/>
    <w:rsid w:val="007A5411"/>
    <w:rsid w:val="007B0697"/>
    <w:rsid w:val="007B41A7"/>
    <w:rsid w:val="007B6081"/>
    <w:rsid w:val="007C476D"/>
    <w:rsid w:val="007C4943"/>
    <w:rsid w:val="007D7C2C"/>
    <w:rsid w:val="007F4116"/>
    <w:rsid w:val="0080121D"/>
    <w:rsid w:val="0080269F"/>
    <w:rsid w:val="00804A8B"/>
    <w:rsid w:val="0080574F"/>
    <w:rsid w:val="0081301E"/>
    <w:rsid w:val="0081352E"/>
    <w:rsid w:val="00817936"/>
    <w:rsid w:val="0082330D"/>
    <w:rsid w:val="008270FB"/>
    <w:rsid w:val="00832A6F"/>
    <w:rsid w:val="008343DB"/>
    <w:rsid w:val="00836E95"/>
    <w:rsid w:val="00837696"/>
    <w:rsid w:val="00840E23"/>
    <w:rsid w:val="008416FF"/>
    <w:rsid w:val="0084401F"/>
    <w:rsid w:val="0084486E"/>
    <w:rsid w:val="00845770"/>
    <w:rsid w:val="00850205"/>
    <w:rsid w:val="00853A21"/>
    <w:rsid w:val="00853D04"/>
    <w:rsid w:val="00856E38"/>
    <w:rsid w:val="008628F0"/>
    <w:rsid w:val="00862CC8"/>
    <w:rsid w:val="008679FC"/>
    <w:rsid w:val="008744C3"/>
    <w:rsid w:val="00897988"/>
    <w:rsid w:val="008A3184"/>
    <w:rsid w:val="008B029B"/>
    <w:rsid w:val="008B2445"/>
    <w:rsid w:val="008C1876"/>
    <w:rsid w:val="008D017B"/>
    <w:rsid w:val="008D253D"/>
    <w:rsid w:val="008D2A31"/>
    <w:rsid w:val="008D2F93"/>
    <w:rsid w:val="008D3C0F"/>
    <w:rsid w:val="008E3DB1"/>
    <w:rsid w:val="008E4640"/>
    <w:rsid w:val="008E4922"/>
    <w:rsid w:val="008E512F"/>
    <w:rsid w:val="008E626B"/>
    <w:rsid w:val="008E6B6A"/>
    <w:rsid w:val="008F23E4"/>
    <w:rsid w:val="008F54C4"/>
    <w:rsid w:val="008F5569"/>
    <w:rsid w:val="00902674"/>
    <w:rsid w:val="00904245"/>
    <w:rsid w:val="00911001"/>
    <w:rsid w:val="00913D88"/>
    <w:rsid w:val="0091411D"/>
    <w:rsid w:val="009144F1"/>
    <w:rsid w:val="0092423F"/>
    <w:rsid w:val="009243E4"/>
    <w:rsid w:val="00926984"/>
    <w:rsid w:val="009444EA"/>
    <w:rsid w:val="0094528B"/>
    <w:rsid w:val="00945732"/>
    <w:rsid w:val="00946133"/>
    <w:rsid w:val="009467A9"/>
    <w:rsid w:val="00946FA7"/>
    <w:rsid w:val="009557A4"/>
    <w:rsid w:val="009636E7"/>
    <w:rsid w:val="00964042"/>
    <w:rsid w:val="009653BC"/>
    <w:rsid w:val="00982306"/>
    <w:rsid w:val="009872D0"/>
    <w:rsid w:val="00991F88"/>
    <w:rsid w:val="00997455"/>
    <w:rsid w:val="009A0658"/>
    <w:rsid w:val="009A1F6F"/>
    <w:rsid w:val="009B5211"/>
    <w:rsid w:val="009D0520"/>
    <w:rsid w:val="009D065A"/>
    <w:rsid w:val="009D23A8"/>
    <w:rsid w:val="009D70DB"/>
    <w:rsid w:val="009D7C37"/>
    <w:rsid w:val="009E1E3C"/>
    <w:rsid w:val="009F3319"/>
    <w:rsid w:val="009F3710"/>
    <w:rsid w:val="00A02964"/>
    <w:rsid w:val="00A0411F"/>
    <w:rsid w:val="00A0478A"/>
    <w:rsid w:val="00A07D0E"/>
    <w:rsid w:val="00A1016F"/>
    <w:rsid w:val="00A221A4"/>
    <w:rsid w:val="00A2361F"/>
    <w:rsid w:val="00A249B9"/>
    <w:rsid w:val="00A25DC2"/>
    <w:rsid w:val="00A30931"/>
    <w:rsid w:val="00A411DE"/>
    <w:rsid w:val="00A42202"/>
    <w:rsid w:val="00A43119"/>
    <w:rsid w:val="00A46A0E"/>
    <w:rsid w:val="00A4756F"/>
    <w:rsid w:val="00A500CD"/>
    <w:rsid w:val="00A52693"/>
    <w:rsid w:val="00A52FEE"/>
    <w:rsid w:val="00A54003"/>
    <w:rsid w:val="00A579B9"/>
    <w:rsid w:val="00A641E5"/>
    <w:rsid w:val="00A666AE"/>
    <w:rsid w:val="00A70025"/>
    <w:rsid w:val="00A70187"/>
    <w:rsid w:val="00A70C47"/>
    <w:rsid w:val="00A732FD"/>
    <w:rsid w:val="00A75EC9"/>
    <w:rsid w:val="00A83B94"/>
    <w:rsid w:val="00A84CD7"/>
    <w:rsid w:val="00A85147"/>
    <w:rsid w:val="00A93759"/>
    <w:rsid w:val="00A948E6"/>
    <w:rsid w:val="00AA5A4C"/>
    <w:rsid w:val="00AB2275"/>
    <w:rsid w:val="00AB52B1"/>
    <w:rsid w:val="00AC090A"/>
    <w:rsid w:val="00AC5B07"/>
    <w:rsid w:val="00AD3174"/>
    <w:rsid w:val="00AE1B4B"/>
    <w:rsid w:val="00AE79A3"/>
    <w:rsid w:val="00AF20AC"/>
    <w:rsid w:val="00B002F0"/>
    <w:rsid w:val="00B00EAE"/>
    <w:rsid w:val="00B139C4"/>
    <w:rsid w:val="00B142ED"/>
    <w:rsid w:val="00B1480B"/>
    <w:rsid w:val="00B2261E"/>
    <w:rsid w:val="00B23B10"/>
    <w:rsid w:val="00B313A5"/>
    <w:rsid w:val="00B315FD"/>
    <w:rsid w:val="00B37015"/>
    <w:rsid w:val="00B43D58"/>
    <w:rsid w:val="00B5198E"/>
    <w:rsid w:val="00B55B5C"/>
    <w:rsid w:val="00B567BB"/>
    <w:rsid w:val="00B61A76"/>
    <w:rsid w:val="00B70202"/>
    <w:rsid w:val="00B8040F"/>
    <w:rsid w:val="00B811B8"/>
    <w:rsid w:val="00B81AF4"/>
    <w:rsid w:val="00B822EC"/>
    <w:rsid w:val="00B828D0"/>
    <w:rsid w:val="00B82D6E"/>
    <w:rsid w:val="00B84DDB"/>
    <w:rsid w:val="00B859EA"/>
    <w:rsid w:val="00B877F9"/>
    <w:rsid w:val="00B879FB"/>
    <w:rsid w:val="00B94648"/>
    <w:rsid w:val="00B94D28"/>
    <w:rsid w:val="00B96219"/>
    <w:rsid w:val="00BA047F"/>
    <w:rsid w:val="00BA40A4"/>
    <w:rsid w:val="00BA42AE"/>
    <w:rsid w:val="00BA4EB8"/>
    <w:rsid w:val="00BA7F14"/>
    <w:rsid w:val="00BB5378"/>
    <w:rsid w:val="00BB76DE"/>
    <w:rsid w:val="00BC28E6"/>
    <w:rsid w:val="00BD00D2"/>
    <w:rsid w:val="00BD29B7"/>
    <w:rsid w:val="00BD57A0"/>
    <w:rsid w:val="00BE3335"/>
    <w:rsid w:val="00BE4C4E"/>
    <w:rsid w:val="00BF206E"/>
    <w:rsid w:val="00C0256F"/>
    <w:rsid w:val="00C050B6"/>
    <w:rsid w:val="00C0596C"/>
    <w:rsid w:val="00C073A2"/>
    <w:rsid w:val="00C10CE6"/>
    <w:rsid w:val="00C167FE"/>
    <w:rsid w:val="00C1787D"/>
    <w:rsid w:val="00C17FC7"/>
    <w:rsid w:val="00C31FB8"/>
    <w:rsid w:val="00C324C3"/>
    <w:rsid w:val="00C37C16"/>
    <w:rsid w:val="00C532CB"/>
    <w:rsid w:val="00C57208"/>
    <w:rsid w:val="00C611D6"/>
    <w:rsid w:val="00C65B1D"/>
    <w:rsid w:val="00C70B92"/>
    <w:rsid w:val="00C83B7D"/>
    <w:rsid w:val="00C8747B"/>
    <w:rsid w:val="00C914C0"/>
    <w:rsid w:val="00C921D2"/>
    <w:rsid w:val="00C927AC"/>
    <w:rsid w:val="00C9367E"/>
    <w:rsid w:val="00C968CE"/>
    <w:rsid w:val="00C970D0"/>
    <w:rsid w:val="00CA734A"/>
    <w:rsid w:val="00CB0420"/>
    <w:rsid w:val="00CB5A65"/>
    <w:rsid w:val="00CB6B93"/>
    <w:rsid w:val="00CC120B"/>
    <w:rsid w:val="00CC31B0"/>
    <w:rsid w:val="00CC3CDB"/>
    <w:rsid w:val="00CC4FEC"/>
    <w:rsid w:val="00CC5012"/>
    <w:rsid w:val="00CC583D"/>
    <w:rsid w:val="00CC7DAA"/>
    <w:rsid w:val="00CD1418"/>
    <w:rsid w:val="00CD1B0C"/>
    <w:rsid w:val="00CD3B13"/>
    <w:rsid w:val="00CD444B"/>
    <w:rsid w:val="00CD7DCD"/>
    <w:rsid w:val="00CE21B8"/>
    <w:rsid w:val="00CE23D6"/>
    <w:rsid w:val="00CE61FB"/>
    <w:rsid w:val="00CE70C7"/>
    <w:rsid w:val="00D01D9F"/>
    <w:rsid w:val="00D0374B"/>
    <w:rsid w:val="00D04FC1"/>
    <w:rsid w:val="00D277DA"/>
    <w:rsid w:val="00D35184"/>
    <w:rsid w:val="00D35436"/>
    <w:rsid w:val="00D46B84"/>
    <w:rsid w:val="00D633D0"/>
    <w:rsid w:val="00D638BC"/>
    <w:rsid w:val="00D654B5"/>
    <w:rsid w:val="00D667E1"/>
    <w:rsid w:val="00D66835"/>
    <w:rsid w:val="00D707D0"/>
    <w:rsid w:val="00D70C83"/>
    <w:rsid w:val="00D75712"/>
    <w:rsid w:val="00D77939"/>
    <w:rsid w:val="00D811A7"/>
    <w:rsid w:val="00D9194D"/>
    <w:rsid w:val="00DA0587"/>
    <w:rsid w:val="00DA1553"/>
    <w:rsid w:val="00DA2B54"/>
    <w:rsid w:val="00DA35A3"/>
    <w:rsid w:val="00DA3BFA"/>
    <w:rsid w:val="00DB3E7A"/>
    <w:rsid w:val="00DB57D8"/>
    <w:rsid w:val="00DB5839"/>
    <w:rsid w:val="00DB7F66"/>
    <w:rsid w:val="00DC3CD2"/>
    <w:rsid w:val="00DC400E"/>
    <w:rsid w:val="00DD357B"/>
    <w:rsid w:val="00DD7B5A"/>
    <w:rsid w:val="00DE03BB"/>
    <w:rsid w:val="00DE521B"/>
    <w:rsid w:val="00DE64DF"/>
    <w:rsid w:val="00DF4293"/>
    <w:rsid w:val="00DF59C9"/>
    <w:rsid w:val="00E019CC"/>
    <w:rsid w:val="00E037A7"/>
    <w:rsid w:val="00E0591C"/>
    <w:rsid w:val="00E104C4"/>
    <w:rsid w:val="00E12AAB"/>
    <w:rsid w:val="00E139B6"/>
    <w:rsid w:val="00E13DA8"/>
    <w:rsid w:val="00E143F7"/>
    <w:rsid w:val="00E174F9"/>
    <w:rsid w:val="00E25595"/>
    <w:rsid w:val="00E25D55"/>
    <w:rsid w:val="00E3089C"/>
    <w:rsid w:val="00E34A66"/>
    <w:rsid w:val="00E3569A"/>
    <w:rsid w:val="00E40929"/>
    <w:rsid w:val="00E41887"/>
    <w:rsid w:val="00E45A7E"/>
    <w:rsid w:val="00E45E9D"/>
    <w:rsid w:val="00E534C8"/>
    <w:rsid w:val="00E625C3"/>
    <w:rsid w:val="00E632F9"/>
    <w:rsid w:val="00E63478"/>
    <w:rsid w:val="00E64F4B"/>
    <w:rsid w:val="00E663D7"/>
    <w:rsid w:val="00E70913"/>
    <w:rsid w:val="00E70C33"/>
    <w:rsid w:val="00E730EC"/>
    <w:rsid w:val="00E746B1"/>
    <w:rsid w:val="00E75A5A"/>
    <w:rsid w:val="00E86E65"/>
    <w:rsid w:val="00E87860"/>
    <w:rsid w:val="00E92323"/>
    <w:rsid w:val="00EA10B7"/>
    <w:rsid w:val="00EA1B4F"/>
    <w:rsid w:val="00EB6026"/>
    <w:rsid w:val="00EC0F48"/>
    <w:rsid w:val="00EE0FA0"/>
    <w:rsid w:val="00EE4441"/>
    <w:rsid w:val="00EE4754"/>
    <w:rsid w:val="00EE496E"/>
    <w:rsid w:val="00EF62A8"/>
    <w:rsid w:val="00F0042C"/>
    <w:rsid w:val="00F00659"/>
    <w:rsid w:val="00F11F30"/>
    <w:rsid w:val="00F1215D"/>
    <w:rsid w:val="00F12BFF"/>
    <w:rsid w:val="00F158AD"/>
    <w:rsid w:val="00F17F84"/>
    <w:rsid w:val="00F220F9"/>
    <w:rsid w:val="00F35D2D"/>
    <w:rsid w:val="00F361A4"/>
    <w:rsid w:val="00F36FB3"/>
    <w:rsid w:val="00F377FD"/>
    <w:rsid w:val="00F4111C"/>
    <w:rsid w:val="00F42442"/>
    <w:rsid w:val="00F432B1"/>
    <w:rsid w:val="00F43AA1"/>
    <w:rsid w:val="00F45770"/>
    <w:rsid w:val="00F50C28"/>
    <w:rsid w:val="00F51529"/>
    <w:rsid w:val="00F53BB9"/>
    <w:rsid w:val="00F6569E"/>
    <w:rsid w:val="00F732A4"/>
    <w:rsid w:val="00F75E56"/>
    <w:rsid w:val="00F80105"/>
    <w:rsid w:val="00F83BA8"/>
    <w:rsid w:val="00F8428E"/>
    <w:rsid w:val="00F87983"/>
    <w:rsid w:val="00FA656A"/>
    <w:rsid w:val="00FB0E3A"/>
    <w:rsid w:val="00FB4CE0"/>
    <w:rsid w:val="00FB5FDD"/>
    <w:rsid w:val="00FC112D"/>
    <w:rsid w:val="00FC27AB"/>
    <w:rsid w:val="00FC7356"/>
    <w:rsid w:val="00FD11F3"/>
    <w:rsid w:val="00FE262A"/>
    <w:rsid w:val="00FE4EB7"/>
    <w:rsid w:val="00FE5CDB"/>
    <w:rsid w:val="00FE6F97"/>
    <w:rsid w:val="00FE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27F9F8"/>
  <w15:chartTrackingRefBased/>
  <w15:docId w15:val="{2AE582F8-8FF1-4B5A-8C0A-BF1BBF20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uiPriority w:val="6"/>
    <w:qFormat/>
    <w:rsid w:val="00B567BB"/>
    <w:pPr>
      <w:spacing w:after="220" w:line="240" w:lineRule="auto"/>
      <w:contextualSpacing/>
    </w:pPr>
    <w:rPr>
      <w:rFonts w:ascii="Arial" w:hAnsi="Arial"/>
      <w:lang w:val="en-GB"/>
    </w:rPr>
  </w:style>
  <w:style w:type="paragraph" w:styleId="Otsikko1">
    <w:name w:val="heading 1"/>
    <w:basedOn w:val="Normaali"/>
    <w:next w:val="Body"/>
    <w:link w:val="Otsikko1Char"/>
    <w:uiPriority w:val="3"/>
    <w:qFormat/>
    <w:rsid w:val="00D77939"/>
    <w:pPr>
      <w:keepNext/>
      <w:keepLines/>
      <w:contextualSpacing w:val="0"/>
      <w:outlineLvl w:val="0"/>
    </w:pPr>
    <w:rPr>
      <w:rFonts w:eastAsiaTheme="majorEastAsia" w:cstheme="majorBidi"/>
      <w:b/>
      <w:szCs w:val="32"/>
    </w:rPr>
  </w:style>
  <w:style w:type="paragraph" w:styleId="Otsikko2">
    <w:name w:val="heading 2"/>
    <w:basedOn w:val="Normaali"/>
    <w:next w:val="Body"/>
    <w:link w:val="Otsikko2Char"/>
    <w:uiPriority w:val="4"/>
    <w:qFormat/>
    <w:rsid w:val="00D77939"/>
    <w:pPr>
      <w:keepNext/>
      <w:keepLines/>
      <w:contextualSpacing w:val="0"/>
      <w:outlineLvl w:val="1"/>
    </w:pPr>
    <w:rPr>
      <w:rFonts w:eastAsiaTheme="majorEastAsia" w:cstheme="majorBidi"/>
      <w:szCs w:val="26"/>
    </w:rPr>
  </w:style>
  <w:style w:type="paragraph" w:styleId="Otsikko3">
    <w:name w:val="heading 3"/>
    <w:basedOn w:val="Normaali"/>
    <w:next w:val="Body"/>
    <w:link w:val="Otsikko3Char"/>
    <w:uiPriority w:val="9"/>
    <w:semiHidden/>
    <w:qFormat/>
    <w:rsid w:val="00CD1B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3"/>
    <w:rsid w:val="008B2445"/>
    <w:rPr>
      <w:rFonts w:ascii="Arial" w:eastAsiaTheme="majorEastAsia" w:hAnsi="Arial" w:cstheme="majorBidi"/>
      <w:b/>
      <w:szCs w:val="32"/>
    </w:rPr>
  </w:style>
  <w:style w:type="character" w:customStyle="1" w:styleId="Otsikko2Char">
    <w:name w:val="Otsikko 2 Char"/>
    <w:basedOn w:val="Kappaleenoletusfontti"/>
    <w:link w:val="Otsikko2"/>
    <w:uiPriority w:val="4"/>
    <w:rsid w:val="008B2445"/>
    <w:rPr>
      <w:rFonts w:ascii="Arial" w:eastAsiaTheme="majorEastAsia" w:hAnsi="Arial" w:cstheme="majorBidi"/>
      <w:szCs w:val="26"/>
    </w:rPr>
  </w:style>
  <w:style w:type="paragraph" w:styleId="Luettelokappale">
    <w:name w:val="List Paragraph"/>
    <w:basedOn w:val="Normaali"/>
    <w:uiPriority w:val="6"/>
    <w:qFormat/>
    <w:rsid w:val="00FE262A"/>
    <w:pPr>
      <w:numPr>
        <w:numId w:val="4"/>
      </w:numPr>
      <w:ind w:left="2965" w:hanging="357"/>
    </w:pPr>
  </w:style>
  <w:style w:type="table" w:styleId="TaulukkoRuudukko">
    <w:name w:val="Table Grid"/>
    <w:basedOn w:val="Normaalitaulukko"/>
    <w:uiPriority w:val="39"/>
    <w:rsid w:val="00525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oimakas">
    <w:name w:val="Strong"/>
    <w:basedOn w:val="Kappaleenoletusfontti"/>
    <w:uiPriority w:val="22"/>
    <w:unhideWhenUsed/>
    <w:qFormat/>
    <w:rsid w:val="004A28DF"/>
    <w:rPr>
      <w:rFonts w:ascii="Arial" w:hAnsi="Arial"/>
      <w:b/>
      <w:bCs/>
      <w:sz w:val="22"/>
    </w:rPr>
  </w:style>
  <w:style w:type="paragraph" w:styleId="Yltunniste">
    <w:name w:val="header"/>
    <w:basedOn w:val="Normaali"/>
    <w:link w:val="YltunnisteChar"/>
    <w:uiPriority w:val="99"/>
    <w:unhideWhenUsed/>
    <w:rsid w:val="00850205"/>
    <w:pPr>
      <w:tabs>
        <w:tab w:val="center" w:pos="4819"/>
        <w:tab w:val="right" w:pos="9638"/>
      </w:tabs>
      <w:spacing w:after="0"/>
    </w:pPr>
  </w:style>
  <w:style w:type="character" w:customStyle="1" w:styleId="YltunnisteChar">
    <w:name w:val="Ylätunniste Char"/>
    <w:basedOn w:val="Kappaleenoletusfontti"/>
    <w:link w:val="Yltunniste"/>
    <w:uiPriority w:val="99"/>
    <w:rsid w:val="00850205"/>
    <w:rPr>
      <w:rFonts w:ascii="Arial" w:hAnsi="Arial"/>
    </w:rPr>
  </w:style>
  <w:style w:type="paragraph" w:styleId="Alatunniste">
    <w:name w:val="footer"/>
    <w:basedOn w:val="Normaali"/>
    <w:link w:val="AlatunnisteChar"/>
    <w:uiPriority w:val="99"/>
    <w:semiHidden/>
    <w:rsid w:val="00850205"/>
    <w:pPr>
      <w:tabs>
        <w:tab w:val="center" w:pos="4819"/>
        <w:tab w:val="right" w:pos="9638"/>
      </w:tabs>
      <w:spacing w:after="0"/>
    </w:pPr>
  </w:style>
  <w:style w:type="character" w:customStyle="1" w:styleId="AlatunnisteChar">
    <w:name w:val="Alatunniste Char"/>
    <w:basedOn w:val="Kappaleenoletusfontti"/>
    <w:link w:val="Alatunniste"/>
    <w:uiPriority w:val="99"/>
    <w:semiHidden/>
    <w:rsid w:val="007F4116"/>
    <w:rPr>
      <w:rFonts w:ascii="Arial" w:hAnsi="Arial"/>
    </w:rPr>
  </w:style>
  <w:style w:type="paragraph" w:customStyle="1" w:styleId="Body">
    <w:name w:val="Body"/>
    <w:basedOn w:val="Normaali"/>
    <w:link w:val="BodyChar"/>
    <w:qFormat/>
    <w:rsid w:val="00F45770"/>
    <w:pPr>
      <w:ind w:left="2608"/>
      <w:contextualSpacing w:val="0"/>
    </w:pPr>
  </w:style>
  <w:style w:type="character" w:customStyle="1" w:styleId="BodyChar">
    <w:name w:val="Body Char"/>
    <w:basedOn w:val="Kappaleenoletusfontti"/>
    <w:link w:val="Body"/>
    <w:rsid w:val="00F45770"/>
    <w:rPr>
      <w:rFonts w:ascii="Arial" w:hAnsi="Arial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7F41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ommentinviite">
    <w:name w:val="annotation reference"/>
    <w:basedOn w:val="Kappaleenoletusfontti"/>
    <w:uiPriority w:val="99"/>
    <w:semiHidden/>
    <w:unhideWhenUsed/>
    <w:rsid w:val="00584932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84932"/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84932"/>
    <w:rPr>
      <w:rFonts w:ascii="Arial" w:hAnsi="Arial"/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84932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84932"/>
    <w:rPr>
      <w:rFonts w:ascii="Arial" w:hAnsi="Arial"/>
      <w:b/>
      <w:bCs/>
      <w:sz w:val="20"/>
      <w:szCs w:val="20"/>
    </w:rPr>
  </w:style>
  <w:style w:type="paragraph" w:styleId="Kuvaotsikko">
    <w:name w:val="caption"/>
    <w:basedOn w:val="Body"/>
    <w:next w:val="Body"/>
    <w:uiPriority w:val="6"/>
    <w:unhideWhenUsed/>
    <w:qFormat/>
    <w:rsid w:val="00DA2B54"/>
    <w:pPr>
      <w:spacing w:after="120"/>
    </w:pPr>
    <w:rPr>
      <w:iCs/>
      <w:szCs w:val="18"/>
    </w:rPr>
  </w:style>
  <w:style w:type="paragraph" w:styleId="Eivli">
    <w:name w:val="No Spacing"/>
    <w:basedOn w:val="Body"/>
    <w:uiPriority w:val="99"/>
    <w:qFormat/>
    <w:rsid w:val="006A5CE8"/>
    <w:pPr>
      <w:spacing w:after="0"/>
      <w:contextualSpacing/>
    </w:pPr>
  </w:style>
  <w:style w:type="character" w:styleId="Paikkamerkkiteksti">
    <w:name w:val="Placeholder Text"/>
    <w:basedOn w:val="Kappaleenoletusfontti"/>
    <w:uiPriority w:val="99"/>
    <w:semiHidden/>
    <w:rsid w:val="00B859EA"/>
    <w:rPr>
      <w:color w:val="808080"/>
    </w:rPr>
  </w:style>
  <w:style w:type="character" w:customStyle="1" w:styleId="Syttkentt">
    <w:name w:val="Syöttökentät"/>
    <w:basedOn w:val="Kappaleenoletusfontti"/>
    <w:uiPriority w:val="1"/>
    <w:rsid w:val="00B859EA"/>
    <w:rPr>
      <w:rFonts w:ascii="Arial" w:hAnsi="Arial"/>
      <w:sz w:val="22"/>
    </w:rPr>
  </w:style>
  <w:style w:type="character" w:customStyle="1" w:styleId="Bold">
    <w:name w:val="Bold"/>
    <w:basedOn w:val="Kappaleenoletusfontti"/>
    <w:uiPriority w:val="1"/>
    <w:rsid w:val="00B859EA"/>
    <w:rPr>
      <w:rFonts w:ascii="Arial" w:hAnsi="Arial"/>
      <w:b/>
      <w:sz w:val="22"/>
    </w:rPr>
  </w:style>
  <w:style w:type="character" w:styleId="Hyperlinkki">
    <w:name w:val="Hyperlink"/>
    <w:basedOn w:val="Kappaleenoletusfontti"/>
    <w:uiPriority w:val="99"/>
    <w:semiHidden/>
    <w:unhideWhenUsed/>
    <w:rsid w:val="00B877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learning.oreilly.com/videos/security-penetration-testing/9780134833989/9780134833989-sptt_00_06_01_00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terokarvinen.com/2020/command-line-basics-revisited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erokarvinen.com/2022/cracking-passwords-with-hashcat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learning.oreilly.com/library/view/applied-cryptography-protocols/9781119096726/10_chap02.html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rto\Downloads\Harjoitustyo-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8F2F70E7C6F04E97ED7AC50A1A402F" ma:contentTypeVersion="6" ma:contentTypeDescription="Create a new document." ma:contentTypeScope="" ma:versionID="6b8ea4974fd9f480274e7f310dfc7e33">
  <xsd:schema xmlns:xsd="http://www.w3.org/2001/XMLSchema" xmlns:xs="http://www.w3.org/2001/XMLSchema" xmlns:p="http://schemas.microsoft.com/office/2006/metadata/properties" xmlns:ns3="73cff6c0-0d59-4edc-af53-dfe087bfa594" targetNamespace="http://schemas.microsoft.com/office/2006/metadata/properties" ma:root="true" ma:fieldsID="4c0baeaddc723846d875e83bf03aff82" ns3:_="">
    <xsd:import namespace="73cff6c0-0d59-4edc-af53-dfe087bfa5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cff6c0-0d59-4edc-af53-dfe087bfa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FFE1BC-DE58-4A2A-8778-0BC0973C21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563289-D02C-4516-8AEB-BF9004901D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cff6c0-0d59-4edc-af53-dfe087bfa5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C2416B-47B9-43E9-85F8-69835BCE20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9922BB-7297-4A35-9785-58960DD57B76}">
  <ds:schemaRefs>
    <ds:schemaRef ds:uri="http://www.w3.org/XML/1998/namespace"/>
    <ds:schemaRef ds:uri="73cff6c0-0d59-4edc-af53-dfe087bfa594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Harjoitustyo-template (1)</Template>
  <TotalTime>1</TotalTime>
  <Pages>6</Pages>
  <Words>554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&lt;Päivitä tämä&gt;</dc:title>
  <dc:subject/>
  <dc:creator>Matti ...</dc:creator>
  <cp:keywords/>
  <dc:description/>
  <cp:lastModifiedBy>Murtomäki Matti</cp:lastModifiedBy>
  <cp:revision>2</cp:revision>
  <dcterms:created xsi:type="dcterms:W3CDTF">2022-11-05T16:10:00Z</dcterms:created>
  <dcterms:modified xsi:type="dcterms:W3CDTF">2022-11-05T16:10:00Z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0x010100378F2F70E7C6F04E97ED7AC50A1A402F</vt:lpwstr>
  </property>
</Properties>
</file>