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1C4A" w14:textId="514FF83C" w:rsidR="006A5CE8" w:rsidRDefault="009E677F" w:rsidP="006A5CE8">
      <w:pPr>
        <w:pStyle w:val="Otsikko1"/>
        <w:rPr>
          <w:lang w:val="en-US"/>
        </w:rPr>
      </w:pPr>
      <w:r>
        <w:rPr>
          <w:lang w:val="en-US"/>
        </w:rPr>
        <w:t xml:space="preserve">h5 Detective </w:t>
      </w:r>
      <w:proofErr w:type="spellStart"/>
      <w:r>
        <w:rPr>
          <w:lang w:val="en-US"/>
        </w:rPr>
        <w:t>CoinBit</w:t>
      </w:r>
      <w:proofErr w:type="spellEnd"/>
    </w:p>
    <w:p w14:paraId="03F2F329" w14:textId="1DB4890B" w:rsidR="009E677F" w:rsidRDefault="00DA4A42" w:rsidP="00E9618D">
      <w:pPr>
        <w:pStyle w:val="Otsikko2"/>
        <w:rPr>
          <w:lang w:val="en-US"/>
        </w:rPr>
      </w:pPr>
      <w:r>
        <w:rPr>
          <w:lang w:val="en-US"/>
        </w:rPr>
        <w:t>Bitcoin and Cryptocurrency Technologies</w:t>
      </w:r>
      <w:r w:rsidR="00EF60AA">
        <w:rPr>
          <w:lang w:val="en-US"/>
        </w:rPr>
        <w:t xml:space="preserve"> (</w:t>
      </w:r>
      <w:proofErr w:type="spellStart"/>
      <w:r w:rsidR="00EF60AA">
        <w:rPr>
          <w:lang w:val="en-US"/>
        </w:rPr>
        <w:t>Felten</w:t>
      </w:r>
      <w:proofErr w:type="spellEnd"/>
      <w:r w:rsidR="00EF60AA">
        <w:rPr>
          <w:lang w:val="en-US"/>
        </w:rPr>
        <w:t xml:space="preserve"> 2015)</w:t>
      </w:r>
    </w:p>
    <w:p w14:paraId="7FAAC38E" w14:textId="50BCF8B6" w:rsidR="00DA4A42" w:rsidRDefault="00E20AED" w:rsidP="00A77559">
      <w:pPr>
        <w:pStyle w:val="Body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Centralization vs. Decentralization: </w:t>
      </w:r>
    </w:p>
    <w:p w14:paraId="7C9E3DCC" w14:textId="4B7A63A2" w:rsidR="00E20AED" w:rsidRDefault="0083481D" w:rsidP="00E20AED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Systems are </w:t>
      </w:r>
      <w:r w:rsidR="009F0C55">
        <w:rPr>
          <w:lang w:val="en-US"/>
        </w:rPr>
        <w:t xml:space="preserve">not purely </w:t>
      </w:r>
      <w:r w:rsidR="00C25CAD">
        <w:rPr>
          <w:lang w:val="en-US"/>
        </w:rPr>
        <w:t>centralized or decentralized</w:t>
      </w:r>
    </w:p>
    <w:p w14:paraId="2913826E" w14:textId="4E67E310" w:rsidR="006B72F2" w:rsidRDefault="00624D37" w:rsidP="00E20AED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Relating to bitcoin</w:t>
      </w:r>
      <w:r w:rsidR="006352A0">
        <w:rPr>
          <w:lang w:val="en-US"/>
        </w:rPr>
        <w:t>’s</w:t>
      </w:r>
      <w:r>
        <w:rPr>
          <w:lang w:val="en-US"/>
        </w:rPr>
        <w:t xml:space="preserve"> </w:t>
      </w:r>
      <w:r w:rsidR="006B72F2">
        <w:rPr>
          <w:lang w:val="en-US"/>
        </w:rPr>
        <w:t>decentralization</w:t>
      </w:r>
      <w:r w:rsidR="006352A0">
        <w:rPr>
          <w:lang w:val="en-US"/>
        </w:rPr>
        <w:t xml:space="preserve"> there is five different </w:t>
      </w:r>
      <w:r w:rsidR="006B72F2">
        <w:rPr>
          <w:lang w:val="en-US"/>
        </w:rPr>
        <w:t>questions:</w:t>
      </w:r>
    </w:p>
    <w:p w14:paraId="3DBD4701" w14:textId="3D148178" w:rsidR="00C25CAD" w:rsidRDefault="00CE1437" w:rsidP="006B72F2">
      <w:pPr>
        <w:pStyle w:val="Body"/>
        <w:numPr>
          <w:ilvl w:val="2"/>
          <w:numId w:val="5"/>
        </w:numPr>
        <w:rPr>
          <w:lang w:val="en-US"/>
        </w:rPr>
      </w:pPr>
      <w:r>
        <w:rPr>
          <w:lang w:val="en-US"/>
        </w:rPr>
        <w:t>Ledges maintainer of transactions</w:t>
      </w:r>
    </w:p>
    <w:p w14:paraId="552A7FCD" w14:textId="73385FB0" w:rsidR="00CE1437" w:rsidRDefault="00CF4A6B" w:rsidP="006B72F2">
      <w:pPr>
        <w:pStyle w:val="Body"/>
        <w:numPr>
          <w:ilvl w:val="2"/>
          <w:numId w:val="5"/>
        </w:numPr>
        <w:rPr>
          <w:lang w:val="en-US"/>
        </w:rPr>
      </w:pPr>
      <w:r>
        <w:rPr>
          <w:lang w:val="en-US"/>
        </w:rPr>
        <w:t>Authority of valid transactions</w:t>
      </w:r>
    </w:p>
    <w:p w14:paraId="54BBE324" w14:textId="581D58D7" w:rsidR="00CF4A6B" w:rsidRDefault="001C7B0A" w:rsidP="006B72F2">
      <w:pPr>
        <w:pStyle w:val="Body"/>
        <w:numPr>
          <w:ilvl w:val="2"/>
          <w:numId w:val="5"/>
        </w:numPr>
        <w:rPr>
          <w:lang w:val="en-US"/>
        </w:rPr>
      </w:pPr>
      <w:r>
        <w:rPr>
          <w:lang w:val="en-US"/>
        </w:rPr>
        <w:t>Bitcoins creator</w:t>
      </w:r>
    </w:p>
    <w:p w14:paraId="78E605BF" w14:textId="520BCDD7" w:rsidR="001C7B0A" w:rsidRDefault="005605D0" w:rsidP="006B72F2">
      <w:pPr>
        <w:pStyle w:val="Body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The authority of system </w:t>
      </w:r>
      <w:r w:rsidR="001E1F06">
        <w:rPr>
          <w:lang w:val="en-US"/>
        </w:rPr>
        <w:t>change</w:t>
      </w:r>
    </w:p>
    <w:p w14:paraId="29E49D14" w14:textId="076B4449" w:rsidR="001E1F06" w:rsidRDefault="00877171" w:rsidP="006B72F2">
      <w:pPr>
        <w:pStyle w:val="Body"/>
        <w:numPr>
          <w:ilvl w:val="2"/>
          <w:numId w:val="5"/>
        </w:numPr>
        <w:rPr>
          <w:lang w:val="en-US"/>
        </w:rPr>
      </w:pPr>
      <w:r>
        <w:rPr>
          <w:lang w:val="en-US"/>
        </w:rPr>
        <w:t>E</w:t>
      </w:r>
      <w:r w:rsidR="00E9460D">
        <w:rPr>
          <w:lang w:val="en-US"/>
        </w:rPr>
        <w:t xml:space="preserve">xchange value </w:t>
      </w:r>
      <w:r w:rsidR="006A266D">
        <w:rPr>
          <w:lang w:val="en-US"/>
        </w:rPr>
        <w:t>acquirer</w:t>
      </w:r>
      <w:r>
        <w:rPr>
          <w:lang w:val="en-US"/>
        </w:rPr>
        <w:t xml:space="preserve"> of bitcoin</w:t>
      </w:r>
    </w:p>
    <w:p w14:paraId="4431598B" w14:textId="45E44BE2" w:rsidR="006A266D" w:rsidRDefault="006C230A" w:rsidP="00877171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S</w:t>
      </w:r>
      <w:r w:rsidR="005018A0">
        <w:rPr>
          <w:lang w:val="en-US"/>
        </w:rPr>
        <w:t>oftware</w:t>
      </w:r>
      <w:r>
        <w:rPr>
          <w:lang w:val="en-US"/>
        </w:rPr>
        <w:t xml:space="preserve"> Wallet</w:t>
      </w:r>
      <w:r w:rsidR="005018A0">
        <w:rPr>
          <w:lang w:val="en-US"/>
        </w:rPr>
        <w:t xml:space="preserve"> in use </w:t>
      </w:r>
      <w:r w:rsidR="006C03DE">
        <w:rPr>
          <w:lang w:val="en-US"/>
        </w:rPr>
        <w:t>when bitcoins are change</w:t>
      </w:r>
      <w:r w:rsidR="00B119B5">
        <w:rPr>
          <w:lang w:val="en-US"/>
        </w:rPr>
        <w:t>d</w:t>
      </w:r>
      <w:r w:rsidR="006C03DE">
        <w:rPr>
          <w:lang w:val="en-US"/>
        </w:rPr>
        <w:t xml:space="preserve"> into other currencies</w:t>
      </w:r>
    </w:p>
    <w:p w14:paraId="2AF89E25" w14:textId="028151E7" w:rsidR="006C03DE" w:rsidRDefault="0029415A" w:rsidP="00877171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Peer-to-peer connection as a part of bitcoi</w:t>
      </w:r>
      <w:r w:rsidR="00117AAB">
        <w:rPr>
          <w:lang w:val="en-US"/>
        </w:rPr>
        <w:t>n’s decentralization</w:t>
      </w:r>
    </w:p>
    <w:p w14:paraId="53DE1E42" w14:textId="2D6C93B4" w:rsidR="00117AAB" w:rsidRDefault="00524897" w:rsidP="00FA4F44">
      <w:pPr>
        <w:pStyle w:val="Otsikko2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Distributed Consensus</w:t>
      </w:r>
    </w:p>
    <w:p w14:paraId="396B28C6" w14:textId="73A24966" w:rsidR="00FA4F44" w:rsidRDefault="00A04F66" w:rsidP="00FA4F44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Decentralization</w:t>
      </w:r>
      <w:r w:rsidR="006F1D7F">
        <w:rPr>
          <w:lang w:val="en-US"/>
        </w:rPr>
        <w:t>s keyword is consensus</w:t>
      </w:r>
      <w:r w:rsidR="008444E9">
        <w:rPr>
          <w:lang w:val="en-US"/>
        </w:rPr>
        <w:t>, more specifically distributed consensus</w:t>
      </w:r>
      <w:r w:rsidR="00172BF3">
        <w:rPr>
          <w:lang w:val="en-US"/>
        </w:rPr>
        <w:t xml:space="preserve"> which is </w:t>
      </w:r>
      <w:r w:rsidR="00C11882">
        <w:rPr>
          <w:lang w:val="en-US"/>
        </w:rPr>
        <w:t>used to build distributed e-cash system</w:t>
      </w:r>
    </w:p>
    <w:p w14:paraId="4AE1BB75" w14:textId="3E9902FC" w:rsidR="006F1D7F" w:rsidRDefault="0016680C" w:rsidP="00FA4F44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Peer-to-peer connection</w:t>
      </w:r>
      <w:r w:rsidR="00AA074A">
        <w:rPr>
          <w:lang w:val="en-US"/>
        </w:rPr>
        <w:t xml:space="preserve"> in Bitcoin</w:t>
      </w:r>
      <w:r w:rsidR="00CD6F33">
        <w:rPr>
          <w:lang w:val="en-US"/>
        </w:rPr>
        <w:t xml:space="preserve"> </w:t>
      </w:r>
      <w:r w:rsidR="00AA074A">
        <w:rPr>
          <w:lang w:val="en-US"/>
        </w:rPr>
        <w:t xml:space="preserve">system </w:t>
      </w:r>
      <w:r w:rsidR="006B56F1">
        <w:rPr>
          <w:lang w:val="en-US"/>
        </w:rPr>
        <w:t xml:space="preserve">distributes </w:t>
      </w:r>
      <w:r w:rsidR="00CD6F33">
        <w:rPr>
          <w:lang w:val="en-US"/>
        </w:rPr>
        <w:t>transaction</w:t>
      </w:r>
      <w:r w:rsidR="00561CA7">
        <w:rPr>
          <w:lang w:val="en-US"/>
        </w:rPr>
        <w:t xml:space="preserve"> to</w:t>
      </w:r>
      <w:r w:rsidR="00CD6F33">
        <w:rPr>
          <w:lang w:val="en-US"/>
        </w:rPr>
        <w:t xml:space="preserve"> </w:t>
      </w:r>
      <w:r w:rsidR="0043282E">
        <w:rPr>
          <w:lang w:val="en-US"/>
        </w:rPr>
        <w:t>nodes in the peer-to-peer network</w:t>
      </w:r>
      <w:r w:rsidR="00E427A9">
        <w:rPr>
          <w:lang w:val="en-US"/>
        </w:rPr>
        <w:t xml:space="preserve"> as </w:t>
      </w:r>
      <w:proofErr w:type="spellStart"/>
      <w:r w:rsidR="00E427A9">
        <w:rPr>
          <w:lang w:val="en-US"/>
        </w:rPr>
        <w:t>GoofyCoin</w:t>
      </w:r>
      <w:proofErr w:type="spellEnd"/>
      <w:r w:rsidR="00E427A9">
        <w:rPr>
          <w:lang w:val="en-US"/>
        </w:rPr>
        <w:t xml:space="preserve"> system does</w:t>
      </w:r>
    </w:p>
    <w:p w14:paraId="69B431A9" w14:textId="4A190390" w:rsidR="0043282E" w:rsidRDefault="007B74DD" w:rsidP="00FA4F44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Hash pointers used to point out transactions</w:t>
      </w:r>
    </w:p>
    <w:p w14:paraId="3CAA7DBC" w14:textId="08789012" w:rsidR="006C0CE4" w:rsidRDefault="00867862" w:rsidP="00FA4F44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Block</w:t>
      </w:r>
      <w:r w:rsidR="00BD39EB">
        <w:rPr>
          <w:lang w:val="en-US"/>
        </w:rPr>
        <w:t xml:space="preserve"> chain</w:t>
      </w:r>
      <w:r>
        <w:rPr>
          <w:lang w:val="en-US"/>
        </w:rPr>
        <w:t xml:space="preserve"> used to optimize</w:t>
      </w:r>
      <w:r w:rsidR="00CF3BCB">
        <w:rPr>
          <w:lang w:val="en-US"/>
        </w:rPr>
        <w:t xml:space="preserve"> system efficiency</w:t>
      </w:r>
      <w:r w:rsidR="0057740D">
        <w:rPr>
          <w:lang w:val="en-US"/>
        </w:rPr>
        <w:t xml:space="preserve"> as </w:t>
      </w:r>
      <w:proofErr w:type="spellStart"/>
      <w:r w:rsidR="006104BE">
        <w:rPr>
          <w:lang w:val="en-US"/>
        </w:rPr>
        <w:t>ScroogeCoin</w:t>
      </w:r>
      <w:proofErr w:type="spellEnd"/>
      <w:r w:rsidR="007D5B0A">
        <w:rPr>
          <w:lang w:val="en-US"/>
        </w:rPr>
        <w:t xml:space="preserve"> </w:t>
      </w:r>
      <w:r w:rsidR="00D43337">
        <w:rPr>
          <w:lang w:val="en-US"/>
        </w:rPr>
        <w:t>does</w:t>
      </w:r>
    </w:p>
    <w:p w14:paraId="3BC7FBBB" w14:textId="176DB7DD" w:rsidR="00D43337" w:rsidRDefault="00CA798B" w:rsidP="00FA4F44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Several issues and risk in this system</w:t>
      </w:r>
      <w:r w:rsidR="00177DFC">
        <w:rPr>
          <w:lang w:val="en-US"/>
        </w:rPr>
        <w:t>. For example</w:t>
      </w:r>
      <w:r w:rsidR="009C3C90">
        <w:rPr>
          <w:lang w:val="en-US"/>
        </w:rPr>
        <w:t>.</w:t>
      </w:r>
      <w:r w:rsidR="00177DFC">
        <w:rPr>
          <w:lang w:val="en-US"/>
        </w:rPr>
        <w:t xml:space="preserve"> system crash or it could be malicious</w:t>
      </w:r>
    </w:p>
    <w:p w14:paraId="789CE115" w14:textId="3182A9DB" w:rsidR="00177DFC" w:rsidRPr="00FA4F44" w:rsidRDefault="00BA152E" w:rsidP="00FA4F44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What bitcoin does differently </w:t>
      </w:r>
      <w:r w:rsidR="00FC40A8">
        <w:rPr>
          <w:lang w:val="en-US"/>
        </w:rPr>
        <w:t xml:space="preserve">in other </w:t>
      </w:r>
      <w:r w:rsidR="004E56EB">
        <w:rPr>
          <w:lang w:val="en-US"/>
        </w:rPr>
        <w:t>systems</w:t>
      </w:r>
      <w:r w:rsidR="00FC40A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FC40A8">
        <w:rPr>
          <w:lang w:val="en-US"/>
        </w:rPr>
        <w:t>using incentives</w:t>
      </w:r>
    </w:p>
    <w:p w14:paraId="47DD1CFC" w14:textId="62069201" w:rsidR="00FA4F44" w:rsidRDefault="001355B9" w:rsidP="008931FD">
      <w:pPr>
        <w:pStyle w:val="Body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Consensus without Identity: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Block Chain</w:t>
      </w:r>
    </w:p>
    <w:p w14:paraId="311C1957" w14:textId="4622A6B5" w:rsidR="008D5126" w:rsidRDefault="00A14E63" w:rsidP="008D5126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Bitcoin nodes doesn’t have identities</w:t>
      </w:r>
      <w:r w:rsidR="005D4A8C">
        <w:rPr>
          <w:lang w:val="en-US"/>
        </w:rPr>
        <w:t xml:space="preserve">. </w:t>
      </w:r>
      <w:r w:rsidR="009C4A22">
        <w:rPr>
          <w:lang w:val="en-US"/>
        </w:rPr>
        <w:t>And one of the reasons is malicious identi</w:t>
      </w:r>
      <w:r w:rsidR="00036B30">
        <w:rPr>
          <w:lang w:val="en-US"/>
        </w:rPr>
        <w:t>ties managed by adversaries.</w:t>
      </w:r>
    </w:p>
    <w:p w14:paraId="3D8500C2" w14:textId="586D9407" w:rsidR="00A14E63" w:rsidRDefault="00C06C49" w:rsidP="008D5126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Bitcoin does not offer strong anonymity out of the box</w:t>
      </w:r>
    </w:p>
    <w:p w14:paraId="7ED4B64B" w14:textId="7668B21A" w:rsidR="00C06C49" w:rsidRDefault="00956096" w:rsidP="008D5126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Ad</w:t>
      </w:r>
      <w:r w:rsidR="00CC618F">
        <w:rPr>
          <w:lang w:val="en-US"/>
        </w:rPr>
        <w:t>versaries might try to steel bitcoins using forged signatur</w:t>
      </w:r>
      <w:r w:rsidR="00DE2D6A">
        <w:rPr>
          <w:lang w:val="en-US"/>
        </w:rPr>
        <w:t xml:space="preserve">es </w:t>
      </w:r>
      <w:r w:rsidR="007F7481">
        <w:rPr>
          <w:lang w:val="en-US"/>
        </w:rPr>
        <w:t xml:space="preserve">which is not </w:t>
      </w:r>
      <w:r w:rsidR="0036579B">
        <w:rPr>
          <w:lang w:val="en-US"/>
        </w:rPr>
        <w:t>possible,</w:t>
      </w:r>
      <w:r w:rsidR="007F7481">
        <w:rPr>
          <w:lang w:val="en-US"/>
        </w:rPr>
        <w:t xml:space="preserve"> </w:t>
      </w:r>
      <w:r w:rsidR="00DE2D6A">
        <w:rPr>
          <w:lang w:val="en-US"/>
        </w:rPr>
        <w:t xml:space="preserve">or </w:t>
      </w:r>
      <w:r w:rsidR="00747404">
        <w:rPr>
          <w:lang w:val="en-US"/>
        </w:rPr>
        <w:t>adversary can</w:t>
      </w:r>
      <w:r w:rsidR="007F7481">
        <w:rPr>
          <w:lang w:val="en-US"/>
        </w:rPr>
        <w:t xml:space="preserve"> </w:t>
      </w:r>
      <w:r w:rsidR="003C4F50">
        <w:rPr>
          <w:lang w:val="en-US"/>
        </w:rPr>
        <w:t xml:space="preserve">simply </w:t>
      </w:r>
      <w:r w:rsidR="00DD2CAE">
        <w:rPr>
          <w:lang w:val="en-US"/>
        </w:rPr>
        <w:t xml:space="preserve">not include some specific </w:t>
      </w:r>
      <w:r w:rsidR="00186F0F">
        <w:rPr>
          <w:lang w:val="en-US"/>
        </w:rPr>
        <w:t>transactions</w:t>
      </w:r>
      <w:r w:rsidR="00DD2CAE">
        <w:rPr>
          <w:lang w:val="en-US"/>
        </w:rPr>
        <w:t xml:space="preserve"> </w:t>
      </w:r>
      <w:r w:rsidR="00186F0F">
        <w:rPr>
          <w:lang w:val="en-US"/>
        </w:rPr>
        <w:t xml:space="preserve">into block using </w:t>
      </w:r>
      <w:r w:rsidR="00777484">
        <w:rPr>
          <w:lang w:val="en-US"/>
        </w:rPr>
        <w:t xml:space="preserve">sender’s </w:t>
      </w:r>
      <w:r w:rsidR="00186F0F">
        <w:rPr>
          <w:lang w:val="en-US"/>
        </w:rPr>
        <w:t>address</w:t>
      </w:r>
      <w:r w:rsidR="00777484">
        <w:rPr>
          <w:lang w:val="en-US"/>
        </w:rPr>
        <w:t xml:space="preserve"> </w:t>
      </w:r>
      <w:r w:rsidR="00186F0F">
        <w:rPr>
          <w:lang w:val="en-US"/>
        </w:rPr>
        <w:t>information.</w:t>
      </w:r>
    </w:p>
    <w:p w14:paraId="4CDE7E1C" w14:textId="6BAE71A6" w:rsidR="00C27BF5" w:rsidRDefault="00FA1199" w:rsidP="008D5126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Double spending problem decreases after exponential confirmations</w:t>
      </w:r>
    </w:p>
    <w:p w14:paraId="380BACFB" w14:textId="45390E23" w:rsidR="00FA1199" w:rsidRDefault="00442C37" w:rsidP="008D5126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Double-spending attacks look in </w:t>
      </w:r>
      <w:r w:rsidR="00FE0FE0">
        <w:rPr>
          <w:lang w:val="en-US"/>
        </w:rPr>
        <w:t xml:space="preserve">a system kind of </w:t>
      </w:r>
      <w:r w:rsidR="008C21C9">
        <w:rPr>
          <w:lang w:val="en-US"/>
        </w:rPr>
        <w:t>identical from</w:t>
      </w:r>
      <w:r w:rsidR="00FE0FE0">
        <w:rPr>
          <w:lang w:val="en-US"/>
        </w:rPr>
        <w:t xml:space="preserve"> signature perspectives </w:t>
      </w:r>
      <w:r w:rsidR="00B11F02">
        <w:rPr>
          <w:lang w:val="en-US"/>
        </w:rPr>
        <w:t xml:space="preserve">but consensus after </w:t>
      </w:r>
      <w:r w:rsidR="008C21C9">
        <w:rPr>
          <w:lang w:val="en-US"/>
        </w:rPr>
        <w:t xml:space="preserve">all </w:t>
      </w:r>
      <w:r w:rsidR="00F10A52">
        <w:rPr>
          <w:lang w:val="en-US"/>
        </w:rPr>
        <w:t>decide which transaction end</w:t>
      </w:r>
      <w:r w:rsidR="008C21C9">
        <w:rPr>
          <w:lang w:val="en-US"/>
        </w:rPr>
        <w:t>s</w:t>
      </w:r>
      <w:r w:rsidR="00F10A52">
        <w:rPr>
          <w:lang w:val="en-US"/>
        </w:rPr>
        <w:t xml:space="preserve"> up in consensus.</w:t>
      </w:r>
    </w:p>
    <w:p w14:paraId="0B3B7500" w14:textId="71CD7CCC" w:rsidR="00F10A52" w:rsidRDefault="00DE1714" w:rsidP="00DE1714">
      <w:pPr>
        <w:pStyle w:val="Otsikko2"/>
        <w:rPr>
          <w:lang w:val="en-US"/>
        </w:rPr>
      </w:pPr>
      <w:r>
        <w:rPr>
          <w:lang w:val="en-US"/>
        </w:rPr>
        <w:t>Incentive</w:t>
      </w:r>
      <w:r w:rsidR="00FA6AFA">
        <w:rPr>
          <w:lang w:val="en-US"/>
        </w:rPr>
        <w:t>s</w:t>
      </w:r>
      <w:r>
        <w:rPr>
          <w:lang w:val="en-US"/>
        </w:rPr>
        <w:t xml:space="preserve"> and Proof of Work</w:t>
      </w:r>
    </w:p>
    <w:p w14:paraId="19366948" w14:textId="6701B0A1" w:rsidR="00DE1714" w:rsidRDefault="004E6373" w:rsidP="00DE1714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Incentive engineering </w:t>
      </w:r>
      <w:r w:rsidR="00851996">
        <w:rPr>
          <w:lang w:val="en-US"/>
        </w:rPr>
        <w:t>in bitcoin</w:t>
      </w:r>
    </w:p>
    <w:p w14:paraId="46E2029B" w14:textId="1108CD09" w:rsidR="00313769" w:rsidRDefault="00313769" w:rsidP="00DE1714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Two</w:t>
      </w:r>
      <w:r w:rsidR="00DF2E10">
        <w:rPr>
          <w:lang w:val="en-US"/>
        </w:rPr>
        <w:t xml:space="preserve"> separated </w:t>
      </w:r>
      <w:r w:rsidR="002976A7">
        <w:rPr>
          <w:lang w:val="en-US"/>
        </w:rPr>
        <w:t xml:space="preserve">incentive </w:t>
      </w:r>
      <w:r w:rsidR="00DF2E10">
        <w:rPr>
          <w:lang w:val="en-US"/>
        </w:rPr>
        <w:t xml:space="preserve">mechanism: </w:t>
      </w:r>
      <w:r w:rsidR="00940565">
        <w:rPr>
          <w:lang w:val="en-US"/>
        </w:rPr>
        <w:t xml:space="preserve">block reward and </w:t>
      </w:r>
      <w:r w:rsidR="002425C9">
        <w:rPr>
          <w:lang w:val="en-US"/>
        </w:rPr>
        <w:t>transaction fee.</w:t>
      </w:r>
    </w:p>
    <w:p w14:paraId="37418EB7" w14:textId="6C6C68C8" w:rsidR="00DC559F" w:rsidRDefault="002425C9" w:rsidP="00DE1714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Block reward is </w:t>
      </w:r>
      <w:r w:rsidR="00E83E9E">
        <w:rPr>
          <w:lang w:val="en-US"/>
        </w:rPr>
        <w:t xml:space="preserve">special </w:t>
      </w:r>
      <w:r w:rsidR="00C10C41">
        <w:rPr>
          <w:lang w:val="en-US"/>
        </w:rPr>
        <w:t>transaction</w:t>
      </w:r>
      <w:r w:rsidR="00DC559F">
        <w:rPr>
          <w:lang w:val="en-US"/>
        </w:rPr>
        <w:t xml:space="preserve"> created by coin creation process</w:t>
      </w:r>
      <w:r w:rsidR="00306F0F">
        <w:rPr>
          <w:lang w:val="en-US"/>
        </w:rPr>
        <w:t xml:space="preserve">. Kind of payment exchange </w:t>
      </w:r>
      <w:r w:rsidR="00B03BE3">
        <w:rPr>
          <w:lang w:val="en-US"/>
        </w:rPr>
        <w:t xml:space="preserve">in </w:t>
      </w:r>
      <w:r w:rsidR="000A5576">
        <w:rPr>
          <w:lang w:val="en-US"/>
        </w:rPr>
        <w:t>consensus</w:t>
      </w:r>
      <w:r w:rsidR="00B03BE3">
        <w:rPr>
          <w:lang w:val="en-US"/>
        </w:rPr>
        <w:t>.</w:t>
      </w:r>
    </w:p>
    <w:p w14:paraId="19AE9F39" w14:textId="4490CCAE" w:rsidR="002425C9" w:rsidRDefault="00895897" w:rsidP="00DE1714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Transaction is only valid if it gets into block chain</w:t>
      </w:r>
    </w:p>
    <w:p w14:paraId="542268ED" w14:textId="02C0831A" w:rsidR="00895897" w:rsidRDefault="0010692F" w:rsidP="00DE1714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Transaction fee is </w:t>
      </w:r>
      <w:r w:rsidR="0012510C">
        <w:rPr>
          <w:lang w:val="en-US"/>
        </w:rPr>
        <w:t>kind of</w:t>
      </w:r>
      <w:r w:rsidR="00AA0F9B">
        <w:rPr>
          <w:lang w:val="en-US"/>
        </w:rPr>
        <w:t xml:space="preserve"> fee to block creator to get the fee after </w:t>
      </w:r>
      <w:r w:rsidR="00A405D2">
        <w:rPr>
          <w:lang w:val="en-US"/>
        </w:rPr>
        <w:t>putting the transaction into a block chain</w:t>
      </w:r>
    </w:p>
    <w:p w14:paraId="2A6A7580" w14:textId="432EF735" w:rsidR="00197D33" w:rsidRDefault="002B11E6" w:rsidP="00D23951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Proof</w:t>
      </w:r>
      <w:r w:rsidR="00EF32F6">
        <w:rPr>
          <w:lang w:val="en-US"/>
        </w:rPr>
        <w:t xml:space="preserve">-of-work: one way to do </w:t>
      </w:r>
      <w:r w:rsidR="00197D33">
        <w:rPr>
          <w:lang w:val="en-US"/>
        </w:rPr>
        <w:t xml:space="preserve">the </w:t>
      </w:r>
      <w:r w:rsidR="00B40281">
        <w:rPr>
          <w:lang w:val="en-US"/>
        </w:rPr>
        <w:t xml:space="preserve">POW </w:t>
      </w:r>
      <w:r w:rsidR="00EF32F6">
        <w:rPr>
          <w:lang w:val="en-US"/>
        </w:rPr>
        <w:t xml:space="preserve">is pick nodes in proportion on </w:t>
      </w:r>
      <w:r w:rsidR="00197D33">
        <w:rPr>
          <w:lang w:val="en-US"/>
        </w:rPr>
        <w:t>the computing power</w:t>
      </w:r>
      <w:r w:rsidR="00B372A2">
        <w:rPr>
          <w:lang w:val="en-US"/>
        </w:rPr>
        <w:t xml:space="preserve"> or alternatively picking </w:t>
      </w:r>
      <w:r w:rsidR="000206F7">
        <w:rPr>
          <w:lang w:val="en-US"/>
        </w:rPr>
        <w:t xml:space="preserve">nodes </w:t>
      </w:r>
      <w:r w:rsidR="00D23951">
        <w:rPr>
          <w:lang w:val="en-US"/>
        </w:rPr>
        <w:t>by an ownership</w:t>
      </w:r>
      <w:r w:rsidR="00B50AF8">
        <w:rPr>
          <w:lang w:val="en-US"/>
        </w:rPr>
        <w:t xml:space="preserve"> of currency.</w:t>
      </w:r>
    </w:p>
    <w:p w14:paraId="7453D573" w14:textId="0A65B3A8" w:rsidR="00D23951" w:rsidRDefault="001C5FE6" w:rsidP="00D23951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>Bitcoin uses hash pu</w:t>
      </w:r>
      <w:r w:rsidR="00FC177E">
        <w:rPr>
          <w:lang w:val="en-US"/>
        </w:rPr>
        <w:t>zzles for proof-of-work concept</w:t>
      </w:r>
    </w:p>
    <w:p w14:paraId="7AA9F105" w14:textId="43CFF9CE" w:rsidR="00FC177E" w:rsidRDefault="00C71FE2" w:rsidP="00D23951">
      <w:pPr>
        <w:pStyle w:val="Body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Miners computing power affects </w:t>
      </w:r>
      <w:r w:rsidR="00732038">
        <w:rPr>
          <w:lang w:val="en-US"/>
        </w:rPr>
        <w:t xml:space="preserve">the </w:t>
      </w:r>
      <w:r w:rsidR="00891CC4">
        <w:rPr>
          <w:lang w:val="en-US"/>
        </w:rPr>
        <w:t>number</w:t>
      </w:r>
      <w:r>
        <w:rPr>
          <w:lang w:val="en-US"/>
        </w:rPr>
        <w:t xml:space="preserve"> </w:t>
      </w:r>
      <w:r w:rsidR="00891CC4">
        <w:rPr>
          <w:lang w:val="en-US"/>
        </w:rPr>
        <w:t>of winning blocks and mining as well</w:t>
      </w:r>
    </w:p>
    <w:p w14:paraId="6AF2EEAA" w14:textId="22942DE1" w:rsidR="00891CC4" w:rsidRDefault="0008592C" w:rsidP="0008592C">
      <w:pPr>
        <w:pStyle w:val="Otsikko2"/>
        <w:rPr>
          <w:lang w:val="en-US"/>
        </w:rPr>
      </w:pPr>
      <w:r>
        <w:rPr>
          <w:lang w:val="en-US"/>
        </w:rPr>
        <w:t>Putting It All Together</w:t>
      </w:r>
    </w:p>
    <w:p w14:paraId="29B0DCB8" w14:textId="4DCFDD9E" w:rsidR="0008592C" w:rsidRDefault="00DB4812" w:rsidP="0008592C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Electricity cost i</w:t>
      </w:r>
      <w:r w:rsidR="005B0463">
        <w:rPr>
          <w:lang w:val="en-US"/>
        </w:rPr>
        <w:t xml:space="preserve">n mining is eventually </w:t>
      </w:r>
      <w:r w:rsidR="00F707AA">
        <w:rPr>
          <w:lang w:val="en-US"/>
        </w:rPr>
        <w:t>higher than front costs of the hardware</w:t>
      </w:r>
      <w:r w:rsidR="00576160">
        <w:rPr>
          <w:lang w:val="en-US"/>
        </w:rPr>
        <w:t>, partia</w:t>
      </w:r>
      <w:r w:rsidR="00B51F72">
        <w:rPr>
          <w:lang w:val="en-US"/>
        </w:rPr>
        <w:t xml:space="preserve">lly because of its </w:t>
      </w:r>
      <w:r w:rsidR="00732C10">
        <w:rPr>
          <w:lang w:val="en-US"/>
        </w:rPr>
        <w:t>incurrent over time.</w:t>
      </w:r>
    </w:p>
    <w:p w14:paraId="63209562" w14:textId="77A9581A" w:rsidR="00F707AA" w:rsidRDefault="008A1CE2" w:rsidP="0008592C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Pseudonymous key pair can be created by any who </w:t>
      </w:r>
      <w:r w:rsidR="00825460">
        <w:rPr>
          <w:lang w:val="en-US"/>
        </w:rPr>
        <w:t>at any moment and any number of them</w:t>
      </w:r>
    </w:p>
    <w:p w14:paraId="36A5DCC0" w14:textId="1A854323" w:rsidR="00825460" w:rsidRDefault="007B2250" w:rsidP="0008592C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Bitcoin t</w:t>
      </w:r>
      <w:r w:rsidR="00EE6AED">
        <w:rPr>
          <w:lang w:val="en-US"/>
        </w:rPr>
        <w:t xml:space="preserve">ransactions are </w:t>
      </w:r>
      <w:r>
        <w:rPr>
          <w:lang w:val="en-US"/>
        </w:rPr>
        <w:t>messages to peer-to-peer networ</w:t>
      </w:r>
      <w:r w:rsidR="008E17DE">
        <w:rPr>
          <w:lang w:val="en-US"/>
        </w:rPr>
        <w:t>k</w:t>
      </w:r>
    </w:p>
    <w:p w14:paraId="056D57F5" w14:textId="6BAEF9D5" w:rsidR="008E17DE" w:rsidRDefault="008E17DE" w:rsidP="0008592C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coin is a set of transactions</w:t>
      </w:r>
      <w:r w:rsidR="001B100C">
        <w:rPr>
          <w:lang w:val="en-US"/>
        </w:rPr>
        <w:t xml:space="preserve"> to call anything </w:t>
      </w:r>
      <w:r w:rsidR="0047396C">
        <w:rPr>
          <w:lang w:val="en-US"/>
        </w:rPr>
        <w:t>in Bitcoin to an actual coin</w:t>
      </w:r>
    </w:p>
    <w:p w14:paraId="13B42802" w14:textId="3F2F63A9" w:rsidR="008E17DE" w:rsidRDefault="007776E8" w:rsidP="0008592C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Miners </w:t>
      </w:r>
      <w:r w:rsidR="00564AA7">
        <w:rPr>
          <w:lang w:val="en-US"/>
        </w:rPr>
        <w:t>competing</w:t>
      </w:r>
      <w:r>
        <w:rPr>
          <w:lang w:val="en-US"/>
        </w:rPr>
        <w:t xml:space="preserve"> block</w:t>
      </w:r>
      <w:r w:rsidR="00A9436F">
        <w:rPr>
          <w:lang w:val="en-US"/>
        </w:rPr>
        <w:t xml:space="preserve"> </w:t>
      </w:r>
      <w:r w:rsidR="00564AA7">
        <w:rPr>
          <w:lang w:val="en-US"/>
        </w:rPr>
        <w:t>creations</w:t>
      </w:r>
      <w:r>
        <w:rPr>
          <w:lang w:val="en-US"/>
        </w:rPr>
        <w:t xml:space="preserve"> to earn </w:t>
      </w:r>
      <w:r w:rsidR="00564AA7">
        <w:rPr>
          <w:lang w:val="en-US"/>
        </w:rPr>
        <w:t>by that way</w:t>
      </w:r>
    </w:p>
    <w:p w14:paraId="5AC44154" w14:textId="0F27D9F2" w:rsidR="006571C4" w:rsidRDefault="00262CFE" w:rsidP="006571C4">
      <w:pPr>
        <w:pStyle w:val="Body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At the end of </w:t>
      </w:r>
      <w:r w:rsidR="00A53F1C">
        <w:rPr>
          <w:lang w:val="en-US"/>
        </w:rPr>
        <w:t>bitcoin transactions, to make transaction without fearing in</w:t>
      </w:r>
      <w:r w:rsidR="00262133">
        <w:rPr>
          <w:lang w:val="en-US"/>
        </w:rPr>
        <w:t xml:space="preserve">trusion or pledge is safe and </w:t>
      </w:r>
      <w:r w:rsidR="003A0F3F">
        <w:rPr>
          <w:lang w:val="en-US"/>
        </w:rPr>
        <w:t>the possibility of</w:t>
      </w:r>
      <w:r w:rsidR="00262133">
        <w:rPr>
          <w:lang w:val="en-US"/>
        </w:rPr>
        <w:t xml:space="preserve"> money </w:t>
      </w:r>
      <w:r w:rsidR="003A0F3F">
        <w:rPr>
          <w:lang w:val="en-US"/>
        </w:rPr>
        <w:t xml:space="preserve">lost is </w:t>
      </w:r>
      <w:r w:rsidR="00A77C71">
        <w:rPr>
          <w:lang w:val="en-US"/>
        </w:rPr>
        <w:t>very low.</w:t>
      </w:r>
    </w:p>
    <w:p w14:paraId="06E0D935" w14:textId="48AB3071" w:rsidR="006571C4" w:rsidRDefault="006571C4" w:rsidP="006571C4">
      <w:pPr>
        <w:pStyle w:val="Otsikko2"/>
        <w:numPr>
          <w:ilvl w:val="0"/>
          <w:numId w:val="8"/>
        </w:numPr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lastRenderedPageBreak/>
        <w:t xml:space="preserve">Detective </w:t>
      </w:r>
      <w:proofErr w:type="spellStart"/>
      <w:r>
        <w:rPr>
          <w:rFonts w:ascii="Source Sans Pro" w:hAnsi="Source Sans Pro"/>
          <w:color w:val="1F1F1F"/>
        </w:rPr>
        <w:t>Coin</w:t>
      </w:r>
      <w:r w:rsidR="00504D1C">
        <w:rPr>
          <w:rFonts w:ascii="Source Sans Pro" w:hAnsi="Source Sans Pro"/>
          <w:color w:val="1F1F1F"/>
        </w:rPr>
        <w:t>bit</w:t>
      </w:r>
      <w:proofErr w:type="spellEnd"/>
      <w:r w:rsidR="00504D1C">
        <w:rPr>
          <w:rFonts w:ascii="Source Sans Pro" w:hAnsi="Source Sans Pro"/>
          <w:color w:val="1F1F1F"/>
        </w:rPr>
        <w:t xml:space="preserve">. Find and analyse a </w:t>
      </w:r>
      <w:proofErr w:type="spellStart"/>
      <w:r w:rsidR="00504D1C">
        <w:rPr>
          <w:rFonts w:ascii="Source Sans Pro" w:hAnsi="Source Sans Pro"/>
          <w:color w:val="1F1F1F"/>
        </w:rPr>
        <w:t>BitCoin</w:t>
      </w:r>
      <w:proofErr w:type="spellEnd"/>
      <w:r w:rsidR="00504D1C">
        <w:rPr>
          <w:rFonts w:ascii="Source Sans Pro" w:hAnsi="Source Sans Pro"/>
          <w:color w:val="1F1F1F"/>
        </w:rPr>
        <w:t xml:space="preserve"> transaction. Voluntary bonus: what else have the related parties done?</w:t>
      </w:r>
      <w:r w:rsidR="00896DAF">
        <w:rPr>
          <w:rFonts w:ascii="Source Sans Pro" w:hAnsi="Source Sans Pro"/>
          <w:color w:val="1F1F1F"/>
        </w:rPr>
        <w:t xml:space="preserve"> </w:t>
      </w:r>
    </w:p>
    <w:p w14:paraId="49521F99" w14:textId="611B9DE6" w:rsidR="00B51A0D" w:rsidRDefault="002135A3" w:rsidP="00B51A0D">
      <w:pPr>
        <w:pStyle w:val="Body"/>
        <w:numPr>
          <w:ilvl w:val="2"/>
          <w:numId w:val="9"/>
        </w:numPr>
      </w:pPr>
      <w:r>
        <w:t xml:space="preserve">Online merchant decides to accept </w:t>
      </w:r>
      <w:r w:rsidR="00D84E87">
        <w:t xml:space="preserve">bitcoin </w:t>
      </w:r>
      <w:r>
        <w:t>payments</w:t>
      </w:r>
    </w:p>
    <w:p w14:paraId="7B8575AA" w14:textId="7DC6C72E" w:rsidR="00D84E87" w:rsidRDefault="00D84E87" w:rsidP="00B51A0D">
      <w:pPr>
        <w:pStyle w:val="Body"/>
        <w:numPr>
          <w:ilvl w:val="2"/>
          <w:numId w:val="9"/>
        </w:numPr>
      </w:pPr>
      <w:r>
        <w:t>A b</w:t>
      </w:r>
      <w:r w:rsidR="00DC6351">
        <w:t xml:space="preserve">uyer </w:t>
      </w:r>
      <w:r w:rsidR="006C4B16">
        <w:t xml:space="preserve">has bitcoins to make a purchase </w:t>
      </w:r>
    </w:p>
    <w:p w14:paraId="4DD42712" w14:textId="6BF2143A" w:rsidR="00A763B2" w:rsidRDefault="00076945" w:rsidP="00B51A0D">
      <w:pPr>
        <w:pStyle w:val="Body"/>
        <w:numPr>
          <w:ilvl w:val="2"/>
          <w:numId w:val="9"/>
        </w:numPr>
      </w:pPr>
      <w:r>
        <w:t xml:space="preserve">The merchant and the buyer </w:t>
      </w:r>
      <w:r w:rsidR="00AD06EB">
        <w:t>have bitcoin wallets</w:t>
      </w:r>
      <w:r w:rsidR="00762929">
        <w:t xml:space="preserve"> which a</w:t>
      </w:r>
      <w:r w:rsidR="00E63BC8">
        <w:t>ccess to multiple addresses</w:t>
      </w:r>
    </w:p>
    <w:p w14:paraId="40FEF20D" w14:textId="2B58C58B" w:rsidR="00844F1A" w:rsidRDefault="00844F1A" w:rsidP="00844F1A">
      <w:pPr>
        <w:pStyle w:val="Body"/>
        <w:numPr>
          <w:ilvl w:val="3"/>
          <w:numId w:val="9"/>
        </w:numPr>
      </w:pPr>
      <w:r>
        <w:t xml:space="preserve">Addresses are like </w:t>
      </w:r>
      <w:r w:rsidR="002C2101">
        <w:t xml:space="preserve">bank </w:t>
      </w:r>
      <w:r w:rsidR="008B6EEB">
        <w:t>accounts but</w:t>
      </w:r>
      <w:r w:rsidR="002C2101">
        <w:t xml:space="preserve"> work little bit differently. </w:t>
      </w:r>
      <w:r w:rsidR="003D1756">
        <w:t xml:space="preserve">Bitcoin users can create as many </w:t>
      </w:r>
      <w:r w:rsidR="008B6EEB">
        <w:t>addresses as possible</w:t>
      </w:r>
    </w:p>
    <w:p w14:paraId="4BC50162" w14:textId="2B2E532F" w:rsidR="00AD06EB" w:rsidRDefault="00003F94" w:rsidP="00B51A0D">
      <w:pPr>
        <w:pStyle w:val="Body"/>
        <w:numPr>
          <w:ilvl w:val="2"/>
          <w:numId w:val="9"/>
        </w:numPr>
      </w:pPr>
      <w:r>
        <w:t>The merchant creates a new Bitcoin address for the buy</w:t>
      </w:r>
      <w:r w:rsidR="00705949">
        <w:t>er to send a payment</w:t>
      </w:r>
    </w:p>
    <w:p w14:paraId="2B39FE21" w14:textId="46397541" w:rsidR="00705949" w:rsidRDefault="00705949" w:rsidP="00705949">
      <w:pPr>
        <w:pStyle w:val="Body"/>
        <w:numPr>
          <w:ilvl w:val="3"/>
          <w:numId w:val="9"/>
        </w:numPr>
      </w:pPr>
      <w:r>
        <w:t xml:space="preserve">In practise, the merchant creates </w:t>
      </w:r>
      <w:r w:rsidR="00BE5397">
        <w:t xml:space="preserve">cryptographic key pair, composing a private key and </w:t>
      </w:r>
      <w:r w:rsidR="008B6EEB">
        <w:t xml:space="preserve">a </w:t>
      </w:r>
      <w:r w:rsidR="00BE1B13">
        <w:t xml:space="preserve">unique </w:t>
      </w:r>
      <w:r w:rsidR="008B6EEB">
        <w:t>public key</w:t>
      </w:r>
      <w:r w:rsidR="006E3B83">
        <w:t>. Anyone who has a v</w:t>
      </w:r>
      <w:r w:rsidR="00403E1D">
        <w:t>a</w:t>
      </w:r>
      <w:r w:rsidR="006E3B83">
        <w:t xml:space="preserve">lid private key can verify </w:t>
      </w:r>
      <w:r w:rsidR="00403E1D">
        <w:t>the payment</w:t>
      </w:r>
    </w:p>
    <w:p w14:paraId="3D0B9BC9" w14:textId="5D4ACEE6" w:rsidR="00705949" w:rsidRDefault="007A1B62" w:rsidP="00B51A0D">
      <w:pPr>
        <w:pStyle w:val="Body"/>
        <w:numPr>
          <w:ilvl w:val="2"/>
          <w:numId w:val="9"/>
        </w:numPr>
      </w:pPr>
      <w:r>
        <w:t xml:space="preserve">The buyer </w:t>
      </w:r>
      <w:r w:rsidR="00FB13AF">
        <w:t xml:space="preserve">submit payment to telling her client </w:t>
      </w:r>
      <w:r w:rsidR="00D61287">
        <w:t xml:space="preserve">to transfer bitcoins </w:t>
      </w:r>
      <w:r w:rsidR="00850223">
        <w:t>to merchant</w:t>
      </w:r>
    </w:p>
    <w:p w14:paraId="19F04285" w14:textId="4EE09888" w:rsidR="00850223" w:rsidRDefault="003628BC" w:rsidP="00B51A0D">
      <w:pPr>
        <w:pStyle w:val="Body"/>
        <w:numPr>
          <w:ilvl w:val="2"/>
          <w:numId w:val="9"/>
        </w:numPr>
      </w:pPr>
      <w:r>
        <w:t xml:space="preserve">The buyer </w:t>
      </w:r>
      <w:r w:rsidR="00B67F30">
        <w:t>hold</w:t>
      </w:r>
      <w:r w:rsidR="00E139AD">
        <w:t>s</w:t>
      </w:r>
      <w:r w:rsidR="00B67F30">
        <w:t xml:space="preserve"> private key</w:t>
      </w:r>
      <w:r w:rsidR="00E139AD">
        <w:t>s</w:t>
      </w:r>
      <w:r w:rsidR="00B67F30">
        <w:t xml:space="preserve"> for all addresses owned</w:t>
      </w:r>
    </w:p>
    <w:p w14:paraId="19486A7B" w14:textId="500D180E" w:rsidR="00E139AD" w:rsidRDefault="00445D1E" w:rsidP="00B51A0D">
      <w:pPr>
        <w:pStyle w:val="Body"/>
        <w:numPr>
          <w:ilvl w:val="2"/>
          <w:numId w:val="9"/>
        </w:numPr>
      </w:pPr>
      <w:r>
        <w:t xml:space="preserve">The bitcoin client </w:t>
      </w:r>
      <w:r w:rsidR="001F1758">
        <w:t xml:space="preserve">signs the transaction request with private key </w:t>
      </w:r>
      <w:r w:rsidR="00BD0B1F">
        <w:t>of the address transferred bitcoins from</w:t>
      </w:r>
    </w:p>
    <w:p w14:paraId="2160AA07" w14:textId="2D79688F" w:rsidR="00BD0B1F" w:rsidRDefault="00434B9E" w:rsidP="00434B9E">
      <w:pPr>
        <w:pStyle w:val="Body"/>
        <w:numPr>
          <w:ilvl w:val="3"/>
          <w:numId w:val="9"/>
        </w:numPr>
      </w:pPr>
      <w:r>
        <w:t xml:space="preserve">Anyone on the network </w:t>
      </w:r>
      <w:r w:rsidR="002440A4">
        <w:t xml:space="preserve">can use the public key to verify </w:t>
      </w:r>
      <w:r w:rsidR="00132111">
        <w:t xml:space="preserve">that the transaction request </w:t>
      </w:r>
      <w:r w:rsidR="002D7F48">
        <w:t>comes from</w:t>
      </w:r>
      <w:r w:rsidR="00B333AB">
        <w:t xml:space="preserve"> legitimate owner of the transaction</w:t>
      </w:r>
    </w:p>
    <w:p w14:paraId="25ACFC3C" w14:textId="1508A2E8" w:rsidR="00B95FCE" w:rsidRDefault="00B95FCE" w:rsidP="00B95FCE">
      <w:pPr>
        <w:pStyle w:val="Body"/>
        <w:numPr>
          <w:ilvl w:val="4"/>
          <w:numId w:val="9"/>
        </w:numPr>
      </w:pPr>
      <w:r>
        <w:t>The public key</w:t>
      </w:r>
      <w:r w:rsidR="00D40149">
        <w:t xml:space="preserve"> is used to receive bitcoins</w:t>
      </w:r>
    </w:p>
    <w:p w14:paraId="075E5522" w14:textId="63BAF4FB" w:rsidR="00D40149" w:rsidRDefault="00D40149" w:rsidP="00B95FCE">
      <w:pPr>
        <w:pStyle w:val="Body"/>
        <w:numPr>
          <w:ilvl w:val="4"/>
          <w:numId w:val="9"/>
        </w:numPr>
      </w:pPr>
      <w:r>
        <w:t xml:space="preserve">The private key is used </w:t>
      </w:r>
      <w:r w:rsidR="00CC2764">
        <w:t>to sign transactions to those bitcoins</w:t>
      </w:r>
    </w:p>
    <w:p w14:paraId="6C840288" w14:textId="453535B9" w:rsidR="002D7F48" w:rsidRDefault="008F2466" w:rsidP="002D7F48">
      <w:pPr>
        <w:pStyle w:val="Body"/>
        <w:numPr>
          <w:ilvl w:val="2"/>
          <w:numId w:val="9"/>
        </w:numPr>
      </w:pPr>
      <w:r>
        <w:t xml:space="preserve">Bitcoin miners </w:t>
      </w:r>
      <w:r w:rsidR="00713176">
        <w:t>bundle the transaction into new transaction blocks</w:t>
      </w:r>
    </w:p>
    <w:p w14:paraId="255AD074" w14:textId="40496807" w:rsidR="00713176" w:rsidRDefault="00BF1953" w:rsidP="002D7F48">
      <w:pPr>
        <w:pStyle w:val="Body"/>
        <w:numPr>
          <w:ilvl w:val="2"/>
          <w:numId w:val="9"/>
        </w:numPr>
      </w:pPr>
      <w:r>
        <w:t xml:space="preserve">Hashes </w:t>
      </w:r>
      <w:r w:rsidR="00DB5DFE">
        <w:t>are cryptographic functions used transform a collection of da</w:t>
      </w:r>
      <w:r w:rsidR="000F7D09">
        <w:t xml:space="preserve">ta </w:t>
      </w:r>
      <w:r w:rsidR="008B671F">
        <w:t xml:space="preserve">to fixed length </w:t>
      </w:r>
      <w:r w:rsidR="00F473B7">
        <w:t>a hash value</w:t>
      </w:r>
    </w:p>
    <w:p w14:paraId="5B28A71D" w14:textId="43E13C2F" w:rsidR="00F473B7" w:rsidRDefault="00F473B7" w:rsidP="002D7F48">
      <w:pPr>
        <w:pStyle w:val="Body"/>
        <w:numPr>
          <w:ilvl w:val="2"/>
          <w:numId w:val="9"/>
        </w:numPr>
      </w:pPr>
      <w:r>
        <w:t>Nonces are used to create hash values</w:t>
      </w:r>
    </w:p>
    <w:p w14:paraId="48D7C2F1" w14:textId="3121B58D" w:rsidR="0074604A" w:rsidRDefault="003B60A8" w:rsidP="002D7F48">
      <w:pPr>
        <w:pStyle w:val="Body"/>
        <w:numPr>
          <w:ilvl w:val="2"/>
          <w:numId w:val="9"/>
        </w:numPr>
      </w:pPr>
      <w:r>
        <w:lastRenderedPageBreak/>
        <w:t xml:space="preserve">The mining computers calculates </w:t>
      </w:r>
      <w:r w:rsidR="00D26789">
        <w:t xml:space="preserve">new hash values </w:t>
      </w:r>
      <w:r w:rsidR="004E29B0">
        <w:t>based on</w:t>
      </w:r>
      <w:r w:rsidR="003B5DB6">
        <w:t xml:space="preserve"> combination of</w:t>
      </w:r>
      <w:r w:rsidR="004E29B0">
        <w:t xml:space="preserve"> previous hash value</w:t>
      </w:r>
      <w:r w:rsidR="0074604A">
        <w:t>, new transaction block and a nonce.</w:t>
      </w:r>
    </w:p>
    <w:p w14:paraId="22281822" w14:textId="0AB28C96" w:rsidR="00F473B7" w:rsidRDefault="00D26789" w:rsidP="002D7F48">
      <w:pPr>
        <w:pStyle w:val="Body"/>
        <w:numPr>
          <w:ilvl w:val="2"/>
          <w:numId w:val="9"/>
        </w:numPr>
      </w:pPr>
      <w:r>
        <w:t xml:space="preserve"> </w:t>
      </w:r>
      <w:r w:rsidR="0089582B">
        <w:t>The block include</w:t>
      </w:r>
      <w:r w:rsidR="00610C63">
        <w:t>s</w:t>
      </w:r>
      <w:r w:rsidR="0089582B">
        <w:t xml:space="preserve"> </w:t>
      </w:r>
      <w:r w:rsidR="00610C63">
        <w:t>a “</w:t>
      </w:r>
      <w:proofErr w:type="spellStart"/>
      <w:r w:rsidR="004D273D">
        <w:t>coinbase</w:t>
      </w:r>
      <w:proofErr w:type="spellEnd"/>
      <w:r w:rsidR="00610C63">
        <w:t>”</w:t>
      </w:r>
      <w:r w:rsidR="004D273D">
        <w:t xml:space="preserve"> transaction that pays certain </w:t>
      </w:r>
      <w:r w:rsidR="00610C63">
        <w:t>number</w:t>
      </w:r>
      <w:r w:rsidR="004D273D">
        <w:t xml:space="preserve"> of bitcoins to </w:t>
      </w:r>
      <w:r w:rsidR="00610C63">
        <w:t>the miner</w:t>
      </w:r>
    </w:p>
    <w:p w14:paraId="7EC80685" w14:textId="6783C491" w:rsidR="00610C63" w:rsidRDefault="00A90B09" w:rsidP="002D7F48">
      <w:pPr>
        <w:pStyle w:val="Body"/>
        <w:numPr>
          <w:ilvl w:val="2"/>
          <w:numId w:val="9"/>
        </w:numPr>
      </w:pPr>
      <w:r>
        <w:t xml:space="preserve">The </w:t>
      </w:r>
      <w:r w:rsidR="00567F64">
        <w:t>miner</w:t>
      </w:r>
      <w:r>
        <w:t xml:space="preserve"> is also awarded </w:t>
      </w:r>
      <w:r w:rsidR="00567F64">
        <w:t>with fees</w:t>
      </w:r>
      <w:r w:rsidR="00D32120">
        <w:t>,</w:t>
      </w:r>
      <w:r w:rsidR="00567F64">
        <w:t xml:space="preserve"> paid by transac</w:t>
      </w:r>
      <w:r w:rsidR="001D752C">
        <w:t xml:space="preserve">tion sending users. </w:t>
      </w:r>
    </w:p>
    <w:p w14:paraId="43DBBE10" w14:textId="3D269E26" w:rsidR="00DC19AE" w:rsidRPr="00B51A0D" w:rsidRDefault="003B2CC1" w:rsidP="00D61310">
      <w:pPr>
        <w:pStyle w:val="Body"/>
        <w:numPr>
          <w:ilvl w:val="3"/>
          <w:numId w:val="9"/>
        </w:numPr>
      </w:pPr>
      <w:r>
        <w:t xml:space="preserve">The fee is incentive for the miner </w:t>
      </w:r>
      <w:r w:rsidR="00DC19AE">
        <w:t>to include the transaction in their block</w:t>
      </w:r>
      <w:r w:rsidR="00117175">
        <w:t xml:space="preserve"> (Crypto.com 2022) </w:t>
      </w:r>
    </w:p>
    <w:p w14:paraId="30C4814A" w14:textId="0DFF1E73" w:rsidR="005B56AB" w:rsidRDefault="00122C8F" w:rsidP="00122C8F">
      <w:pPr>
        <w:pStyle w:val="Otsikko2"/>
        <w:numPr>
          <w:ilvl w:val="0"/>
          <w:numId w:val="8"/>
        </w:numPr>
      </w:pPr>
      <w:r>
        <w:t>Dashboard of Doom. Look at and comment</w:t>
      </w:r>
      <w:r w:rsidR="00680992">
        <w:t xml:space="preserve"> Miko </w:t>
      </w:r>
      <w:proofErr w:type="spellStart"/>
      <w:r w:rsidR="00680992">
        <w:t>Hirvelä’s</w:t>
      </w:r>
      <w:proofErr w:type="spellEnd"/>
      <w:r w:rsidR="00680992">
        <w:t xml:space="preserve"> crypto mining dashboard. Explain the current state </w:t>
      </w:r>
      <w:r w:rsidR="0086587D">
        <w:t xml:space="preserve">of </w:t>
      </w:r>
      <w:r w:rsidR="006464B4">
        <w:t>cryptocurrency</w:t>
      </w:r>
      <w:r w:rsidR="0086587D">
        <w:t xml:space="preserve"> </w:t>
      </w:r>
      <w:r w:rsidR="006464B4">
        <w:t>mining</w:t>
      </w:r>
      <w:r w:rsidR="0086587D">
        <w:t xml:space="preserve">. </w:t>
      </w:r>
      <w:r w:rsidR="006464B4">
        <w:t>Relate</w:t>
      </w:r>
      <w:r w:rsidR="0086587D">
        <w:t xml:space="preserve"> your explanation to Miko’s presentation and dashboard. What possible scenarios </w:t>
      </w:r>
      <w:r w:rsidR="006464B4">
        <w:t>do you see for cryptocurrencies in the future?</w:t>
      </w:r>
    </w:p>
    <w:p w14:paraId="0F3FE298" w14:textId="404B043D" w:rsidR="00530D44" w:rsidRDefault="0016022A" w:rsidP="005F6EC0">
      <w:pPr>
        <w:pStyle w:val="Body"/>
        <w:numPr>
          <w:ilvl w:val="0"/>
          <w:numId w:val="10"/>
        </w:numPr>
      </w:pPr>
      <w:r>
        <w:t xml:space="preserve">Current state </w:t>
      </w:r>
      <w:r w:rsidR="008F2A06">
        <w:t>of cryptocurrency mining</w:t>
      </w:r>
      <w:r w:rsidR="00FE7231">
        <w:t xml:space="preserve"> (</w:t>
      </w:r>
      <w:proofErr w:type="spellStart"/>
      <w:r w:rsidR="00FE7231">
        <w:t>Hirvelä</w:t>
      </w:r>
      <w:proofErr w:type="spellEnd"/>
      <w:r w:rsidR="00FE7231">
        <w:t xml:space="preserve"> 2022)</w:t>
      </w:r>
    </w:p>
    <w:p w14:paraId="561EB0F3" w14:textId="52F8852C" w:rsidR="00CE4A91" w:rsidRDefault="00D94E2B" w:rsidP="005F6EC0">
      <w:pPr>
        <w:pStyle w:val="Body"/>
        <w:numPr>
          <w:ilvl w:val="1"/>
          <w:numId w:val="10"/>
        </w:numPr>
      </w:pPr>
      <w:r>
        <w:t xml:space="preserve">State of mining is </w:t>
      </w:r>
      <w:r w:rsidR="00422012">
        <w:t xml:space="preserve">currently </w:t>
      </w:r>
      <w:r w:rsidR="002E7377">
        <w:t xml:space="preserve">unstable, </w:t>
      </w:r>
      <w:r w:rsidR="00F80E71">
        <w:t xml:space="preserve">and </w:t>
      </w:r>
      <w:r w:rsidR="00422012">
        <w:t xml:space="preserve">it </w:t>
      </w:r>
      <w:r w:rsidR="00F80E71">
        <w:t xml:space="preserve">may change fast. I would say that the state </w:t>
      </w:r>
      <w:r w:rsidR="00D63723">
        <w:t>comes more unstable in a future. Because o</w:t>
      </w:r>
      <w:r w:rsidR="002E7377">
        <w:t>f</w:t>
      </w:r>
      <w:r w:rsidR="00D63723">
        <w:t xml:space="preserve"> new innovations relating to the </w:t>
      </w:r>
      <w:r w:rsidR="00422012">
        <w:t>scene. New tools and new i</w:t>
      </w:r>
      <w:r w:rsidR="000433EE">
        <w:t xml:space="preserve">nnovations </w:t>
      </w:r>
      <w:r w:rsidR="009717B3">
        <w:t>make</w:t>
      </w:r>
      <w:r w:rsidR="000433EE">
        <w:t xml:space="preserve"> the mining </w:t>
      </w:r>
      <w:r w:rsidR="00156A4A">
        <w:t xml:space="preserve">business </w:t>
      </w:r>
      <w:r w:rsidR="009717B3">
        <w:t>careful mode,</w:t>
      </w:r>
      <w:r w:rsidR="0072330D">
        <w:t xml:space="preserve"> and </w:t>
      </w:r>
      <w:r w:rsidR="009717B3">
        <w:t>the investors and miners</w:t>
      </w:r>
      <w:r w:rsidR="0072330D">
        <w:t xml:space="preserve"> </w:t>
      </w:r>
      <w:r w:rsidR="009717B3">
        <w:t>need to put</w:t>
      </w:r>
      <w:r w:rsidR="0072330D">
        <w:t xml:space="preserve"> more and more focus to seek what’s happening </w:t>
      </w:r>
      <w:r w:rsidR="009717B3">
        <w:t>there in the future market.</w:t>
      </w:r>
    </w:p>
    <w:p w14:paraId="2000C3AA" w14:textId="303C00A8" w:rsidR="009717B3" w:rsidRDefault="00831300" w:rsidP="005F6EC0">
      <w:pPr>
        <w:pStyle w:val="Body"/>
        <w:numPr>
          <w:ilvl w:val="1"/>
          <w:numId w:val="10"/>
        </w:numPr>
      </w:pPr>
      <w:proofErr w:type="spellStart"/>
      <w:r>
        <w:t>Cryptomini</w:t>
      </w:r>
      <w:r w:rsidR="004D487F">
        <w:t>ng</w:t>
      </w:r>
      <w:proofErr w:type="spellEnd"/>
      <w:r w:rsidR="004D487F">
        <w:t xml:space="preserve"> </w:t>
      </w:r>
      <w:r w:rsidR="009F0693">
        <w:t xml:space="preserve">for regular net user </w:t>
      </w:r>
      <w:r w:rsidR="00415BF3">
        <w:t xml:space="preserve">might be tricky and need interests </w:t>
      </w:r>
      <w:r w:rsidR="000A50FE">
        <w:t>into</w:t>
      </w:r>
      <w:r w:rsidR="00415BF3">
        <w:t xml:space="preserve"> the topic</w:t>
      </w:r>
      <w:r w:rsidR="00021AF8">
        <w:t xml:space="preserve"> to </w:t>
      </w:r>
      <w:proofErr w:type="spellStart"/>
      <w:r w:rsidR="00C45093">
        <w:t>fet</w:t>
      </w:r>
      <w:proofErr w:type="spellEnd"/>
      <w:r w:rsidR="00C45093">
        <w:t xml:space="preserve"> to success level in mining</w:t>
      </w:r>
      <w:r w:rsidR="00415BF3">
        <w:t xml:space="preserve">. </w:t>
      </w:r>
      <w:r w:rsidR="00C02F70">
        <w:t xml:space="preserve">Especially, </w:t>
      </w:r>
      <w:r w:rsidR="000A50FE">
        <w:t>if user wants to collect and analyse data of mining.</w:t>
      </w:r>
      <w:r w:rsidR="00086804">
        <w:t xml:space="preserve"> </w:t>
      </w:r>
      <w:r w:rsidR="00BA1325">
        <w:t>Instead of collecting data in one repository as Miko does for analyses</w:t>
      </w:r>
      <w:r w:rsidR="00C45093">
        <w:t xml:space="preserve"> purposes</w:t>
      </w:r>
      <w:r w:rsidR="00BA1325">
        <w:t xml:space="preserve">, there is possibility </w:t>
      </w:r>
      <w:r w:rsidR="00C45093">
        <w:t xml:space="preserve">to use </w:t>
      </w:r>
      <w:r w:rsidR="00DA7F2E">
        <w:t>different applications</w:t>
      </w:r>
      <w:r w:rsidR="00E61CEB">
        <w:t xml:space="preserve"> and combine all data that way.</w:t>
      </w:r>
    </w:p>
    <w:p w14:paraId="08F1EED2" w14:textId="0C98E6AA" w:rsidR="00F532C7" w:rsidRDefault="00F80F24" w:rsidP="005F6EC0">
      <w:pPr>
        <w:pStyle w:val="Body"/>
        <w:numPr>
          <w:ilvl w:val="1"/>
          <w:numId w:val="10"/>
        </w:numPr>
      </w:pPr>
      <w:r>
        <w:t>Mining requires efforts to build system and hardware</w:t>
      </w:r>
      <w:r w:rsidR="00404126">
        <w:t xml:space="preserve">, </w:t>
      </w:r>
      <w:r w:rsidR="00A7521E">
        <w:t xml:space="preserve">particularly, graphic cards and high </w:t>
      </w:r>
      <w:r w:rsidR="004B67E1">
        <w:t>CPUs</w:t>
      </w:r>
      <w:r w:rsidR="00FF306E">
        <w:t xml:space="preserve"> are needed,</w:t>
      </w:r>
      <w:r w:rsidR="00A7521E">
        <w:t xml:space="preserve"> which are know</w:t>
      </w:r>
      <w:r w:rsidR="00FE5DDF">
        <w:t>n</w:t>
      </w:r>
      <w:r w:rsidR="00A7521E">
        <w:t xml:space="preserve"> of high price on market. Top market leader graphic card prices are approximately 2000€ per card or even more.</w:t>
      </w:r>
    </w:p>
    <w:p w14:paraId="272FACF0" w14:textId="5E8F466C" w:rsidR="00A7521E" w:rsidRPr="00530D44" w:rsidRDefault="00C5383C" w:rsidP="005F6EC0">
      <w:pPr>
        <w:pStyle w:val="Body"/>
        <w:numPr>
          <w:ilvl w:val="1"/>
          <w:numId w:val="10"/>
        </w:numPr>
      </w:pPr>
      <w:r>
        <w:t xml:space="preserve">Miko’s crypto Mining Monitor’s analytic </w:t>
      </w:r>
      <w:r w:rsidR="00B57103">
        <w:t xml:space="preserve">counts revenue and profit as daily basis, and the value </w:t>
      </w:r>
      <w:r w:rsidR="002F21BF">
        <w:t xml:space="preserve">seems to be negative for the day 27.11.2022. Profit </w:t>
      </w:r>
      <w:r w:rsidR="00BC7CBF">
        <w:t>for the previous 24 hours is -1.37 euros.</w:t>
      </w:r>
    </w:p>
    <w:p w14:paraId="52CC52BB" w14:textId="77777777" w:rsidR="006464B4" w:rsidRPr="006464B4" w:rsidRDefault="006464B4" w:rsidP="006464B4">
      <w:pPr>
        <w:pStyle w:val="Body"/>
      </w:pPr>
    </w:p>
    <w:p w14:paraId="679103FF" w14:textId="77777777" w:rsidR="00E82AFA" w:rsidRPr="00E82AFA" w:rsidRDefault="00E82AFA" w:rsidP="00E82AFA">
      <w:pPr>
        <w:pStyle w:val="Body"/>
      </w:pPr>
    </w:p>
    <w:p w14:paraId="3DDD227A" w14:textId="77777777" w:rsidR="006571C4" w:rsidRDefault="006571C4">
      <w:pPr>
        <w:spacing w:after="160" w:line="259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15D5A08E" w14:textId="77777777" w:rsidR="001B70D7" w:rsidRPr="00D44CA3" w:rsidRDefault="001B70D7" w:rsidP="00D44CA3">
      <w:pPr>
        <w:pStyle w:val="Body"/>
        <w:numPr>
          <w:ilvl w:val="1"/>
          <w:numId w:val="7"/>
        </w:numPr>
        <w:rPr>
          <w:lang w:val="en-US"/>
        </w:rPr>
      </w:pPr>
    </w:p>
    <w:p w14:paraId="3457D2C5" w14:textId="73EA33DD" w:rsidR="00CE684B" w:rsidRDefault="0045255C" w:rsidP="0045255C">
      <w:pPr>
        <w:pStyle w:val="Otsikko2"/>
        <w:rPr>
          <w:lang w:val="en-US"/>
        </w:rPr>
      </w:pPr>
      <w:r>
        <w:rPr>
          <w:lang w:val="en-US"/>
        </w:rPr>
        <w:t>Sources:</w:t>
      </w:r>
    </w:p>
    <w:p w14:paraId="592E9F08" w14:textId="77777777" w:rsidR="00B73E7B" w:rsidRDefault="00B73E7B" w:rsidP="0045255C">
      <w:pPr>
        <w:pStyle w:val="Body"/>
      </w:pPr>
      <w:r>
        <w:t xml:space="preserve">Crypto.com, 2022, How Do Bitcoin Transactions Work?, </w:t>
      </w:r>
      <w:hyperlink r:id="rId11" w:anchor=":~:text=The%20transaction%20is%20verified%20by,as%20valid%20by%20all%20participants." w:history="1">
        <w:r>
          <w:rPr>
            <w:rStyle w:val="Hyperlinkki"/>
          </w:rPr>
          <w:t>How Do Bitcoin Transactions Work? (crypto.com)</w:t>
        </w:r>
      </w:hyperlink>
      <w:r>
        <w:t xml:space="preserve"> Read: 27.11.2022</w:t>
      </w:r>
    </w:p>
    <w:p w14:paraId="6C97D331" w14:textId="77777777" w:rsidR="00B73E7B" w:rsidRDefault="00B73E7B" w:rsidP="0045255C">
      <w:pPr>
        <w:pStyle w:val="Body"/>
      </w:pPr>
      <w:proofErr w:type="spellStart"/>
      <w:r>
        <w:t>Felten</w:t>
      </w:r>
      <w:proofErr w:type="spellEnd"/>
      <w:r>
        <w:t xml:space="preserve">, 2015, Coursera, How Bitcoin Achieves Decentralization, </w:t>
      </w:r>
      <w:hyperlink r:id="rId12" w:history="1">
        <w:r>
          <w:rPr>
            <w:rStyle w:val="Hyperlinkki"/>
          </w:rPr>
          <w:t>Consensus without Identity: the Block Chain | Coursera</w:t>
        </w:r>
      </w:hyperlink>
      <w:r>
        <w:t xml:space="preserve"> Read: 26.11.2022</w:t>
      </w:r>
    </w:p>
    <w:p w14:paraId="178DDE1D" w14:textId="77777777" w:rsidR="00B73E7B" w:rsidRPr="00B73E7B" w:rsidRDefault="00B73E7B" w:rsidP="0045255C">
      <w:pPr>
        <w:pStyle w:val="Body"/>
        <w:rPr>
          <w:lang w:val="fi-FI"/>
        </w:rPr>
      </w:pPr>
      <w:r w:rsidRPr="00B73E7B">
        <w:rPr>
          <w:lang w:val="fi-FI"/>
        </w:rPr>
        <w:t xml:space="preserve">Hirvelä, M. 2022, </w:t>
      </w:r>
      <w:hyperlink r:id="rId13" w:history="1">
        <w:r w:rsidRPr="00B73E7B">
          <w:rPr>
            <w:rStyle w:val="Hyperlinkki"/>
            <w:lang w:val="fi-FI"/>
          </w:rPr>
          <w:t>Homepage (mikohirvela.fi)</w:t>
        </w:r>
      </w:hyperlink>
      <w:r w:rsidRPr="00B73E7B">
        <w:rPr>
          <w:lang w:val="fi-FI"/>
        </w:rPr>
        <w:t xml:space="preserve"> Read: 27.11.2022</w:t>
      </w:r>
    </w:p>
    <w:sectPr w:rsidR="00B73E7B" w:rsidRPr="00B73E7B" w:rsidSect="006F62E5">
      <w:headerReference w:type="default" r:id="rId14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D4975" w14:textId="77777777" w:rsidR="00CA048B" w:rsidRDefault="00CA048B" w:rsidP="00850205">
      <w:pPr>
        <w:spacing w:after="0"/>
      </w:pPr>
      <w:r>
        <w:separator/>
      </w:r>
    </w:p>
  </w:endnote>
  <w:endnote w:type="continuationSeparator" w:id="0">
    <w:p w14:paraId="0A34BEF4" w14:textId="77777777" w:rsidR="00CA048B" w:rsidRDefault="00CA048B" w:rsidP="00850205">
      <w:pPr>
        <w:spacing w:after="0"/>
      </w:pPr>
      <w:r>
        <w:continuationSeparator/>
      </w:r>
    </w:p>
  </w:endnote>
  <w:endnote w:type="continuationNotice" w:id="1">
    <w:p w14:paraId="00768151" w14:textId="77777777" w:rsidR="00CA048B" w:rsidRDefault="00CA048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D83F" w14:textId="77777777" w:rsidR="00CA048B" w:rsidRDefault="00CA048B" w:rsidP="00850205">
      <w:pPr>
        <w:spacing w:after="0"/>
      </w:pPr>
      <w:r>
        <w:separator/>
      </w:r>
    </w:p>
  </w:footnote>
  <w:footnote w:type="continuationSeparator" w:id="0">
    <w:p w14:paraId="7F841DD8" w14:textId="77777777" w:rsidR="00CA048B" w:rsidRDefault="00CA048B" w:rsidP="00850205">
      <w:pPr>
        <w:spacing w:after="0"/>
      </w:pPr>
      <w:r>
        <w:continuationSeparator/>
      </w:r>
    </w:p>
  </w:footnote>
  <w:footnote w:type="continuationNotice" w:id="1">
    <w:p w14:paraId="035D305B" w14:textId="77777777" w:rsidR="00CA048B" w:rsidRDefault="00CA048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E97B" w14:textId="245AEBAD" w:rsidR="00700F1C" w:rsidRPr="009E677F" w:rsidRDefault="009E677F" w:rsidP="00F45770">
    <w:pPr>
      <w:tabs>
        <w:tab w:val="left" w:pos="5216"/>
        <w:tab w:val="left" w:pos="9129"/>
      </w:tabs>
      <w:rPr>
        <w:lang w:val="fi-FI"/>
      </w:rPr>
    </w:pPr>
    <w:r>
      <w:rPr>
        <w:rStyle w:val="Syttkentt"/>
        <w:lang w:val="fi-FI"/>
      </w:rPr>
      <w:t>Matti Murtomäki</w:t>
    </w:r>
    <w:r w:rsidR="00700F1C" w:rsidRPr="009E677F">
      <w:rPr>
        <w:lang w:val="fi-FI"/>
      </w:rPr>
      <w:tab/>
    </w:r>
    <w:proofErr w:type="spellStart"/>
    <w:r>
      <w:rPr>
        <w:rStyle w:val="Bold"/>
        <w:lang w:val="fi-FI"/>
      </w:rPr>
      <w:t>Practical</w:t>
    </w:r>
    <w:proofErr w:type="spellEnd"/>
    <w:r>
      <w:rPr>
        <w:rStyle w:val="Bold"/>
        <w:lang w:val="fi-FI"/>
      </w:rPr>
      <w:t xml:space="preserve"> </w:t>
    </w:r>
    <w:proofErr w:type="spellStart"/>
    <w:r>
      <w:rPr>
        <w:rStyle w:val="Bold"/>
        <w:lang w:val="fi-FI"/>
      </w:rPr>
      <w:t>work</w:t>
    </w:r>
    <w:proofErr w:type="spellEnd"/>
    <w:r w:rsidR="00700F1C" w:rsidRPr="009E677F">
      <w:rPr>
        <w:b/>
        <w:bCs/>
        <w:lang w:val="fi-FI"/>
      </w:rPr>
      <w:tab/>
    </w:r>
    <w:r w:rsidR="00700F1C">
      <w:fldChar w:fldCharType="begin"/>
    </w:r>
    <w:r w:rsidR="00700F1C" w:rsidRPr="009E677F">
      <w:rPr>
        <w:lang w:val="fi-FI"/>
      </w:rPr>
      <w:instrText xml:space="preserve"> PAGE   \* MERGEFORMAT </w:instrText>
    </w:r>
    <w:r w:rsidR="00700F1C">
      <w:fldChar w:fldCharType="separate"/>
    </w:r>
    <w:r w:rsidR="00700F1C" w:rsidRPr="009E677F">
      <w:rPr>
        <w:lang w:val="fi-FI"/>
      </w:rPr>
      <w:t>1</w:t>
    </w:r>
    <w:r w:rsidR="00700F1C">
      <w:fldChar w:fldCharType="end"/>
    </w:r>
    <w:r w:rsidR="00700F1C" w:rsidRPr="009E677F">
      <w:rPr>
        <w:lang w:val="fi-FI"/>
      </w:rPr>
      <w:t xml:space="preserve"> (</w:t>
    </w:r>
    <w:r w:rsidR="00227046">
      <w:fldChar w:fldCharType="begin"/>
    </w:r>
    <w:r w:rsidR="00227046" w:rsidRPr="009E677F">
      <w:rPr>
        <w:lang w:val="fi-FI"/>
      </w:rPr>
      <w:instrText xml:space="preserve"> SECTIONPAGES   \* MERGEFORMAT </w:instrText>
    </w:r>
    <w:r w:rsidR="00227046">
      <w:fldChar w:fldCharType="separate"/>
    </w:r>
    <w:r w:rsidR="00B73E7B">
      <w:rPr>
        <w:noProof/>
        <w:lang w:val="fi-FI"/>
      </w:rPr>
      <w:t>5</w:t>
    </w:r>
    <w:r w:rsidR="00227046">
      <w:rPr>
        <w:noProof/>
      </w:rPr>
      <w:fldChar w:fldCharType="end"/>
    </w:r>
    <w:r w:rsidR="00700F1C" w:rsidRPr="009E677F">
      <w:rPr>
        <w:lang w:val="fi-FI"/>
      </w:rPr>
      <w:t>)</w:t>
    </w:r>
  </w:p>
  <w:p w14:paraId="361ED4B9" w14:textId="77777777" w:rsidR="00850205" w:rsidRPr="009E677F" w:rsidRDefault="007B0697" w:rsidP="00F45770">
    <w:pPr>
      <w:tabs>
        <w:tab w:val="left" w:pos="5216"/>
        <w:tab w:val="left" w:pos="9129"/>
      </w:tabs>
      <w:rPr>
        <w:lang w:val="fi-FI"/>
      </w:rPr>
    </w:pPr>
    <w:r w:rsidRPr="009E677F">
      <w:rPr>
        <w:lang w:val="fi-FI"/>
      </w:rPr>
      <w:t xml:space="preserve">Haaga-Helia </w:t>
    </w:r>
    <w:r w:rsidR="008744C3" w:rsidRPr="009E677F">
      <w:rPr>
        <w:lang w:val="fi-FI"/>
      </w:rPr>
      <w:t>ammattikorkeakoulu</w:t>
    </w:r>
  </w:p>
  <w:p w14:paraId="57D38A28" w14:textId="76B3D1DA" w:rsidR="00850205" w:rsidRPr="002E7EDD" w:rsidRDefault="009E677F" w:rsidP="00F45770">
    <w:pPr>
      <w:tabs>
        <w:tab w:val="left" w:pos="5216"/>
        <w:tab w:val="left" w:pos="9129"/>
      </w:tabs>
    </w:pPr>
    <w:r>
      <w:rPr>
        <w:rStyle w:val="Syttkentt"/>
      </w:rPr>
      <w:t>ICT4HM103-3004</w:t>
    </w:r>
  </w:p>
  <w:p w14:paraId="69680F46" w14:textId="654E878E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B73E7B">
      <w:rPr>
        <w:noProof/>
      </w:rPr>
      <w:t>29.11.2022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239A7EF6"/>
    <w:multiLevelType w:val="hybridMultilevel"/>
    <w:tmpl w:val="469C1B7C"/>
    <w:lvl w:ilvl="0" w:tplc="040B0003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F">
      <w:start w:val="1"/>
      <w:numFmt w:val="decimal"/>
      <w:lvlText w:val="%3."/>
      <w:lvlJc w:val="left"/>
      <w:pPr>
        <w:ind w:left="4768" w:hanging="360"/>
      </w:pPr>
    </w:lvl>
    <w:lvl w:ilvl="3" w:tplc="040B000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277E34B6"/>
    <w:multiLevelType w:val="hybridMultilevel"/>
    <w:tmpl w:val="C046B40A"/>
    <w:lvl w:ilvl="0" w:tplc="040B0003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2CC65435"/>
    <w:multiLevelType w:val="hybridMultilevel"/>
    <w:tmpl w:val="43E063CC"/>
    <w:lvl w:ilvl="0" w:tplc="0AD25556">
      <w:start w:val="1"/>
      <w:numFmt w:val="lowerLetter"/>
      <w:lvlText w:val="%1)"/>
      <w:lvlJc w:val="left"/>
      <w:pPr>
        <w:ind w:left="720" w:hanging="360"/>
      </w:pPr>
      <w:rPr>
        <w:rFonts w:ascii="Source Sans Pro" w:hAnsi="Source Sans Pro" w:hint="default"/>
        <w:color w:val="1F1F1F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26B0"/>
    <w:multiLevelType w:val="hybridMultilevel"/>
    <w:tmpl w:val="48AA0B62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39344CB2"/>
    <w:multiLevelType w:val="hybridMultilevel"/>
    <w:tmpl w:val="26A4E1F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9" w15:restartNumberingAfterBreak="0">
    <w:nsid w:val="73A54D6C"/>
    <w:multiLevelType w:val="hybridMultilevel"/>
    <w:tmpl w:val="FDCE58EE"/>
    <w:lvl w:ilvl="0" w:tplc="040B0003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842163646">
    <w:abstractNumId w:val="7"/>
  </w:num>
  <w:num w:numId="2" w16cid:durableId="386883520">
    <w:abstractNumId w:val="8"/>
  </w:num>
  <w:num w:numId="3" w16cid:durableId="1328709540">
    <w:abstractNumId w:val="1"/>
  </w:num>
  <w:num w:numId="4" w16cid:durableId="2140301368">
    <w:abstractNumId w:val="0"/>
  </w:num>
  <w:num w:numId="5" w16cid:durableId="1891645157">
    <w:abstractNumId w:val="5"/>
  </w:num>
  <w:num w:numId="6" w16cid:durableId="983238173">
    <w:abstractNumId w:val="3"/>
  </w:num>
  <w:num w:numId="7" w16cid:durableId="2082437597">
    <w:abstractNumId w:val="9"/>
  </w:num>
  <w:num w:numId="8" w16cid:durableId="529756344">
    <w:abstractNumId w:val="4"/>
  </w:num>
  <w:num w:numId="9" w16cid:durableId="1417096305">
    <w:abstractNumId w:val="2"/>
  </w:num>
  <w:num w:numId="10" w16cid:durableId="1415516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7F"/>
    <w:rsid w:val="00003F94"/>
    <w:rsid w:val="000146FE"/>
    <w:rsid w:val="000206F7"/>
    <w:rsid w:val="00021AF8"/>
    <w:rsid w:val="00021EEF"/>
    <w:rsid w:val="00025EA7"/>
    <w:rsid w:val="00026E65"/>
    <w:rsid w:val="00036B30"/>
    <w:rsid w:val="00037867"/>
    <w:rsid w:val="0004072B"/>
    <w:rsid w:val="000433EE"/>
    <w:rsid w:val="000507D4"/>
    <w:rsid w:val="00050DAD"/>
    <w:rsid w:val="000518FD"/>
    <w:rsid w:val="0005230A"/>
    <w:rsid w:val="000536A9"/>
    <w:rsid w:val="000625A7"/>
    <w:rsid w:val="0006583A"/>
    <w:rsid w:val="000665CE"/>
    <w:rsid w:val="000704E2"/>
    <w:rsid w:val="00074480"/>
    <w:rsid w:val="00076945"/>
    <w:rsid w:val="0007699C"/>
    <w:rsid w:val="00076EF9"/>
    <w:rsid w:val="00084382"/>
    <w:rsid w:val="0008592C"/>
    <w:rsid w:val="00086804"/>
    <w:rsid w:val="000939ED"/>
    <w:rsid w:val="000A165F"/>
    <w:rsid w:val="000A17FE"/>
    <w:rsid w:val="000A3990"/>
    <w:rsid w:val="000A3B07"/>
    <w:rsid w:val="000A50FE"/>
    <w:rsid w:val="000A5576"/>
    <w:rsid w:val="000B0BF1"/>
    <w:rsid w:val="000B5AC0"/>
    <w:rsid w:val="000B5BF5"/>
    <w:rsid w:val="000C1744"/>
    <w:rsid w:val="000C2E03"/>
    <w:rsid w:val="000D01C3"/>
    <w:rsid w:val="000D186A"/>
    <w:rsid w:val="000D7599"/>
    <w:rsid w:val="000E1EBC"/>
    <w:rsid w:val="000E7180"/>
    <w:rsid w:val="000F29E4"/>
    <w:rsid w:val="000F700A"/>
    <w:rsid w:val="000F7D09"/>
    <w:rsid w:val="001018DD"/>
    <w:rsid w:val="00104F40"/>
    <w:rsid w:val="001062EF"/>
    <w:rsid w:val="0010692F"/>
    <w:rsid w:val="00116F19"/>
    <w:rsid w:val="00117175"/>
    <w:rsid w:val="00117A0C"/>
    <w:rsid w:val="00117AAB"/>
    <w:rsid w:val="00120BB5"/>
    <w:rsid w:val="00122275"/>
    <w:rsid w:val="00122C8F"/>
    <w:rsid w:val="0012510C"/>
    <w:rsid w:val="00131B8D"/>
    <w:rsid w:val="00132111"/>
    <w:rsid w:val="00134D70"/>
    <w:rsid w:val="001355B9"/>
    <w:rsid w:val="001409D3"/>
    <w:rsid w:val="00144FED"/>
    <w:rsid w:val="00145F59"/>
    <w:rsid w:val="00151A4B"/>
    <w:rsid w:val="00156A4A"/>
    <w:rsid w:val="00157FB7"/>
    <w:rsid w:val="0016022A"/>
    <w:rsid w:val="0016680C"/>
    <w:rsid w:val="00172BF3"/>
    <w:rsid w:val="00177DFC"/>
    <w:rsid w:val="00183597"/>
    <w:rsid w:val="001855A5"/>
    <w:rsid w:val="00185B3E"/>
    <w:rsid w:val="00186AA2"/>
    <w:rsid w:val="00186F0F"/>
    <w:rsid w:val="00190A91"/>
    <w:rsid w:val="00191CA9"/>
    <w:rsid w:val="001942DB"/>
    <w:rsid w:val="001957D0"/>
    <w:rsid w:val="00197D33"/>
    <w:rsid w:val="001A1302"/>
    <w:rsid w:val="001A474D"/>
    <w:rsid w:val="001B0334"/>
    <w:rsid w:val="001B100C"/>
    <w:rsid w:val="001B21F2"/>
    <w:rsid w:val="001B46E4"/>
    <w:rsid w:val="001B560A"/>
    <w:rsid w:val="001B70D7"/>
    <w:rsid w:val="001C5FE6"/>
    <w:rsid w:val="001C7B0A"/>
    <w:rsid w:val="001D54CB"/>
    <w:rsid w:val="001D5832"/>
    <w:rsid w:val="001D752C"/>
    <w:rsid w:val="001E1228"/>
    <w:rsid w:val="001E1F06"/>
    <w:rsid w:val="001E2737"/>
    <w:rsid w:val="001E2984"/>
    <w:rsid w:val="001E339B"/>
    <w:rsid w:val="001F1758"/>
    <w:rsid w:val="001F42A7"/>
    <w:rsid w:val="001F4AC5"/>
    <w:rsid w:val="001F5667"/>
    <w:rsid w:val="00203DE8"/>
    <w:rsid w:val="00211024"/>
    <w:rsid w:val="00212C6F"/>
    <w:rsid w:val="002135A3"/>
    <w:rsid w:val="00220750"/>
    <w:rsid w:val="002257C1"/>
    <w:rsid w:val="002264DB"/>
    <w:rsid w:val="00227046"/>
    <w:rsid w:val="002318A2"/>
    <w:rsid w:val="00232F32"/>
    <w:rsid w:val="002344D8"/>
    <w:rsid w:val="00235EFB"/>
    <w:rsid w:val="002403E9"/>
    <w:rsid w:val="00241A7D"/>
    <w:rsid w:val="002425C9"/>
    <w:rsid w:val="002440A4"/>
    <w:rsid w:val="00245C20"/>
    <w:rsid w:val="00247773"/>
    <w:rsid w:val="00253F62"/>
    <w:rsid w:val="002619B9"/>
    <w:rsid w:val="00262133"/>
    <w:rsid w:val="0026240E"/>
    <w:rsid w:val="00262604"/>
    <w:rsid w:val="00262CFE"/>
    <w:rsid w:val="00262D65"/>
    <w:rsid w:val="00276853"/>
    <w:rsid w:val="002901B9"/>
    <w:rsid w:val="00293B0E"/>
    <w:rsid w:val="0029415A"/>
    <w:rsid w:val="0029487C"/>
    <w:rsid w:val="002976A7"/>
    <w:rsid w:val="002A28F1"/>
    <w:rsid w:val="002A315A"/>
    <w:rsid w:val="002A4390"/>
    <w:rsid w:val="002A76BE"/>
    <w:rsid w:val="002B11E6"/>
    <w:rsid w:val="002B454C"/>
    <w:rsid w:val="002B50C1"/>
    <w:rsid w:val="002B7A60"/>
    <w:rsid w:val="002C0C54"/>
    <w:rsid w:val="002C2101"/>
    <w:rsid w:val="002C61FC"/>
    <w:rsid w:val="002C744E"/>
    <w:rsid w:val="002D0E46"/>
    <w:rsid w:val="002D53D3"/>
    <w:rsid w:val="002D76E4"/>
    <w:rsid w:val="002D7F48"/>
    <w:rsid w:val="002E46A6"/>
    <w:rsid w:val="002E7377"/>
    <w:rsid w:val="002E7EDD"/>
    <w:rsid w:val="002F21BF"/>
    <w:rsid w:val="00300B16"/>
    <w:rsid w:val="00301A50"/>
    <w:rsid w:val="00303DC8"/>
    <w:rsid w:val="00306F0F"/>
    <w:rsid w:val="00310B74"/>
    <w:rsid w:val="003129CC"/>
    <w:rsid w:val="00313769"/>
    <w:rsid w:val="00335373"/>
    <w:rsid w:val="00340C31"/>
    <w:rsid w:val="00362079"/>
    <w:rsid w:val="003628BC"/>
    <w:rsid w:val="003642B3"/>
    <w:rsid w:val="003646A5"/>
    <w:rsid w:val="0036579B"/>
    <w:rsid w:val="0036673B"/>
    <w:rsid w:val="00372E83"/>
    <w:rsid w:val="00395AC4"/>
    <w:rsid w:val="003A0F3F"/>
    <w:rsid w:val="003A2FDC"/>
    <w:rsid w:val="003A38F4"/>
    <w:rsid w:val="003B2CC1"/>
    <w:rsid w:val="003B5DB6"/>
    <w:rsid w:val="003B60A8"/>
    <w:rsid w:val="003C000B"/>
    <w:rsid w:val="003C1541"/>
    <w:rsid w:val="003C4F50"/>
    <w:rsid w:val="003D1756"/>
    <w:rsid w:val="003D4525"/>
    <w:rsid w:val="003D67A8"/>
    <w:rsid w:val="003D7434"/>
    <w:rsid w:val="003E5FA3"/>
    <w:rsid w:val="003F16A5"/>
    <w:rsid w:val="003F6815"/>
    <w:rsid w:val="003F68CB"/>
    <w:rsid w:val="00403E1D"/>
    <w:rsid w:val="00404126"/>
    <w:rsid w:val="004046B7"/>
    <w:rsid w:val="00404A78"/>
    <w:rsid w:val="00415BF3"/>
    <w:rsid w:val="00415DD0"/>
    <w:rsid w:val="0042002C"/>
    <w:rsid w:val="004206AF"/>
    <w:rsid w:val="00422012"/>
    <w:rsid w:val="0043282E"/>
    <w:rsid w:val="00434B9E"/>
    <w:rsid w:val="0043633D"/>
    <w:rsid w:val="00442C37"/>
    <w:rsid w:val="00445558"/>
    <w:rsid w:val="00445D1E"/>
    <w:rsid w:val="00447AEB"/>
    <w:rsid w:val="0045255C"/>
    <w:rsid w:val="00465AC6"/>
    <w:rsid w:val="00467CAC"/>
    <w:rsid w:val="00472E93"/>
    <w:rsid w:val="0047396C"/>
    <w:rsid w:val="004759E9"/>
    <w:rsid w:val="0047705C"/>
    <w:rsid w:val="00477C2C"/>
    <w:rsid w:val="004919B5"/>
    <w:rsid w:val="004936DE"/>
    <w:rsid w:val="00493DD9"/>
    <w:rsid w:val="004A107D"/>
    <w:rsid w:val="004A28DF"/>
    <w:rsid w:val="004B3EBA"/>
    <w:rsid w:val="004B67E1"/>
    <w:rsid w:val="004C673E"/>
    <w:rsid w:val="004D273D"/>
    <w:rsid w:val="004D3D06"/>
    <w:rsid w:val="004D44D6"/>
    <w:rsid w:val="004D487F"/>
    <w:rsid w:val="004E29B0"/>
    <w:rsid w:val="004E56EB"/>
    <w:rsid w:val="004E6373"/>
    <w:rsid w:val="004F1E84"/>
    <w:rsid w:val="004F6C82"/>
    <w:rsid w:val="005018A0"/>
    <w:rsid w:val="005046DA"/>
    <w:rsid w:val="00504A88"/>
    <w:rsid w:val="00504D1C"/>
    <w:rsid w:val="00510269"/>
    <w:rsid w:val="005104EE"/>
    <w:rsid w:val="0051469E"/>
    <w:rsid w:val="00524267"/>
    <w:rsid w:val="00524897"/>
    <w:rsid w:val="0052596B"/>
    <w:rsid w:val="005269FE"/>
    <w:rsid w:val="00527D35"/>
    <w:rsid w:val="00530D44"/>
    <w:rsid w:val="00532B7B"/>
    <w:rsid w:val="00547F8F"/>
    <w:rsid w:val="00552EDC"/>
    <w:rsid w:val="005577C6"/>
    <w:rsid w:val="005605D0"/>
    <w:rsid w:val="00561CA7"/>
    <w:rsid w:val="00562300"/>
    <w:rsid w:val="00564AA7"/>
    <w:rsid w:val="005653E4"/>
    <w:rsid w:val="00567F64"/>
    <w:rsid w:val="00576160"/>
    <w:rsid w:val="0057740D"/>
    <w:rsid w:val="00577F51"/>
    <w:rsid w:val="00583896"/>
    <w:rsid w:val="00584932"/>
    <w:rsid w:val="00584A55"/>
    <w:rsid w:val="005A2179"/>
    <w:rsid w:val="005A6C42"/>
    <w:rsid w:val="005B0463"/>
    <w:rsid w:val="005B27AC"/>
    <w:rsid w:val="005B3BC8"/>
    <w:rsid w:val="005B56AB"/>
    <w:rsid w:val="005C4C17"/>
    <w:rsid w:val="005C74DF"/>
    <w:rsid w:val="005D0A84"/>
    <w:rsid w:val="005D4A8C"/>
    <w:rsid w:val="005D6B10"/>
    <w:rsid w:val="005E3B8F"/>
    <w:rsid w:val="005E41FD"/>
    <w:rsid w:val="005F2983"/>
    <w:rsid w:val="005F3DCF"/>
    <w:rsid w:val="005F6EC0"/>
    <w:rsid w:val="00605548"/>
    <w:rsid w:val="0061038C"/>
    <w:rsid w:val="006104BE"/>
    <w:rsid w:val="00610C63"/>
    <w:rsid w:val="00611C05"/>
    <w:rsid w:val="0061560B"/>
    <w:rsid w:val="00624D37"/>
    <w:rsid w:val="00631429"/>
    <w:rsid w:val="00634A39"/>
    <w:rsid w:val="006352A0"/>
    <w:rsid w:val="00636079"/>
    <w:rsid w:val="00643741"/>
    <w:rsid w:val="0064593B"/>
    <w:rsid w:val="006464B4"/>
    <w:rsid w:val="006571C4"/>
    <w:rsid w:val="0066088B"/>
    <w:rsid w:val="00665F66"/>
    <w:rsid w:val="00670423"/>
    <w:rsid w:val="00670E03"/>
    <w:rsid w:val="00677C96"/>
    <w:rsid w:val="00680992"/>
    <w:rsid w:val="00691C3E"/>
    <w:rsid w:val="00695AC3"/>
    <w:rsid w:val="006A0B59"/>
    <w:rsid w:val="006A266D"/>
    <w:rsid w:val="006A4AD1"/>
    <w:rsid w:val="006A5CE8"/>
    <w:rsid w:val="006B1C60"/>
    <w:rsid w:val="006B56F1"/>
    <w:rsid w:val="006B72F2"/>
    <w:rsid w:val="006C03DE"/>
    <w:rsid w:val="006C0CE4"/>
    <w:rsid w:val="006C230A"/>
    <w:rsid w:val="006C4A40"/>
    <w:rsid w:val="006C4B16"/>
    <w:rsid w:val="006C64D6"/>
    <w:rsid w:val="006C74D6"/>
    <w:rsid w:val="006D21A3"/>
    <w:rsid w:val="006E2B75"/>
    <w:rsid w:val="006E32C7"/>
    <w:rsid w:val="006E3B83"/>
    <w:rsid w:val="006F1D7F"/>
    <w:rsid w:val="006F62E5"/>
    <w:rsid w:val="00700F1C"/>
    <w:rsid w:val="0070385A"/>
    <w:rsid w:val="00705949"/>
    <w:rsid w:val="00710C48"/>
    <w:rsid w:val="00711F32"/>
    <w:rsid w:val="00712632"/>
    <w:rsid w:val="00713176"/>
    <w:rsid w:val="0071478E"/>
    <w:rsid w:val="00714AB2"/>
    <w:rsid w:val="0072330D"/>
    <w:rsid w:val="00723C09"/>
    <w:rsid w:val="007259C0"/>
    <w:rsid w:val="00726EED"/>
    <w:rsid w:val="00727CF4"/>
    <w:rsid w:val="00732038"/>
    <w:rsid w:val="00732C10"/>
    <w:rsid w:val="007363DF"/>
    <w:rsid w:val="00737F51"/>
    <w:rsid w:val="0074604A"/>
    <w:rsid w:val="00747404"/>
    <w:rsid w:val="007476AD"/>
    <w:rsid w:val="00762929"/>
    <w:rsid w:val="007665B5"/>
    <w:rsid w:val="00773233"/>
    <w:rsid w:val="00777484"/>
    <w:rsid w:val="007776E8"/>
    <w:rsid w:val="007872E2"/>
    <w:rsid w:val="00787DDD"/>
    <w:rsid w:val="007903BB"/>
    <w:rsid w:val="00795A24"/>
    <w:rsid w:val="00797BEB"/>
    <w:rsid w:val="007A1B62"/>
    <w:rsid w:val="007A1C21"/>
    <w:rsid w:val="007B0697"/>
    <w:rsid w:val="007B2250"/>
    <w:rsid w:val="007B41A7"/>
    <w:rsid w:val="007B6081"/>
    <w:rsid w:val="007B6B3E"/>
    <w:rsid w:val="007B74DD"/>
    <w:rsid w:val="007C162E"/>
    <w:rsid w:val="007D35D7"/>
    <w:rsid w:val="007D5B0A"/>
    <w:rsid w:val="007E62A2"/>
    <w:rsid w:val="007F4116"/>
    <w:rsid w:val="007F4EC9"/>
    <w:rsid w:val="007F7481"/>
    <w:rsid w:val="0081301E"/>
    <w:rsid w:val="00817936"/>
    <w:rsid w:val="0082170A"/>
    <w:rsid w:val="0082330D"/>
    <w:rsid w:val="00825460"/>
    <w:rsid w:val="008270FB"/>
    <w:rsid w:val="00831300"/>
    <w:rsid w:val="008343DB"/>
    <w:rsid w:val="0083481D"/>
    <w:rsid w:val="00835EDD"/>
    <w:rsid w:val="00836E95"/>
    <w:rsid w:val="00837696"/>
    <w:rsid w:val="0084401F"/>
    <w:rsid w:val="008444E9"/>
    <w:rsid w:val="00844F1A"/>
    <w:rsid w:val="0084537E"/>
    <w:rsid w:val="00850205"/>
    <w:rsid w:val="00850223"/>
    <w:rsid w:val="00851996"/>
    <w:rsid w:val="00853A21"/>
    <w:rsid w:val="00853D04"/>
    <w:rsid w:val="008543BE"/>
    <w:rsid w:val="00856E38"/>
    <w:rsid w:val="008628F0"/>
    <w:rsid w:val="00862CC8"/>
    <w:rsid w:val="0086587D"/>
    <w:rsid w:val="00867862"/>
    <w:rsid w:val="008679FC"/>
    <w:rsid w:val="008744C3"/>
    <w:rsid w:val="00877171"/>
    <w:rsid w:val="00886BE9"/>
    <w:rsid w:val="00891CC4"/>
    <w:rsid w:val="008931FD"/>
    <w:rsid w:val="0089422A"/>
    <w:rsid w:val="0089582B"/>
    <w:rsid w:val="00895897"/>
    <w:rsid w:val="00896DAF"/>
    <w:rsid w:val="00897988"/>
    <w:rsid w:val="008A1CE2"/>
    <w:rsid w:val="008A3184"/>
    <w:rsid w:val="008A3486"/>
    <w:rsid w:val="008B1B85"/>
    <w:rsid w:val="008B1E28"/>
    <w:rsid w:val="008B2445"/>
    <w:rsid w:val="008B671F"/>
    <w:rsid w:val="008B6EEB"/>
    <w:rsid w:val="008C21C9"/>
    <w:rsid w:val="008D017B"/>
    <w:rsid w:val="008D23A2"/>
    <w:rsid w:val="008D253D"/>
    <w:rsid w:val="008D2A31"/>
    <w:rsid w:val="008D2F93"/>
    <w:rsid w:val="008D3C0F"/>
    <w:rsid w:val="008D5126"/>
    <w:rsid w:val="008E17DE"/>
    <w:rsid w:val="008E4640"/>
    <w:rsid w:val="008E53C6"/>
    <w:rsid w:val="008E6B6A"/>
    <w:rsid w:val="008F23E4"/>
    <w:rsid w:val="008F2466"/>
    <w:rsid w:val="008F2A06"/>
    <w:rsid w:val="008F54C4"/>
    <w:rsid w:val="008F5569"/>
    <w:rsid w:val="009015E4"/>
    <w:rsid w:val="00902674"/>
    <w:rsid w:val="00902CF4"/>
    <w:rsid w:val="00904245"/>
    <w:rsid w:val="009060EC"/>
    <w:rsid w:val="00913D88"/>
    <w:rsid w:val="009144F1"/>
    <w:rsid w:val="0092423F"/>
    <w:rsid w:val="009243E4"/>
    <w:rsid w:val="00940565"/>
    <w:rsid w:val="00946133"/>
    <w:rsid w:val="009467A9"/>
    <w:rsid w:val="009557A4"/>
    <w:rsid w:val="00956096"/>
    <w:rsid w:val="00956EFC"/>
    <w:rsid w:val="009636E7"/>
    <w:rsid w:val="00963947"/>
    <w:rsid w:val="00964042"/>
    <w:rsid w:val="0096432C"/>
    <w:rsid w:val="009653BC"/>
    <w:rsid w:val="009717B3"/>
    <w:rsid w:val="00973A40"/>
    <w:rsid w:val="00991F88"/>
    <w:rsid w:val="009A0658"/>
    <w:rsid w:val="009A5D65"/>
    <w:rsid w:val="009B5211"/>
    <w:rsid w:val="009C3C90"/>
    <w:rsid w:val="009C4A22"/>
    <w:rsid w:val="009D0520"/>
    <w:rsid w:val="009D2669"/>
    <w:rsid w:val="009D2DD0"/>
    <w:rsid w:val="009D70DB"/>
    <w:rsid w:val="009E16E5"/>
    <w:rsid w:val="009E1E3C"/>
    <w:rsid w:val="009E28FD"/>
    <w:rsid w:val="009E677F"/>
    <w:rsid w:val="009F0693"/>
    <w:rsid w:val="009F0C55"/>
    <w:rsid w:val="009F3319"/>
    <w:rsid w:val="009F7592"/>
    <w:rsid w:val="00A0411F"/>
    <w:rsid w:val="00A0478A"/>
    <w:rsid w:val="00A04F66"/>
    <w:rsid w:val="00A050CD"/>
    <w:rsid w:val="00A1016F"/>
    <w:rsid w:val="00A14E63"/>
    <w:rsid w:val="00A249B9"/>
    <w:rsid w:val="00A30931"/>
    <w:rsid w:val="00A30991"/>
    <w:rsid w:val="00A405D2"/>
    <w:rsid w:val="00A42202"/>
    <w:rsid w:val="00A43119"/>
    <w:rsid w:val="00A46CAF"/>
    <w:rsid w:val="00A53F1C"/>
    <w:rsid w:val="00A579B9"/>
    <w:rsid w:val="00A641E5"/>
    <w:rsid w:val="00A666AE"/>
    <w:rsid w:val="00A70025"/>
    <w:rsid w:val="00A70187"/>
    <w:rsid w:val="00A70ED9"/>
    <w:rsid w:val="00A716DC"/>
    <w:rsid w:val="00A7521E"/>
    <w:rsid w:val="00A75EC9"/>
    <w:rsid w:val="00A763B2"/>
    <w:rsid w:val="00A77559"/>
    <w:rsid w:val="00A77C71"/>
    <w:rsid w:val="00A826CE"/>
    <w:rsid w:val="00A83B94"/>
    <w:rsid w:val="00A85147"/>
    <w:rsid w:val="00A90B09"/>
    <w:rsid w:val="00A93759"/>
    <w:rsid w:val="00A9436F"/>
    <w:rsid w:val="00A948E6"/>
    <w:rsid w:val="00AA074A"/>
    <w:rsid w:val="00AA0F9B"/>
    <w:rsid w:val="00AA5A4C"/>
    <w:rsid w:val="00AB52B1"/>
    <w:rsid w:val="00AD06EB"/>
    <w:rsid w:val="00AD57C5"/>
    <w:rsid w:val="00AD75E5"/>
    <w:rsid w:val="00AE5F97"/>
    <w:rsid w:val="00B00EAE"/>
    <w:rsid w:val="00B028F8"/>
    <w:rsid w:val="00B02A73"/>
    <w:rsid w:val="00B03BE3"/>
    <w:rsid w:val="00B119B5"/>
    <w:rsid w:val="00B11F02"/>
    <w:rsid w:val="00B139C4"/>
    <w:rsid w:val="00B1480B"/>
    <w:rsid w:val="00B20D5A"/>
    <w:rsid w:val="00B23B10"/>
    <w:rsid w:val="00B3134D"/>
    <w:rsid w:val="00B313A5"/>
    <w:rsid w:val="00B315FD"/>
    <w:rsid w:val="00B333AB"/>
    <w:rsid w:val="00B372A2"/>
    <w:rsid w:val="00B40281"/>
    <w:rsid w:val="00B43D58"/>
    <w:rsid w:val="00B47FB5"/>
    <w:rsid w:val="00B50AF8"/>
    <w:rsid w:val="00B51A0D"/>
    <w:rsid w:val="00B51F72"/>
    <w:rsid w:val="00B567BB"/>
    <w:rsid w:val="00B57103"/>
    <w:rsid w:val="00B61A76"/>
    <w:rsid w:val="00B67F30"/>
    <w:rsid w:val="00B70202"/>
    <w:rsid w:val="00B73E7B"/>
    <w:rsid w:val="00B81AF4"/>
    <w:rsid w:val="00B822EC"/>
    <w:rsid w:val="00B82596"/>
    <w:rsid w:val="00B828D0"/>
    <w:rsid w:val="00B82D6E"/>
    <w:rsid w:val="00B859EA"/>
    <w:rsid w:val="00B879FB"/>
    <w:rsid w:val="00B94648"/>
    <w:rsid w:val="00B94D28"/>
    <w:rsid w:val="00B95FCE"/>
    <w:rsid w:val="00B96219"/>
    <w:rsid w:val="00BA047F"/>
    <w:rsid w:val="00BA1325"/>
    <w:rsid w:val="00BA152E"/>
    <w:rsid w:val="00BA42AE"/>
    <w:rsid w:val="00BA4EB8"/>
    <w:rsid w:val="00BA7F14"/>
    <w:rsid w:val="00BB5378"/>
    <w:rsid w:val="00BC28E6"/>
    <w:rsid w:val="00BC5E65"/>
    <w:rsid w:val="00BC7CBF"/>
    <w:rsid w:val="00BD0B1F"/>
    <w:rsid w:val="00BD29B7"/>
    <w:rsid w:val="00BD39EB"/>
    <w:rsid w:val="00BE1B13"/>
    <w:rsid w:val="00BE4C4E"/>
    <w:rsid w:val="00BE5397"/>
    <w:rsid w:val="00BF1953"/>
    <w:rsid w:val="00BF206E"/>
    <w:rsid w:val="00BF5C4D"/>
    <w:rsid w:val="00C02F70"/>
    <w:rsid w:val="00C050B6"/>
    <w:rsid w:val="00C0596C"/>
    <w:rsid w:val="00C06C49"/>
    <w:rsid w:val="00C10C41"/>
    <w:rsid w:val="00C11882"/>
    <w:rsid w:val="00C167FE"/>
    <w:rsid w:val="00C25CAD"/>
    <w:rsid w:val="00C27BF5"/>
    <w:rsid w:val="00C37C16"/>
    <w:rsid w:val="00C45093"/>
    <w:rsid w:val="00C50681"/>
    <w:rsid w:val="00C510CD"/>
    <w:rsid w:val="00C532CB"/>
    <w:rsid w:val="00C5383C"/>
    <w:rsid w:val="00C54977"/>
    <w:rsid w:val="00C57208"/>
    <w:rsid w:val="00C611D6"/>
    <w:rsid w:val="00C65B1D"/>
    <w:rsid w:val="00C71FE2"/>
    <w:rsid w:val="00C83B7D"/>
    <w:rsid w:val="00C914C0"/>
    <w:rsid w:val="00C927AC"/>
    <w:rsid w:val="00CA048B"/>
    <w:rsid w:val="00CA734A"/>
    <w:rsid w:val="00CA798B"/>
    <w:rsid w:val="00CB50A9"/>
    <w:rsid w:val="00CB6B93"/>
    <w:rsid w:val="00CC120B"/>
    <w:rsid w:val="00CC2764"/>
    <w:rsid w:val="00CC31B0"/>
    <w:rsid w:val="00CC583D"/>
    <w:rsid w:val="00CC618F"/>
    <w:rsid w:val="00CD1B0C"/>
    <w:rsid w:val="00CD6F33"/>
    <w:rsid w:val="00CE1437"/>
    <w:rsid w:val="00CE21B8"/>
    <w:rsid w:val="00CE23D6"/>
    <w:rsid w:val="00CE4A91"/>
    <w:rsid w:val="00CE61FB"/>
    <w:rsid w:val="00CE684B"/>
    <w:rsid w:val="00CF32C7"/>
    <w:rsid w:val="00CF3BCB"/>
    <w:rsid w:val="00CF4A6B"/>
    <w:rsid w:val="00D0374B"/>
    <w:rsid w:val="00D04FC1"/>
    <w:rsid w:val="00D23951"/>
    <w:rsid w:val="00D26789"/>
    <w:rsid w:val="00D277DA"/>
    <w:rsid w:val="00D32120"/>
    <w:rsid w:val="00D35184"/>
    <w:rsid w:val="00D40149"/>
    <w:rsid w:val="00D43337"/>
    <w:rsid w:val="00D435CF"/>
    <w:rsid w:val="00D44CA3"/>
    <w:rsid w:val="00D46B84"/>
    <w:rsid w:val="00D610D9"/>
    <w:rsid w:val="00D61287"/>
    <w:rsid w:val="00D61310"/>
    <w:rsid w:val="00D63723"/>
    <w:rsid w:val="00D654B5"/>
    <w:rsid w:val="00D66835"/>
    <w:rsid w:val="00D707D0"/>
    <w:rsid w:val="00D75712"/>
    <w:rsid w:val="00D77939"/>
    <w:rsid w:val="00D84E87"/>
    <w:rsid w:val="00D9194D"/>
    <w:rsid w:val="00D94E2B"/>
    <w:rsid w:val="00D960A6"/>
    <w:rsid w:val="00DA2B54"/>
    <w:rsid w:val="00DA4A42"/>
    <w:rsid w:val="00DA7F2E"/>
    <w:rsid w:val="00DB4812"/>
    <w:rsid w:val="00DB57D8"/>
    <w:rsid w:val="00DB5839"/>
    <w:rsid w:val="00DB5DFE"/>
    <w:rsid w:val="00DB7F66"/>
    <w:rsid w:val="00DC0E48"/>
    <w:rsid w:val="00DC19AE"/>
    <w:rsid w:val="00DC400E"/>
    <w:rsid w:val="00DC4AB9"/>
    <w:rsid w:val="00DC559F"/>
    <w:rsid w:val="00DC6351"/>
    <w:rsid w:val="00DD2CAE"/>
    <w:rsid w:val="00DD357B"/>
    <w:rsid w:val="00DD7B5A"/>
    <w:rsid w:val="00DE03BB"/>
    <w:rsid w:val="00DE1714"/>
    <w:rsid w:val="00DE2D6A"/>
    <w:rsid w:val="00DE41EC"/>
    <w:rsid w:val="00DF2E10"/>
    <w:rsid w:val="00DF4293"/>
    <w:rsid w:val="00E06579"/>
    <w:rsid w:val="00E139AD"/>
    <w:rsid w:val="00E13F04"/>
    <w:rsid w:val="00E20AED"/>
    <w:rsid w:val="00E25D55"/>
    <w:rsid w:val="00E3089C"/>
    <w:rsid w:val="00E34A66"/>
    <w:rsid w:val="00E3569A"/>
    <w:rsid w:val="00E40929"/>
    <w:rsid w:val="00E427A9"/>
    <w:rsid w:val="00E45E9D"/>
    <w:rsid w:val="00E61CEB"/>
    <w:rsid w:val="00E625C3"/>
    <w:rsid w:val="00E632F9"/>
    <w:rsid w:val="00E63BC8"/>
    <w:rsid w:val="00E663D7"/>
    <w:rsid w:val="00E730EC"/>
    <w:rsid w:val="00E746B1"/>
    <w:rsid w:val="00E82AFA"/>
    <w:rsid w:val="00E83E9E"/>
    <w:rsid w:val="00E854B0"/>
    <w:rsid w:val="00E86E65"/>
    <w:rsid w:val="00E87860"/>
    <w:rsid w:val="00E9460D"/>
    <w:rsid w:val="00E9618D"/>
    <w:rsid w:val="00E96C2B"/>
    <w:rsid w:val="00EA1B4F"/>
    <w:rsid w:val="00EB6026"/>
    <w:rsid w:val="00EC0F48"/>
    <w:rsid w:val="00EE0FA0"/>
    <w:rsid w:val="00EE3827"/>
    <w:rsid w:val="00EE4754"/>
    <w:rsid w:val="00EE496E"/>
    <w:rsid w:val="00EE6AED"/>
    <w:rsid w:val="00EF0565"/>
    <w:rsid w:val="00EF32F6"/>
    <w:rsid w:val="00EF4B80"/>
    <w:rsid w:val="00EF60AA"/>
    <w:rsid w:val="00EF62A8"/>
    <w:rsid w:val="00F0042C"/>
    <w:rsid w:val="00F10A52"/>
    <w:rsid w:val="00F1215D"/>
    <w:rsid w:val="00F17F84"/>
    <w:rsid w:val="00F220F9"/>
    <w:rsid w:val="00F36FB3"/>
    <w:rsid w:val="00F377FD"/>
    <w:rsid w:val="00F432B1"/>
    <w:rsid w:val="00F45770"/>
    <w:rsid w:val="00F4659F"/>
    <w:rsid w:val="00F473B7"/>
    <w:rsid w:val="00F50C28"/>
    <w:rsid w:val="00F51529"/>
    <w:rsid w:val="00F52CC1"/>
    <w:rsid w:val="00F532C7"/>
    <w:rsid w:val="00F53BB9"/>
    <w:rsid w:val="00F57000"/>
    <w:rsid w:val="00F608D3"/>
    <w:rsid w:val="00F6569E"/>
    <w:rsid w:val="00F707AA"/>
    <w:rsid w:val="00F732A4"/>
    <w:rsid w:val="00F80E71"/>
    <w:rsid w:val="00F80F24"/>
    <w:rsid w:val="00FA1199"/>
    <w:rsid w:val="00FA4F44"/>
    <w:rsid w:val="00FA6AFA"/>
    <w:rsid w:val="00FB0E3A"/>
    <w:rsid w:val="00FB13AF"/>
    <w:rsid w:val="00FB4CC4"/>
    <w:rsid w:val="00FB4CE0"/>
    <w:rsid w:val="00FB5FDD"/>
    <w:rsid w:val="00FC177E"/>
    <w:rsid w:val="00FC27AB"/>
    <w:rsid w:val="00FC337E"/>
    <w:rsid w:val="00FC40A8"/>
    <w:rsid w:val="00FD11F3"/>
    <w:rsid w:val="00FE0FE0"/>
    <w:rsid w:val="00FE262A"/>
    <w:rsid w:val="00FE4EB7"/>
    <w:rsid w:val="00FE5B40"/>
    <w:rsid w:val="00FE5CDB"/>
    <w:rsid w:val="00FE5DDF"/>
    <w:rsid w:val="00FE7231"/>
    <w:rsid w:val="00FF10F6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EA735"/>
  <w15:chartTrackingRefBased/>
  <w15:docId w15:val="{9B06C5CE-09C8-47A0-8A0D-8B68D5EC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  <w:lang w:val="en-GB"/>
    </w:rPr>
  </w:style>
  <w:style w:type="paragraph" w:styleId="Otsikko1">
    <w:name w:val="heading 1"/>
    <w:basedOn w:val="Normaali"/>
    <w:next w:val="Body"/>
    <w:link w:val="Otsikko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Body"/>
    <w:link w:val="Otsikko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Body"/>
    <w:link w:val="Otsikko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Otsikko2Char">
    <w:name w:val="Otsikko 2 Char"/>
    <w:basedOn w:val="Kappaleenoletusfontti"/>
    <w:link w:val="Otsikko2"/>
    <w:uiPriority w:val="4"/>
    <w:rsid w:val="008B2445"/>
    <w:rPr>
      <w:rFonts w:ascii="Arial" w:eastAsiaTheme="majorEastAsia" w:hAnsi="Arial" w:cstheme="majorBidi"/>
      <w:szCs w:val="26"/>
    </w:rPr>
  </w:style>
  <w:style w:type="paragraph" w:styleId="Luettelokappale">
    <w:name w:val="List Paragraph"/>
    <w:basedOn w:val="Normaali"/>
    <w:uiPriority w:val="6"/>
    <w:qFormat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  <w:style w:type="character" w:styleId="Hyperlinkki">
    <w:name w:val="Hyperlink"/>
    <w:basedOn w:val="Kappaleenoletusfontti"/>
    <w:uiPriority w:val="99"/>
    <w:semiHidden/>
    <w:unhideWhenUsed/>
    <w:rsid w:val="00452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kohirvela.fi/inde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oursera.org/learn/cryptocurrency/lecture/71F3l/consensus-without-identity-the-block-cha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ypto.com/university/how-do-bitcoin-transactions-wor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to\Downloads\Harjoitustyo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F2F70E7C6F04E97ED7AC50A1A402F" ma:contentTypeVersion="7" ma:contentTypeDescription="Create a new document." ma:contentTypeScope="" ma:versionID="f6b0cdf980b7bbe4781486c5adaa75f2">
  <xsd:schema xmlns:xsd="http://www.w3.org/2001/XMLSchema" xmlns:xs="http://www.w3.org/2001/XMLSchema" xmlns:p="http://schemas.microsoft.com/office/2006/metadata/properties" xmlns:ns3="73cff6c0-0d59-4edc-af53-dfe087bfa594" targetNamespace="http://schemas.microsoft.com/office/2006/metadata/properties" ma:root="true" ma:fieldsID="ce254dcc43d496f78b9c3f966b013d84" ns3:_="">
    <xsd:import namespace="73cff6c0-0d59-4edc-af53-dfe087bfa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ff6c0-0d59-4edc-af53-dfe087bfa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F3CE85-D028-4B3B-A15D-00C9A517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ff6c0-0d59-4edc-af53-dfe087bfa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1458FE-2020-42D3-AC3A-791FB7608C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C4EC3B-B3F1-4D09-9E49-57C7E3E12A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 (1)</Template>
  <TotalTime>2</TotalTime>
  <Pages>5</Pages>
  <Words>746</Words>
  <Characters>6045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Matti ...</dc:creator>
  <cp:keywords/>
  <dc:description/>
  <cp:lastModifiedBy>Murtomäki Matti</cp:lastModifiedBy>
  <cp:revision>3</cp:revision>
  <dcterms:created xsi:type="dcterms:W3CDTF">2022-11-27T10:38:00Z</dcterms:created>
  <dcterms:modified xsi:type="dcterms:W3CDTF">2022-11-29T14:30:00Z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0x010100378F2F70E7C6F04E97ED7AC50A1A402F</vt:lpwstr>
  </property>
</Properties>
</file>